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FEC5F6" w14:textId="77777777" w:rsidR="00510C29" w:rsidRDefault="000C4596" w:rsidP="00341B93">
      <w:r>
        <w:rPr>
          <w:noProof/>
        </w:rPr>
        <mc:AlternateContent>
          <mc:Choice Requires="wps">
            <w:drawing>
              <wp:anchor distT="0" distB="0" distL="114300" distR="114300" simplePos="0" relativeHeight="251658242" behindDoc="0" locked="0" layoutInCell="1" allowOverlap="1" wp14:anchorId="1EAD10C6" wp14:editId="70693FAA">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32E370EF"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EAD10C6"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8242;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32E370EF"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8240" behindDoc="0" locked="1" layoutInCell="1" allowOverlap="1" wp14:anchorId="10BC4CC7" wp14:editId="22DA370D">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2005E374" w14:textId="65A4775D" w:rsidR="00341B93" w:rsidRPr="00BA365E" w:rsidRDefault="00292685" w:rsidP="005415E3">
                                <w:pPr>
                                  <w:spacing w:line="259" w:lineRule="auto"/>
                                  <w:ind w:firstLine="0"/>
                                  <w:jc w:val="center"/>
                                  <w:rPr>
                                    <w:rFonts w:asciiTheme="majorHAnsi" w:hAnsiTheme="majorHAnsi" w:cstheme="majorHAnsi"/>
                                    <w:caps/>
                                    <w:sz w:val="48"/>
                                    <w:szCs w:val="48"/>
                                  </w:rPr>
                                </w:pPr>
                                <w:r w:rsidRPr="00292685">
                                  <w:rPr>
                                    <w:rFonts w:asciiTheme="majorHAnsi" w:hAnsiTheme="majorHAnsi" w:cstheme="majorHAnsi"/>
                                    <w:caps/>
                                    <w:sz w:val="48"/>
                                    <w:szCs w:val="48"/>
                                  </w:rPr>
                                  <w:t>M</w:t>
                                </w:r>
                                <w:r w:rsidR="005B1BC7">
                                  <w:rPr>
                                    <w:rFonts w:asciiTheme="majorHAnsi" w:hAnsiTheme="majorHAnsi" w:cstheme="majorHAnsi"/>
                                    <w:caps/>
                                    <w:sz w:val="48"/>
                                    <w:szCs w:val="48"/>
                                  </w:rPr>
                                  <w:t>ediapipe</w:t>
                                </w:r>
                                <w:r w:rsidRPr="00292685">
                                  <w:rPr>
                                    <w:rFonts w:asciiTheme="majorHAnsi" w:hAnsiTheme="majorHAnsi" w:cstheme="majorHAnsi"/>
                                    <w:caps/>
                                    <w:sz w:val="48"/>
                                    <w:szCs w:val="48"/>
                                  </w:rPr>
                                  <w:t xml:space="preserve"> V Unity</w:t>
                                </w:r>
                              </w:p>
                            </w:sdtContent>
                          </w:sdt>
                          <w:p w14:paraId="1CF3A27F"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10BC4CC7"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2005E374" w14:textId="65A4775D" w:rsidR="00341B93" w:rsidRPr="00BA365E" w:rsidRDefault="00292685" w:rsidP="005415E3">
                          <w:pPr>
                            <w:spacing w:line="259" w:lineRule="auto"/>
                            <w:ind w:firstLine="0"/>
                            <w:jc w:val="center"/>
                            <w:rPr>
                              <w:rFonts w:asciiTheme="majorHAnsi" w:hAnsiTheme="majorHAnsi" w:cstheme="majorHAnsi"/>
                              <w:caps/>
                              <w:sz w:val="48"/>
                              <w:szCs w:val="48"/>
                            </w:rPr>
                          </w:pPr>
                          <w:r w:rsidRPr="00292685">
                            <w:rPr>
                              <w:rFonts w:asciiTheme="majorHAnsi" w:hAnsiTheme="majorHAnsi" w:cstheme="majorHAnsi"/>
                              <w:caps/>
                              <w:sz w:val="48"/>
                              <w:szCs w:val="48"/>
                            </w:rPr>
                            <w:t>M</w:t>
                          </w:r>
                          <w:r w:rsidR="005B1BC7">
                            <w:rPr>
                              <w:rFonts w:asciiTheme="majorHAnsi" w:hAnsiTheme="majorHAnsi" w:cstheme="majorHAnsi"/>
                              <w:caps/>
                              <w:sz w:val="48"/>
                              <w:szCs w:val="48"/>
                            </w:rPr>
                            <w:t>ediapipe</w:t>
                          </w:r>
                          <w:r w:rsidRPr="00292685">
                            <w:rPr>
                              <w:rFonts w:asciiTheme="majorHAnsi" w:hAnsiTheme="majorHAnsi" w:cstheme="majorHAnsi"/>
                              <w:caps/>
                              <w:sz w:val="48"/>
                              <w:szCs w:val="48"/>
                            </w:rPr>
                            <w:t xml:space="preserve"> V Unity</w:t>
                          </w:r>
                        </w:p>
                      </w:sdtContent>
                    </w:sdt>
                    <w:p w14:paraId="1CF3A27F"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58241" behindDoc="0" locked="1" layoutInCell="1" allowOverlap="1" wp14:anchorId="287EAF83" wp14:editId="1F1FFA80">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16301" w14:textId="77777777"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1F4F94">
                                  <w:rPr>
                                    <w:b/>
                                  </w:rPr>
                                  <w:t>Matyáš Adamec</w:t>
                                </w:r>
                              </w:sdtContent>
                            </w:sdt>
                          </w:p>
                          <w:p w14:paraId="3E0FE5E5" w14:textId="78102E97" w:rsidR="00341B93" w:rsidRPr="00B003CF" w:rsidRDefault="00341B93" w:rsidP="00A12AE8">
                            <w:pPr>
                              <w:tabs>
                                <w:tab w:val="right" w:pos="4253"/>
                                <w:tab w:val="left" w:pos="4536"/>
                              </w:tabs>
                              <w:spacing w:line="259" w:lineRule="auto"/>
                              <w:ind w:firstLine="0"/>
                            </w:pPr>
                            <w:r w:rsidRPr="00B003CF">
                              <w:tab/>
                              <w:t>Obor</w:t>
                            </w:r>
                            <w:r w:rsidRPr="00B003CF">
                              <w:tab/>
                            </w:r>
                            <w:r w:rsidR="001F4F94" w:rsidRPr="001F4F94">
                              <w:rPr>
                                <w:b/>
                              </w:rPr>
                              <w:t>Informační technologie</w:t>
                            </w:r>
                          </w:p>
                          <w:p w14:paraId="02F35571" w14:textId="7BBBD78E"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4F94" w:rsidRPr="001F4F94">
                              <w:rPr>
                                <w:b/>
                              </w:rPr>
                              <w:t>Tomáš Kazda</w:t>
                            </w:r>
                          </w:p>
                          <w:p w14:paraId="4C217BF5" w14:textId="41E74E74" w:rsidR="00341B93" w:rsidRDefault="00341B93" w:rsidP="00A12AE8">
                            <w:pPr>
                              <w:tabs>
                                <w:tab w:val="right" w:pos="4253"/>
                                <w:tab w:val="left" w:pos="4536"/>
                              </w:tabs>
                              <w:spacing w:line="259" w:lineRule="auto"/>
                              <w:ind w:firstLine="0"/>
                              <w:rPr>
                                <w:b/>
                              </w:rPr>
                            </w:pPr>
                            <w:r w:rsidRPr="00B003CF">
                              <w:tab/>
                              <w:t>Školní rok</w:t>
                            </w:r>
                            <w:r w:rsidRPr="00B003CF">
                              <w:tab/>
                            </w:r>
                            <w:r w:rsidR="001F4F94" w:rsidRPr="001F4F94">
                              <w:rPr>
                                <w:b/>
                              </w:rPr>
                              <w:t>2024/2025</w:t>
                            </w:r>
                          </w:p>
                          <w:p w14:paraId="3B9D50C8" w14:textId="4390B7BC"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C4252A">
                              <w:rPr>
                                <w:b/>
                              </w:rPr>
                              <w:t>3</w:t>
                            </w:r>
                            <w:r w:rsidR="0087446E">
                              <w:rPr>
                                <w:b/>
                              </w:rPr>
                              <w:t>4</w:t>
                            </w:r>
                          </w:p>
                          <w:p w14:paraId="1D30CCEB" w14:textId="4DBFD6E5"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C4252A">
                              <w:rPr>
                                <w:b/>
                              </w:rPr>
                              <w:t>4</w:t>
                            </w:r>
                            <w:r w:rsidR="0039335B">
                              <w:rPr>
                                <w:b/>
                              </w:rPr>
                              <w:t>363</w:t>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287EAF83" id="Text Box 43" o:spid="_x0000_s1028" type="#_x0000_t202" style="position:absolute;left:0;text-align:left;margin-left:0;margin-top:593.7pt;width:402.75pt;height:119.05pt;z-index:251658241;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28116301" w14:textId="77777777"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sidR="001F4F94">
                            <w:rPr>
                              <w:b/>
                            </w:rPr>
                            <w:t>Matyáš Adamec</w:t>
                          </w:r>
                        </w:sdtContent>
                      </w:sdt>
                    </w:p>
                    <w:p w14:paraId="3E0FE5E5" w14:textId="78102E97" w:rsidR="00341B93" w:rsidRPr="00B003CF" w:rsidRDefault="00341B93" w:rsidP="00A12AE8">
                      <w:pPr>
                        <w:tabs>
                          <w:tab w:val="right" w:pos="4253"/>
                          <w:tab w:val="left" w:pos="4536"/>
                        </w:tabs>
                        <w:spacing w:line="259" w:lineRule="auto"/>
                        <w:ind w:firstLine="0"/>
                      </w:pPr>
                      <w:r w:rsidRPr="00B003CF">
                        <w:tab/>
                        <w:t>Obor</w:t>
                      </w:r>
                      <w:r w:rsidRPr="00B003CF">
                        <w:tab/>
                      </w:r>
                      <w:r w:rsidR="001F4F94" w:rsidRPr="001F4F94">
                        <w:rPr>
                          <w:b/>
                        </w:rPr>
                        <w:t>Informační technologie</w:t>
                      </w:r>
                    </w:p>
                    <w:p w14:paraId="02F35571" w14:textId="7BBBD78E"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4F94" w:rsidRPr="001F4F94">
                        <w:rPr>
                          <w:b/>
                        </w:rPr>
                        <w:t>Tomáš Kazda</w:t>
                      </w:r>
                    </w:p>
                    <w:p w14:paraId="4C217BF5" w14:textId="41E74E74" w:rsidR="00341B93" w:rsidRDefault="00341B93" w:rsidP="00A12AE8">
                      <w:pPr>
                        <w:tabs>
                          <w:tab w:val="right" w:pos="4253"/>
                          <w:tab w:val="left" w:pos="4536"/>
                        </w:tabs>
                        <w:spacing w:line="259" w:lineRule="auto"/>
                        <w:ind w:firstLine="0"/>
                        <w:rPr>
                          <w:b/>
                        </w:rPr>
                      </w:pPr>
                      <w:r w:rsidRPr="00B003CF">
                        <w:tab/>
                        <w:t>Školní rok</w:t>
                      </w:r>
                      <w:r w:rsidRPr="00B003CF">
                        <w:tab/>
                      </w:r>
                      <w:r w:rsidR="001F4F94" w:rsidRPr="001F4F94">
                        <w:rPr>
                          <w:b/>
                        </w:rPr>
                        <w:t>2024/2025</w:t>
                      </w:r>
                    </w:p>
                    <w:p w14:paraId="3B9D50C8" w14:textId="4390B7BC"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sidR="00C4252A">
                        <w:rPr>
                          <w:b/>
                        </w:rPr>
                        <w:t>3</w:t>
                      </w:r>
                      <w:r w:rsidR="0087446E">
                        <w:rPr>
                          <w:b/>
                        </w:rPr>
                        <w:t>4</w:t>
                      </w:r>
                    </w:p>
                    <w:p w14:paraId="1D30CCEB" w14:textId="4DBFD6E5"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C4252A">
                        <w:rPr>
                          <w:b/>
                        </w:rPr>
                        <w:t>4</w:t>
                      </w:r>
                      <w:r w:rsidR="0039335B">
                        <w:rPr>
                          <w:b/>
                        </w:rPr>
                        <w:t>363</w:t>
                      </w:r>
                    </w:p>
                  </w:txbxContent>
                </v:textbox>
                <w10:wrap anchorx="margin" anchory="margin"/>
                <w10:anchorlock/>
              </v:shape>
            </w:pict>
          </mc:Fallback>
        </mc:AlternateContent>
      </w:r>
    </w:p>
    <w:p w14:paraId="22FD2C2F" w14:textId="77777777" w:rsidR="00341B93" w:rsidRDefault="00341B93"/>
    <w:p w14:paraId="6594DB4B" w14:textId="77777777" w:rsidR="00341B93" w:rsidRDefault="000C4596">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w:drawing>
          <wp:anchor distT="0" distB="0" distL="114300" distR="114300" simplePos="0" relativeHeight="251658243" behindDoc="0" locked="0" layoutInCell="1" allowOverlap="1" wp14:anchorId="28D9C609" wp14:editId="458F1053">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449E62D0" w14:textId="7D19F4DA" w:rsidR="008C6B7A" w:rsidRDefault="008C6B7A" w:rsidP="008C6B7A">
      <w:pPr>
        <w:pStyle w:val="ObrzekvMP"/>
        <w:rPr>
          <w:lang w:val="en-US"/>
        </w:rPr>
      </w:pPr>
      <w:r w:rsidRPr="008C6B7A">
        <w:rPr>
          <w:noProof/>
          <w:lang w:val="en-US"/>
        </w:rPr>
        <w:lastRenderedPageBreak/>
        <w:drawing>
          <wp:inline distT="0" distB="0" distL="0" distR="0" wp14:anchorId="1B8B2886" wp14:editId="689442E9">
            <wp:extent cx="5809784" cy="8218250"/>
            <wp:effectExtent l="0" t="0" r="635" b="0"/>
            <wp:docPr id="1763612755" name="Picture 5"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12755" name="Picture 5" descr="A close-up of a documen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9784" cy="8218250"/>
                    </a:xfrm>
                    <a:prstGeom prst="rect">
                      <a:avLst/>
                    </a:prstGeom>
                    <a:noFill/>
                    <a:ln>
                      <a:noFill/>
                    </a:ln>
                  </pic:spPr>
                </pic:pic>
              </a:graphicData>
            </a:graphic>
          </wp:inline>
        </w:drawing>
      </w:r>
    </w:p>
    <w:p w14:paraId="0450F5D9" w14:textId="36CA65C4" w:rsidR="008C6B7A" w:rsidRDefault="005576A1" w:rsidP="005576A1">
      <w:pPr>
        <w:pStyle w:val="Caption"/>
      </w:pPr>
      <w:r w:rsidRPr="005576A1">
        <w:rPr>
          <w:noProof/>
          <w:lang w:val="en-US"/>
        </w:rPr>
        <w:lastRenderedPageBreak/>
        <w:drawing>
          <wp:inline distT="0" distB="0" distL="0" distR="0" wp14:anchorId="3E5A9348" wp14:editId="4ABA4FCD">
            <wp:extent cx="5759450" cy="8147050"/>
            <wp:effectExtent l="0" t="0" r="0" b="6350"/>
            <wp:docPr id="313303762" name="Picture 7"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3762" name="Picture 7" descr="A close-up of a documen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450" cy="8147050"/>
                    </a:xfrm>
                    <a:prstGeom prst="rect">
                      <a:avLst/>
                    </a:prstGeom>
                    <a:noFill/>
                    <a:ln>
                      <a:noFill/>
                    </a:ln>
                  </pic:spPr>
                </pic:pic>
              </a:graphicData>
            </a:graphic>
          </wp:inline>
        </w:drawing>
      </w:r>
    </w:p>
    <w:p w14:paraId="1AADAC62" w14:textId="0856C85B" w:rsidR="00341B93" w:rsidRDefault="00341B93" w:rsidP="00341B93">
      <w:pPr>
        <w:pStyle w:val="Nezaazovannadpis"/>
      </w:pPr>
      <w:r>
        <w:lastRenderedPageBreak/>
        <w:t>Anotace</w:t>
      </w:r>
    </w:p>
    <w:p w14:paraId="2F5AAD52" w14:textId="57A66959" w:rsidR="00292685" w:rsidRDefault="00292685" w:rsidP="00292685">
      <w:r>
        <w:t>Tato práce se zaměřuje na propojení hloubkové kamery Intel RealSense a</w:t>
      </w:r>
      <w:r w:rsidR="005119FB">
        <w:t> </w:t>
      </w:r>
      <w:r>
        <w:t>knihovny MediaPipe za účelem vytvoření nových možností ovládání a zpracování pohybu v Unity. Kombinace těchto technologií má široké potenciální využití ve vývoji počítačových her a rozšířené realitě, kdy umožňuje prohloubený a intenzivnější zážitek.</w:t>
      </w:r>
    </w:p>
    <w:p w14:paraId="067EFB11" w14:textId="5C1E1B8C" w:rsidR="00341B93" w:rsidRDefault="00292685" w:rsidP="00D06100">
      <w:r>
        <w:t>Práce se zabývá kromě vytvoření samotné technologie i možnostmi její integrace tak, aby umožňovala precizní sledování pohybu rukou ve 3D prostoru a interakci s herním prostředím.</w:t>
      </w:r>
    </w:p>
    <w:p w14:paraId="50726BA8" w14:textId="77777777" w:rsidR="00341B93" w:rsidRPr="00341B93" w:rsidRDefault="00341B93" w:rsidP="00341B93">
      <w:pPr>
        <w:pStyle w:val="Nezaazovannadpis"/>
        <w:rPr>
          <w:lang w:val="en-GB"/>
        </w:rPr>
      </w:pPr>
      <w:r w:rsidRPr="00341B93">
        <w:rPr>
          <w:lang w:val="en-GB"/>
        </w:rPr>
        <w:t>Summary</w:t>
      </w:r>
    </w:p>
    <w:p w14:paraId="27EAC171" w14:textId="77777777" w:rsidR="00292685" w:rsidRPr="00292685" w:rsidRDefault="00292685" w:rsidP="00292685">
      <w:pPr>
        <w:rPr>
          <w:lang w:val="en-GB"/>
        </w:rPr>
      </w:pPr>
      <w:r w:rsidRPr="00292685">
        <w:rPr>
          <w:lang w:val="en-GB"/>
        </w:rPr>
        <w:t xml:space="preserve">This work focuses on integrating the Intel RealSense depth camera with the </w:t>
      </w:r>
      <w:proofErr w:type="spellStart"/>
      <w:r w:rsidRPr="00292685">
        <w:rPr>
          <w:lang w:val="en-GB"/>
        </w:rPr>
        <w:t>MediaPipe</w:t>
      </w:r>
      <w:proofErr w:type="spellEnd"/>
      <w:r w:rsidRPr="00292685">
        <w:rPr>
          <w:lang w:val="en-GB"/>
        </w:rPr>
        <w:t xml:space="preserve"> framework to enable additional control possibilities in Unity. The combination of these technologies has several potential applications in computer game creation and augmented reality, allowing for a more immersive and intense experience.</w:t>
      </w:r>
    </w:p>
    <w:p w14:paraId="5098EA81" w14:textId="33BF7948" w:rsidR="00341B93" w:rsidRPr="00292685" w:rsidRDefault="00292685" w:rsidP="00292685">
      <w:pPr>
        <w:rPr>
          <w:lang w:val="en-GB"/>
        </w:rPr>
      </w:pPr>
      <w:r w:rsidRPr="00292685">
        <w:rPr>
          <w:lang w:val="en-GB"/>
        </w:rPr>
        <w:t>In addition to developing the technology, this thesis investigates how it can be incorporated to provide exact tracking of hand movement in 3D space and interaction with the gaming world.</w:t>
      </w:r>
    </w:p>
    <w:p w14:paraId="38D469C0" w14:textId="77777777" w:rsidR="00292685" w:rsidRDefault="00292685" w:rsidP="00292685">
      <w:pPr>
        <w:rPr>
          <w:lang w:val="en-GB"/>
        </w:rPr>
      </w:pPr>
    </w:p>
    <w:p w14:paraId="156949A8" w14:textId="77777777" w:rsidR="00341B93" w:rsidRDefault="00341B93" w:rsidP="00341B93">
      <w:pPr>
        <w:pStyle w:val="Nezaazovannadpis"/>
      </w:pPr>
      <w:r w:rsidRPr="00341B93">
        <w:t>Čestné prohlášení</w:t>
      </w:r>
    </w:p>
    <w:p w14:paraId="033B7000"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1A446BCC" w14:textId="58551259" w:rsidR="00341B93" w:rsidRPr="00341B93" w:rsidRDefault="00341B93" w:rsidP="002570DC">
      <w:pPr>
        <w:pStyle w:val="Podpisovdek"/>
      </w:pPr>
      <w:r w:rsidRPr="00341B93">
        <w:t xml:space="preserve">V Liberci dne </w:t>
      </w:r>
      <w:fldSimple w:instr=" DATE   \* MERGEFORMAT ">
        <w:r w:rsidR="00A94EA1">
          <w:rPr>
            <w:noProof/>
          </w:rPr>
          <w:t>12.03.2025</w:t>
        </w:r>
      </w:fldSimple>
      <w:r w:rsidRPr="00341B93">
        <w:tab/>
      </w:r>
      <w:r w:rsidRPr="00341B93">
        <w:tab/>
      </w:r>
    </w:p>
    <w:p w14:paraId="4DE822A4" w14:textId="77777777" w:rsidR="00341B93" w:rsidRPr="002570DC" w:rsidRDefault="00341B93" w:rsidP="00341B93">
      <w:pPr>
        <w:pStyle w:val="Jmnopodpodpisovmdkem"/>
      </w:pPr>
      <w:r w:rsidRPr="002570DC">
        <w:tab/>
      </w:r>
      <w:sdt>
        <w:sdtPr>
          <w:alias w:val="Autor"/>
          <w:tag w:val=""/>
          <w:id w:val="172458754"/>
          <w:placeholder>
            <w:docPart w:val="9353373ECF144E098C197C144D55A44C"/>
          </w:placeholder>
          <w:dataBinding w:prefixMappings="xmlns:ns0='http://purl.org/dc/elements/1.1/' xmlns:ns1='http://schemas.openxmlformats.org/package/2006/metadata/core-properties' " w:xpath="/ns1:coreProperties[1]/ns0:creator[1]" w:storeItemID="{6C3C8BC8-F283-45AE-878A-BAB7291924A1}"/>
          <w:text/>
        </w:sdtPr>
        <w:sdtContent>
          <w:r w:rsidR="001F4F94">
            <w:t>Matyáš Adamec</w:t>
          </w:r>
        </w:sdtContent>
      </w:sdt>
    </w:p>
    <w:p w14:paraId="5D85BA87" w14:textId="77777777" w:rsidR="00341B93" w:rsidRDefault="00341B93" w:rsidP="002570DC">
      <w:pPr>
        <w:pStyle w:val="Jmnopodpodpisovmdkem"/>
        <w:sectPr w:rsidR="00341B93" w:rsidSect="00A758D8">
          <w:headerReference w:type="default" r:id="rId17"/>
          <w:footerReference w:type="default" r:id="rId18"/>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6E51BBC9" w14:textId="77777777" w:rsidR="00236BCF" w:rsidRDefault="00236BCF">
          <w:pPr>
            <w:pStyle w:val="TOCHeading"/>
          </w:pPr>
          <w:r>
            <w:t>Obsah</w:t>
          </w:r>
        </w:p>
        <w:p w14:paraId="487B3FAD" w14:textId="6EAC4C85" w:rsidR="005936AD" w:rsidRDefault="00236BCF">
          <w:pPr>
            <w:pStyle w:val="TOC1"/>
            <w:rPr>
              <w:rFonts w:eastAsiaTheme="minorEastAsia"/>
              <w:noProof/>
              <w:kern w:val="2"/>
              <w:szCs w:val="24"/>
              <w:lang w:val="en-US"/>
              <w14:ligatures w14:val="standardContextual"/>
            </w:rPr>
          </w:pPr>
          <w:r>
            <w:fldChar w:fldCharType="begin"/>
          </w:r>
          <w:r>
            <w:instrText xml:space="preserve"> TOC \o "1-3" \h \z \u </w:instrText>
          </w:r>
          <w:r>
            <w:fldChar w:fldCharType="separate"/>
          </w:r>
          <w:hyperlink w:anchor="_Toc192605968" w:history="1">
            <w:r w:rsidR="005936AD" w:rsidRPr="00356BDE">
              <w:rPr>
                <w:rStyle w:val="Hyperlink"/>
                <w:noProof/>
              </w:rPr>
              <w:t>Úvod</w:t>
            </w:r>
            <w:r w:rsidR="005936AD">
              <w:rPr>
                <w:noProof/>
                <w:webHidden/>
              </w:rPr>
              <w:tab/>
            </w:r>
            <w:r w:rsidR="005936AD">
              <w:rPr>
                <w:noProof/>
                <w:webHidden/>
              </w:rPr>
              <w:fldChar w:fldCharType="begin"/>
            </w:r>
            <w:r w:rsidR="005936AD">
              <w:rPr>
                <w:noProof/>
                <w:webHidden/>
              </w:rPr>
              <w:instrText xml:space="preserve"> PAGEREF _Toc192605968 \h </w:instrText>
            </w:r>
            <w:r w:rsidR="005936AD">
              <w:rPr>
                <w:noProof/>
                <w:webHidden/>
              </w:rPr>
            </w:r>
            <w:r w:rsidR="005936AD">
              <w:rPr>
                <w:noProof/>
                <w:webHidden/>
              </w:rPr>
              <w:fldChar w:fldCharType="separate"/>
            </w:r>
            <w:r w:rsidR="00A94EA1">
              <w:rPr>
                <w:noProof/>
                <w:webHidden/>
              </w:rPr>
              <w:t>1</w:t>
            </w:r>
            <w:r w:rsidR="005936AD">
              <w:rPr>
                <w:noProof/>
                <w:webHidden/>
              </w:rPr>
              <w:fldChar w:fldCharType="end"/>
            </w:r>
          </w:hyperlink>
        </w:p>
        <w:p w14:paraId="3B46A711" w14:textId="26700668" w:rsidR="005936AD" w:rsidRDefault="005936AD">
          <w:pPr>
            <w:pStyle w:val="TOC1"/>
            <w:tabs>
              <w:tab w:val="left" w:pos="720"/>
            </w:tabs>
            <w:rPr>
              <w:rFonts w:eastAsiaTheme="minorEastAsia"/>
              <w:noProof/>
              <w:kern w:val="2"/>
              <w:szCs w:val="24"/>
              <w:lang w:val="en-US"/>
              <w14:ligatures w14:val="standardContextual"/>
            </w:rPr>
          </w:pPr>
          <w:hyperlink w:anchor="_Toc192605969" w:history="1">
            <w:r w:rsidRPr="00356BDE">
              <w:rPr>
                <w:rStyle w:val="Hyperlink"/>
                <w:noProof/>
              </w:rPr>
              <w:t>1</w:t>
            </w:r>
            <w:r>
              <w:rPr>
                <w:rFonts w:eastAsiaTheme="minorEastAsia"/>
                <w:noProof/>
                <w:kern w:val="2"/>
                <w:szCs w:val="24"/>
                <w:lang w:val="en-US"/>
                <w14:ligatures w14:val="standardContextual"/>
              </w:rPr>
              <w:tab/>
            </w:r>
            <w:r w:rsidRPr="00356BDE">
              <w:rPr>
                <w:rStyle w:val="Hyperlink"/>
                <w:noProof/>
              </w:rPr>
              <w:t>Cíl práce</w:t>
            </w:r>
            <w:r>
              <w:rPr>
                <w:noProof/>
                <w:webHidden/>
              </w:rPr>
              <w:tab/>
            </w:r>
            <w:r>
              <w:rPr>
                <w:noProof/>
                <w:webHidden/>
              </w:rPr>
              <w:fldChar w:fldCharType="begin"/>
            </w:r>
            <w:r>
              <w:rPr>
                <w:noProof/>
                <w:webHidden/>
              </w:rPr>
              <w:instrText xml:space="preserve"> PAGEREF _Toc192605969 \h </w:instrText>
            </w:r>
            <w:r>
              <w:rPr>
                <w:noProof/>
                <w:webHidden/>
              </w:rPr>
            </w:r>
            <w:r>
              <w:rPr>
                <w:noProof/>
                <w:webHidden/>
              </w:rPr>
              <w:fldChar w:fldCharType="separate"/>
            </w:r>
            <w:r w:rsidR="00A94EA1">
              <w:rPr>
                <w:noProof/>
                <w:webHidden/>
              </w:rPr>
              <w:t>2</w:t>
            </w:r>
            <w:r>
              <w:rPr>
                <w:noProof/>
                <w:webHidden/>
              </w:rPr>
              <w:fldChar w:fldCharType="end"/>
            </w:r>
          </w:hyperlink>
        </w:p>
        <w:p w14:paraId="2083FB23" w14:textId="08BD554B" w:rsidR="005936AD" w:rsidRDefault="005936AD">
          <w:pPr>
            <w:pStyle w:val="TOC2"/>
            <w:rPr>
              <w:rFonts w:eastAsiaTheme="minorEastAsia"/>
              <w:noProof/>
              <w:kern w:val="2"/>
              <w:szCs w:val="24"/>
              <w:lang w:val="en-US"/>
              <w14:ligatures w14:val="standardContextual"/>
            </w:rPr>
          </w:pPr>
          <w:hyperlink w:anchor="_Toc192605970" w:history="1">
            <w:r w:rsidRPr="00356BDE">
              <w:rPr>
                <w:rStyle w:val="Hyperlink"/>
                <w:noProof/>
              </w:rPr>
              <w:t>1.1</w:t>
            </w:r>
            <w:r>
              <w:rPr>
                <w:rFonts w:eastAsiaTheme="minorEastAsia"/>
                <w:noProof/>
                <w:kern w:val="2"/>
                <w:szCs w:val="24"/>
                <w:lang w:val="en-US"/>
                <w14:ligatures w14:val="standardContextual"/>
              </w:rPr>
              <w:tab/>
            </w:r>
            <w:r w:rsidRPr="00356BDE">
              <w:rPr>
                <w:rStyle w:val="Hyperlink"/>
                <w:noProof/>
              </w:rPr>
              <w:t>Motivace projektu</w:t>
            </w:r>
            <w:r>
              <w:rPr>
                <w:noProof/>
                <w:webHidden/>
              </w:rPr>
              <w:tab/>
            </w:r>
            <w:r>
              <w:rPr>
                <w:noProof/>
                <w:webHidden/>
              </w:rPr>
              <w:fldChar w:fldCharType="begin"/>
            </w:r>
            <w:r>
              <w:rPr>
                <w:noProof/>
                <w:webHidden/>
              </w:rPr>
              <w:instrText xml:space="preserve"> PAGEREF _Toc192605970 \h </w:instrText>
            </w:r>
            <w:r>
              <w:rPr>
                <w:noProof/>
                <w:webHidden/>
              </w:rPr>
            </w:r>
            <w:r>
              <w:rPr>
                <w:noProof/>
                <w:webHidden/>
              </w:rPr>
              <w:fldChar w:fldCharType="separate"/>
            </w:r>
            <w:r w:rsidR="00A94EA1">
              <w:rPr>
                <w:noProof/>
                <w:webHidden/>
              </w:rPr>
              <w:t>2</w:t>
            </w:r>
            <w:r>
              <w:rPr>
                <w:noProof/>
                <w:webHidden/>
              </w:rPr>
              <w:fldChar w:fldCharType="end"/>
            </w:r>
          </w:hyperlink>
        </w:p>
        <w:p w14:paraId="02463DE4" w14:textId="0E0EECF6" w:rsidR="005936AD" w:rsidRDefault="005936AD">
          <w:pPr>
            <w:pStyle w:val="TOC1"/>
            <w:tabs>
              <w:tab w:val="left" w:pos="720"/>
            </w:tabs>
            <w:rPr>
              <w:rFonts w:eastAsiaTheme="minorEastAsia"/>
              <w:noProof/>
              <w:kern w:val="2"/>
              <w:szCs w:val="24"/>
              <w:lang w:val="en-US"/>
              <w14:ligatures w14:val="standardContextual"/>
            </w:rPr>
          </w:pPr>
          <w:hyperlink w:anchor="_Toc192605971" w:history="1">
            <w:r w:rsidRPr="00356BDE">
              <w:rPr>
                <w:rStyle w:val="Hyperlink"/>
                <w:noProof/>
              </w:rPr>
              <w:t>2</w:t>
            </w:r>
            <w:r>
              <w:rPr>
                <w:rFonts w:eastAsiaTheme="minorEastAsia"/>
                <w:noProof/>
                <w:kern w:val="2"/>
                <w:szCs w:val="24"/>
                <w:lang w:val="en-US"/>
                <w14:ligatures w14:val="standardContextual"/>
              </w:rPr>
              <w:tab/>
            </w:r>
            <w:r w:rsidRPr="00356BDE">
              <w:rPr>
                <w:rStyle w:val="Hyperlink"/>
                <w:noProof/>
              </w:rPr>
              <w:t>Použité technologie</w:t>
            </w:r>
            <w:r>
              <w:rPr>
                <w:noProof/>
                <w:webHidden/>
              </w:rPr>
              <w:tab/>
            </w:r>
            <w:r>
              <w:rPr>
                <w:noProof/>
                <w:webHidden/>
              </w:rPr>
              <w:fldChar w:fldCharType="begin"/>
            </w:r>
            <w:r>
              <w:rPr>
                <w:noProof/>
                <w:webHidden/>
              </w:rPr>
              <w:instrText xml:space="preserve"> PAGEREF _Toc192605971 \h </w:instrText>
            </w:r>
            <w:r>
              <w:rPr>
                <w:noProof/>
                <w:webHidden/>
              </w:rPr>
            </w:r>
            <w:r>
              <w:rPr>
                <w:noProof/>
                <w:webHidden/>
              </w:rPr>
              <w:fldChar w:fldCharType="separate"/>
            </w:r>
            <w:r w:rsidR="00A94EA1">
              <w:rPr>
                <w:noProof/>
                <w:webHidden/>
              </w:rPr>
              <w:t>3</w:t>
            </w:r>
            <w:r>
              <w:rPr>
                <w:noProof/>
                <w:webHidden/>
              </w:rPr>
              <w:fldChar w:fldCharType="end"/>
            </w:r>
          </w:hyperlink>
        </w:p>
        <w:p w14:paraId="5BC114F0" w14:textId="7C5ECB29" w:rsidR="005936AD" w:rsidRDefault="005936AD">
          <w:pPr>
            <w:pStyle w:val="TOC2"/>
            <w:rPr>
              <w:rFonts w:eastAsiaTheme="minorEastAsia"/>
              <w:noProof/>
              <w:kern w:val="2"/>
              <w:szCs w:val="24"/>
              <w:lang w:val="en-US"/>
              <w14:ligatures w14:val="standardContextual"/>
            </w:rPr>
          </w:pPr>
          <w:hyperlink w:anchor="_Toc192605972" w:history="1">
            <w:r w:rsidRPr="00356BDE">
              <w:rPr>
                <w:rStyle w:val="Hyperlink"/>
                <w:noProof/>
              </w:rPr>
              <w:t>2.1</w:t>
            </w:r>
            <w:r>
              <w:rPr>
                <w:rFonts w:eastAsiaTheme="minorEastAsia"/>
                <w:noProof/>
                <w:kern w:val="2"/>
                <w:szCs w:val="24"/>
                <w:lang w:val="en-US"/>
                <w14:ligatures w14:val="standardContextual"/>
              </w:rPr>
              <w:tab/>
            </w:r>
            <w:r w:rsidRPr="00356BDE">
              <w:rPr>
                <w:rStyle w:val="Hyperlink"/>
                <w:noProof/>
              </w:rPr>
              <w:t>Unity</w:t>
            </w:r>
            <w:r>
              <w:rPr>
                <w:noProof/>
                <w:webHidden/>
              </w:rPr>
              <w:tab/>
            </w:r>
            <w:r>
              <w:rPr>
                <w:noProof/>
                <w:webHidden/>
              </w:rPr>
              <w:fldChar w:fldCharType="begin"/>
            </w:r>
            <w:r>
              <w:rPr>
                <w:noProof/>
                <w:webHidden/>
              </w:rPr>
              <w:instrText xml:space="preserve"> PAGEREF _Toc192605972 \h </w:instrText>
            </w:r>
            <w:r>
              <w:rPr>
                <w:noProof/>
                <w:webHidden/>
              </w:rPr>
            </w:r>
            <w:r>
              <w:rPr>
                <w:noProof/>
                <w:webHidden/>
              </w:rPr>
              <w:fldChar w:fldCharType="separate"/>
            </w:r>
            <w:r w:rsidR="00A94EA1">
              <w:rPr>
                <w:noProof/>
                <w:webHidden/>
              </w:rPr>
              <w:t>3</w:t>
            </w:r>
            <w:r>
              <w:rPr>
                <w:noProof/>
                <w:webHidden/>
              </w:rPr>
              <w:fldChar w:fldCharType="end"/>
            </w:r>
          </w:hyperlink>
        </w:p>
        <w:p w14:paraId="194D357A" w14:textId="5D7F3F78" w:rsidR="005936AD" w:rsidRDefault="005936AD">
          <w:pPr>
            <w:pStyle w:val="TOC2"/>
            <w:rPr>
              <w:rFonts w:eastAsiaTheme="minorEastAsia"/>
              <w:noProof/>
              <w:kern w:val="2"/>
              <w:szCs w:val="24"/>
              <w:lang w:val="en-US"/>
              <w14:ligatures w14:val="standardContextual"/>
            </w:rPr>
          </w:pPr>
          <w:hyperlink w:anchor="_Toc192605973" w:history="1">
            <w:r w:rsidRPr="00356BDE">
              <w:rPr>
                <w:rStyle w:val="Hyperlink"/>
                <w:noProof/>
              </w:rPr>
              <w:t>2.2</w:t>
            </w:r>
            <w:r>
              <w:rPr>
                <w:rFonts w:eastAsiaTheme="minorEastAsia"/>
                <w:noProof/>
                <w:kern w:val="2"/>
                <w:szCs w:val="24"/>
                <w:lang w:val="en-US"/>
                <w14:ligatures w14:val="standardContextual"/>
              </w:rPr>
              <w:tab/>
            </w:r>
            <w:r w:rsidRPr="00356BDE">
              <w:rPr>
                <w:rStyle w:val="Hyperlink"/>
                <w:noProof/>
              </w:rPr>
              <w:t>Intel Realsense</w:t>
            </w:r>
            <w:r>
              <w:rPr>
                <w:noProof/>
                <w:webHidden/>
              </w:rPr>
              <w:tab/>
            </w:r>
            <w:r>
              <w:rPr>
                <w:noProof/>
                <w:webHidden/>
              </w:rPr>
              <w:fldChar w:fldCharType="begin"/>
            </w:r>
            <w:r>
              <w:rPr>
                <w:noProof/>
                <w:webHidden/>
              </w:rPr>
              <w:instrText xml:space="preserve"> PAGEREF _Toc192605973 \h </w:instrText>
            </w:r>
            <w:r>
              <w:rPr>
                <w:noProof/>
                <w:webHidden/>
              </w:rPr>
            </w:r>
            <w:r>
              <w:rPr>
                <w:noProof/>
                <w:webHidden/>
              </w:rPr>
              <w:fldChar w:fldCharType="separate"/>
            </w:r>
            <w:r w:rsidR="00A94EA1">
              <w:rPr>
                <w:noProof/>
                <w:webHidden/>
              </w:rPr>
              <w:t>3</w:t>
            </w:r>
            <w:r>
              <w:rPr>
                <w:noProof/>
                <w:webHidden/>
              </w:rPr>
              <w:fldChar w:fldCharType="end"/>
            </w:r>
          </w:hyperlink>
        </w:p>
        <w:p w14:paraId="42093E38" w14:textId="66121835" w:rsidR="005936AD" w:rsidRDefault="005936AD">
          <w:pPr>
            <w:pStyle w:val="TOC2"/>
            <w:rPr>
              <w:rFonts w:eastAsiaTheme="minorEastAsia"/>
              <w:noProof/>
              <w:kern w:val="2"/>
              <w:szCs w:val="24"/>
              <w:lang w:val="en-US"/>
              <w14:ligatures w14:val="standardContextual"/>
            </w:rPr>
          </w:pPr>
          <w:hyperlink w:anchor="_Toc192605974" w:history="1">
            <w:r w:rsidRPr="00356BDE">
              <w:rPr>
                <w:rStyle w:val="Hyperlink"/>
                <w:noProof/>
              </w:rPr>
              <w:t>2.3</w:t>
            </w:r>
            <w:r>
              <w:rPr>
                <w:rFonts w:eastAsiaTheme="minorEastAsia"/>
                <w:noProof/>
                <w:kern w:val="2"/>
                <w:szCs w:val="24"/>
                <w:lang w:val="en-US"/>
                <w14:ligatures w14:val="standardContextual"/>
              </w:rPr>
              <w:tab/>
            </w:r>
            <w:r w:rsidRPr="00356BDE">
              <w:rPr>
                <w:rStyle w:val="Hyperlink"/>
                <w:noProof/>
              </w:rPr>
              <w:t>Mediapipe</w:t>
            </w:r>
            <w:r>
              <w:rPr>
                <w:noProof/>
                <w:webHidden/>
              </w:rPr>
              <w:tab/>
            </w:r>
            <w:r>
              <w:rPr>
                <w:noProof/>
                <w:webHidden/>
              </w:rPr>
              <w:fldChar w:fldCharType="begin"/>
            </w:r>
            <w:r>
              <w:rPr>
                <w:noProof/>
                <w:webHidden/>
              </w:rPr>
              <w:instrText xml:space="preserve"> PAGEREF _Toc192605974 \h </w:instrText>
            </w:r>
            <w:r>
              <w:rPr>
                <w:noProof/>
                <w:webHidden/>
              </w:rPr>
            </w:r>
            <w:r>
              <w:rPr>
                <w:noProof/>
                <w:webHidden/>
              </w:rPr>
              <w:fldChar w:fldCharType="separate"/>
            </w:r>
            <w:r w:rsidR="00A94EA1">
              <w:rPr>
                <w:noProof/>
                <w:webHidden/>
              </w:rPr>
              <w:t>3</w:t>
            </w:r>
            <w:r>
              <w:rPr>
                <w:noProof/>
                <w:webHidden/>
              </w:rPr>
              <w:fldChar w:fldCharType="end"/>
            </w:r>
          </w:hyperlink>
        </w:p>
        <w:p w14:paraId="77A4CD52" w14:textId="72DD5CA9" w:rsidR="005936AD" w:rsidRDefault="005936AD">
          <w:pPr>
            <w:pStyle w:val="TOC2"/>
            <w:rPr>
              <w:rFonts w:eastAsiaTheme="minorEastAsia"/>
              <w:noProof/>
              <w:kern w:val="2"/>
              <w:szCs w:val="24"/>
              <w:lang w:val="en-US"/>
              <w14:ligatures w14:val="standardContextual"/>
            </w:rPr>
          </w:pPr>
          <w:hyperlink w:anchor="_Toc192605975" w:history="1">
            <w:r w:rsidRPr="00356BDE">
              <w:rPr>
                <w:rStyle w:val="Hyperlink"/>
                <w:noProof/>
              </w:rPr>
              <w:t>2.4</w:t>
            </w:r>
            <w:r>
              <w:rPr>
                <w:rFonts w:eastAsiaTheme="minorEastAsia"/>
                <w:noProof/>
                <w:kern w:val="2"/>
                <w:szCs w:val="24"/>
                <w:lang w:val="en-US"/>
                <w14:ligatures w14:val="standardContextual"/>
              </w:rPr>
              <w:tab/>
            </w:r>
            <w:r w:rsidRPr="00356BDE">
              <w:rPr>
                <w:rStyle w:val="Hyperlink"/>
                <w:noProof/>
              </w:rPr>
              <w:t>C#</w:t>
            </w:r>
            <w:r>
              <w:rPr>
                <w:noProof/>
                <w:webHidden/>
              </w:rPr>
              <w:tab/>
            </w:r>
            <w:r>
              <w:rPr>
                <w:noProof/>
                <w:webHidden/>
              </w:rPr>
              <w:fldChar w:fldCharType="begin"/>
            </w:r>
            <w:r>
              <w:rPr>
                <w:noProof/>
                <w:webHidden/>
              </w:rPr>
              <w:instrText xml:space="preserve"> PAGEREF _Toc192605975 \h </w:instrText>
            </w:r>
            <w:r>
              <w:rPr>
                <w:noProof/>
                <w:webHidden/>
              </w:rPr>
            </w:r>
            <w:r>
              <w:rPr>
                <w:noProof/>
                <w:webHidden/>
              </w:rPr>
              <w:fldChar w:fldCharType="separate"/>
            </w:r>
            <w:r w:rsidR="00A94EA1">
              <w:rPr>
                <w:noProof/>
                <w:webHidden/>
              </w:rPr>
              <w:t>3</w:t>
            </w:r>
            <w:r>
              <w:rPr>
                <w:noProof/>
                <w:webHidden/>
              </w:rPr>
              <w:fldChar w:fldCharType="end"/>
            </w:r>
          </w:hyperlink>
        </w:p>
        <w:p w14:paraId="0865C0F9" w14:textId="661E84BA" w:rsidR="005936AD" w:rsidRDefault="005936AD">
          <w:pPr>
            <w:pStyle w:val="TOC2"/>
            <w:rPr>
              <w:rFonts w:eastAsiaTheme="minorEastAsia"/>
              <w:noProof/>
              <w:kern w:val="2"/>
              <w:szCs w:val="24"/>
              <w:lang w:val="en-US"/>
              <w14:ligatures w14:val="standardContextual"/>
            </w:rPr>
          </w:pPr>
          <w:hyperlink w:anchor="_Toc192605976" w:history="1">
            <w:r w:rsidRPr="00356BDE">
              <w:rPr>
                <w:rStyle w:val="Hyperlink"/>
                <w:noProof/>
              </w:rPr>
              <w:t>2.5</w:t>
            </w:r>
            <w:r>
              <w:rPr>
                <w:rFonts w:eastAsiaTheme="minorEastAsia"/>
                <w:noProof/>
                <w:kern w:val="2"/>
                <w:szCs w:val="24"/>
                <w:lang w:val="en-US"/>
                <w14:ligatures w14:val="standardContextual"/>
              </w:rPr>
              <w:tab/>
            </w:r>
            <w:r w:rsidRPr="00356BDE">
              <w:rPr>
                <w:rStyle w:val="Hyperlink"/>
                <w:noProof/>
              </w:rPr>
              <w:t>Blender</w:t>
            </w:r>
            <w:r>
              <w:rPr>
                <w:noProof/>
                <w:webHidden/>
              </w:rPr>
              <w:tab/>
            </w:r>
            <w:r>
              <w:rPr>
                <w:noProof/>
                <w:webHidden/>
              </w:rPr>
              <w:fldChar w:fldCharType="begin"/>
            </w:r>
            <w:r>
              <w:rPr>
                <w:noProof/>
                <w:webHidden/>
              </w:rPr>
              <w:instrText xml:space="preserve"> PAGEREF _Toc192605976 \h </w:instrText>
            </w:r>
            <w:r>
              <w:rPr>
                <w:noProof/>
                <w:webHidden/>
              </w:rPr>
            </w:r>
            <w:r>
              <w:rPr>
                <w:noProof/>
                <w:webHidden/>
              </w:rPr>
              <w:fldChar w:fldCharType="separate"/>
            </w:r>
            <w:r w:rsidR="00A94EA1">
              <w:rPr>
                <w:noProof/>
                <w:webHidden/>
              </w:rPr>
              <w:t>3</w:t>
            </w:r>
            <w:r>
              <w:rPr>
                <w:noProof/>
                <w:webHidden/>
              </w:rPr>
              <w:fldChar w:fldCharType="end"/>
            </w:r>
          </w:hyperlink>
        </w:p>
        <w:p w14:paraId="42A8BF70" w14:textId="3A0E958B" w:rsidR="005936AD" w:rsidRDefault="005936AD">
          <w:pPr>
            <w:pStyle w:val="TOC2"/>
            <w:rPr>
              <w:rFonts w:eastAsiaTheme="minorEastAsia"/>
              <w:noProof/>
              <w:kern w:val="2"/>
              <w:szCs w:val="24"/>
              <w:lang w:val="en-US"/>
              <w14:ligatures w14:val="standardContextual"/>
            </w:rPr>
          </w:pPr>
          <w:hyperlink w:anchor="_Toc192605977" w:history="1">
            <w:r w:rsidRPr="00356BDE">
              <w:rPr>
                <w:rStyle w:val="Hyperlink"/>
                <w:noProof/>
              </w:rPr>
              <w:t>2.6</w:t>
            </w:r>
            <w:r>
              <w:rPr>
                <w:rFonts w:eastAsiaTheme="minorEastAsia"/>
                <w:noProof/>
                <w:kern w:val="2"/>
                <w:szCs w:val="24"/>
                <w:lang w:val="en-US"/>
                <w14:ligatures w14:val="standardContextual"/>
              </w:rPr>
              <w:tab/>
            </w:r>
            <w:r w:rsidRPr="00356BDE">
              <w:rPr>
                <w:rStyle w:val="Hyperlink"/>
                <w:noProof/>
              </w:rPr>
              <w:t>Java</w:t>
            </w:r>
            <w:r>
              <w:rPr>
                <w:noProof/>
                <w:webHidden/>
              </w:rPr>
              <w:tab/>
            </w:r>
            <w:r>
              <w:rPr>
                <w:noProof/>
                <w:webHidden/>
              </w:rPr>
              <w:fldChar w:fldCharType="begin"/>
            </w:r>
            <w:r>
              <w:rPr>
                <w:noProof/>
                <w:webHidden/>
              </w:rPr>
              <w:instrText xml:space="preserve"> PAGEREF _Toc192605977 \h </w:instrText>
            </w:r>
            <w:r>
              <w:rPr>
                <w:noProof/>
                <w:webHidden/>
              </w:rPr>
            </w:r>
            <w:r>
              <w:rPr>
                <w:noProof/>
                <w:webHidden/>
              </w:rPr>
              <w:fldChar w:fldCharType="separate"/>
            </w:r>
            <w:r w:rsidR="00A94EA1">
              <w:rPr>
                <w:noProof/>
                <w:webHidden/>
              </w:rPr>
              <w:t>4</w:t>
            </w:r>
            <w:r>
              <w:rPr>
                <w:noProof/>
                <w:webHidden/>
              </w:rPr>
              <w:fldChar w:fldCharType="end"/>
            </w:r>
          </w:hyperlink>
        </w:p>
        <w:p w14:paraId="5EC50141" w14:textId="7AF703E7" w:rsidR="005936AD" w:rsidRDefault="005936AD">
          <w:pPr>
            <w:pStyle w:val="TOC2"/>
            <w:rPr>
              <w:rFonts w:eastAsiaTheme="minorEastAsia"/>
              <w:noProof/>
              <w:kern w:val="2"/>
              <w:szCs w:val="24"/>
              <w:lang w:val="en-US"/>
              <w14:ligatures w14:val="standardContextual"/>
            </w:rPr>
          </w:pPr>
          <w:hyperlink w:anchor="_Toc192605978" w:history="1">
            <w:r w:rsidRPr="00356BDE">
              <w:rPr>
                <w:rStyle w:val="Hyperlink"/>
                <w:noProof/>
              </w:rPr>
              <w:t>2.7</w:t>
            </w:r>
            <w:r>
              <w:rPr>
                <w:rFonts w:eastAsiaTheme="minorEastAsia"/>
                <w:noProof/>
                <w:kern w:val="2"/>
                <w:szCs w:val="24"/>
                <w:lang w:val="en-US"/>
                <w14:ligatures w14:val="standardContextual"/>
              </w:rPr>
              <w:tab/>
            </w:r>
            <w:r w:rsidRPr="00356BDE">
              <w:rPr>
                <w:rStyle w:val="Hyperlink"/>
                <w:noProof/>
              </w:rPr>
              <w:t>Python</w:t>
            </w:r>
            <w:r>
              <w:rPr>
                <w:noProof/>
                <w:webHidden/>
              </w:rPr>
              <w:tab/>
            </w:r>
            <w:r>
              <w:rPr>
                <w:noProof/>
                <w:webHidden/>
              </w:rPr>
              <w:fldChar w:fldCharType="begin"/>
            </w:r>
            <w:r>
              <w:rPr>
                <w:noProof/>
                <w:webHidden/>
              </w:rPr>
              <w:instrText xml:space="preserve"> PAGEREF _Toc192605978 \h </w:instrText>
            </w:r>
            <w:r>
              <w:rPr>
                <w:noProof/>
                <w:webHidden/>
              </w:rPr>
            </w:r>
            <w:r>
              <w:rPr>
                <w:noProof/>
                <w:webHidden/>
              </w:rPr>
              <w:fldChar w:fldCharType="separate"/>
            </w:r>
            <w:r w:rsidR="00A94EA1">
              <w:rPr>
                <w:noProof/>
                <w:webHidden/>
              </w:rPr>
              <w:t>4</w:t>
            </w:r>
            <w:r>
              <w:rPr>
                <w:noProof/>
                <w:webHidden/>
              </w:rPr>
              <w:fldChar w:fldCharType="end"/>
            </w:r>
          </w:hyperlink>
        </w:p>
        <w:p w14:paraId="46CE0516" w14:textId="31032E91" w:rsidR="005936AD" w:rsidRDefault="005936AD">
          <w:pPr>
            <w:pStyle w:val="TOC2"/>
            <w:rPr>
              <w:rFonts w:eastAsiaTheme="minorEastAsia"/>
              <w:noProof/>
              <w:kern w:val="2"/>
              <w:szCs w:val="24"/>
              <w:lang w:val="en-US"/>
              <w14:ligatures w14:val="standardContextual"/>
            </w:rPr>
          </w:pPr>
          <w:hyperlink w:anchor="_Toc192605979" w:history="1">
            <w:r w:rsidRPr="00356BDE">
              <w:rPr>
                <w:rStyle w:val="Hyperlink"/>
                <w:noProof/>
              </w:rPr>
              <w:t>2.8</w:t>
            </w:r>
            <w:r>
              <w:rPr>
                <w:rFonts w:eastAsiaTheme="minorEastAsia"/>
                <w:noProof/>
                <w:kern w:val="2"/>
                <w:szCs w:val="24"/>
                <w:lang w:val="en-US"/>
                <w14:ligatures w14:val="standardContextual"/>
              </w:rPr>
              <w:tab/>
            </w:r>
            <w:r w:rsidRPr="00356BDE">
              <w:rPr>
                <w:rStyle w:val="Hyperlink"/>
                <w:noProof/>
              </w:rPr>
              <w:t>SolidWorks</w:t>
            </w:r>
            <w:r>
              <w:rPr>
                <w:noProof/>
                <w:webHidden/>
              </w:rPr>
              <w:tab/>
            </w:r>
            <w:r>
              <w:rPr>
                <w:noProof/>
                <w:webHidden/>
              </w:rPr>
              <w:fldChar w:fldCharType="begin"/>
            </w:r>
            <w:r>
              <w:rPr>
                <w:noProof/>
                <w:webHidden/>
              </w:rPr>
              <w:instrText xml:space="preserve"> PAGEREF _Toc192605979 \h </w:instrText>
            </w:r>
            <w:r>
              <w:rPr>
                <w:noProof/>
                <w:webHidden/>
              </w:rPr>
            </w:r>
            <w:r>
              <w:rPr>
                <w:noProof/>
                <w:webHidden/>
              </w:rPr>
              <w:fldChar w:fldCharType="separate"/>
            </w:r>
            <w:r w:rsidR="00A94EA1">
              <w:rPr>
                <w:noProof/>
                <w:webHidden/>
              </w:rPr>
              <w:t>4</w:t>
            </w:r>
            <w:r>
              <w:rPr>
                <w:noProof/>
                <w:webHidden/>
              </w:rPr>
              <w:fldChar w:fldCharType="end"/>
            </w:r>
          </w:hyperlink>
        </w:p>
        <w:p w14:paraId="68A5FB1A" w14:textId="3DE70998" w:rsidR="005936AD" w:rsidRDefault="005936AD">
          <w:pPr>
            <w:pStyle w:val="TOC1"/>
            <w:tabs>
              <w:tab w:val="left" w:pos="720"/>
            </w:tabs>
            <w:rPr>
              <w:rFonts w:eastAsiaTheme="minorEastAsia"/>
              <w:noProof/>
              <w:kern w:val="2"/>
              <w:szCs w:val="24"/>
              <w:lang w:val="en-US"/>
              <w14:ligatures w14:val="standardContextual"/>
            </w:rPr>
          </w:pPr>
          <w:hyperlink w:anchor="_Toc192605980" w:history="1">
            <w:r w:rsidRPr="00356BDE">
              <w:rPr>
                <w:rStyle w:val="Hyperlink"/>
                <w:noProof/>
              </w:rPr>
              <w:t>3</w:t>
            </w:r>
            <w:r>
              <w:rPr>
                <w:rFonts w:eastAsiaTheme="minorEastAsia"/>
                <w:noProof/>
                <w:kern w:val="2"/>
                <w:szCs w:val="24"/>
                <w:lang w:val="en-US"/>
                <w14:ligatures w14:val="standardContextual"/>
              </w:rPr>
              <w:tab/>
            </w:r>
            <w:r w:rsidRPr="00356BDE">
              <w:rPr>
                <w:rStyle w:val="Hyperlink"/>
                <w:noProof/>
              </w:rPr>
              <w:t>Hardwarová konfigurace</w:t>
            </w:r>
            <w:r>
              <w:rPr>
                <w:noProof/>
                <w:webHidden/>
              </w:rPr>
              <w:tab/>
            </w:r>
            <w:r>
              <w:rPr>
                <w:noProof/>
                <w:webHidden/>
              </w:rPr>
              <w:fldChar w:fldCharType="begin"/>
            </w:r>
            <w:r>
              <w:rPr>
                <w:noProof/>
                <w:webHidden/>
              </w:rPr>
              <w:instrText xml:space="preserve"> PAGEREF _Toc192605980 \h </w:instrText>
            </w:r>
            <w:r>
              <w:rPr>
                <w:noProof/>
                <w:webHidden/>
              </w:rPr>
            </w:r>
            <w:r>
              <w:rPr>
                <w:noProof/>
                <w:webHidden/>
              </w:rPr>
              <w:fldChar w:fldCharType="separate"/>
            </w:r>
            <w:r w:rsidR="00A94EA1">
              <w:rPr>
                <w:noProof/>
                <w:webHidden/>
              </w:rPr>
              <w:t>5</w:t>
            </w:r>
            <w:r>
              <w:rPr>
                <w:noProof/>
                <w:webHidden/>
              </w:rPr>
              <w:fldChar w:fldCharType="end"/>
            </w:r>
          </w:hyperlink>
        </w:p>
        <w:p w14:paraId="429EF3AE" w14:textId="2195FA48" w:rsidR="005936AD" w:rsidRDefault="005936AD">
          <w:pPr>
            <w:pStyle w:val="TOC2"/>
            <w:rPr>
              <w:rFonts w:eastAsiaTheme="minorEastAsia"/>
              <w:noProof/>
              <w:kern w:val="2"/>
              <w:szCs w:val="24"/>
              <w:lang w:val="en-US"/>
              <w14:ligatures w14:val="standardContextual"/>
            </w:rPr>
          </w:pPr>
          <w:hyperlink w:anchor="_Toc192605981" w:history="1">
            <w:r w:rsidRPr="00356BDE">
              <w:rPr>
                <w:rStyle w:val="Hyperlink"/>
                <w:noProof/>
              </w:rPr>
              <w:t>3.1</w:t>
            </w:r>
            <w:r>
              <w:rPr>
                <w:rFonts w:eastAsiaTheme="minorEastAsia"/>
                <w:noProof/>
                <w:kern w:val="2"/>
                <w:szCs w:val="24"/>
                <w:lang w:val="en-US"/>
                <w14:ligatures w14:val="standardContextual"/>
              </w:rPr>
              <w:tab/>
            </w:r>
            <w:r w:rsidRPr="00356BDE">
              <w:rPr>
                <w:rStyle w:val="Hyperlink"/>
                <w:noProof/>
              </w:rPr>
              <w:t>Radxa Rock 5B+</w:t>
            </w:r>
            <w:r>
              <w:rPr>
                <w:noProof/>
                <w:webHidden/>
              </w:rPr>
              <w:tab/>
            </w:r>
            <w:r>
              <w:rPr>
                <w:noProof/>
                <w:webHidden/>
              </w:rPr>
              <w:fldChar w:fldCharType="begin"/>
            </w:r>
            <w:r>
              <w:rPr>
                <w:noProof/>
                <w:webHidden/>
              </w:rPr>
              <w:instrText xml:space="preserve"> PAGEREF _Toc192605981 \h </w:instrText>
            </w:r>
            <w:r>
              <w:rPr>
                <w:noProof/>
                <w:webHidden/>
              </w:rPr>
            </w:r>
            <w:r>
              <w:rPr>
                <w:noProof/>
                <w:webHidden/>
              </w:rPr>
              <w:fldChar w:fldCharType="separate"/>
            </w:r>
            <w:r w:rsidR="00A94EA1">
              <w:rPr>
                <w:noProof/>
                <w:webHidden/>
              </w:rPr>
              <w:t>5</w:t>
            </w:r>
            <w:r>
              <w:rPr>
                <w:noProof/>
                <w:webHidden/>
              </w:rPr>
              <w:fldChar w:fldCharType="end"/>
            </w:r>
          </w:hyperlink>
        </w:p>
        <w:p w14:paraId="66F72EE1" w14:textId="10B3A751" w:rsidR="005936AD" w:rsidRDefault="005936AD">
          <w:pPr>
            <w:pStyle w:val="TOC2"/>
            <w:rPr>
              <w:rFonts w:eastAsiaTheme="minorEastAsia"/>
              <w:noProof/>
              <w:kern w:val="2"/>
              <w:szCs w:val="24"/>
              <w:lang w:val="en-US"/>
              <w14:ligatures w14:val="standardContextual"/>
            </w:rPr>
          </w:pPr>
          <w:hyperlink w:anchor="_Toc192605982" w:history="1">
            <w:r w:rsidRPr="00356BDE">
              <w:rPr>
                <w:rStyle w:val="Hyperlink"/>
                <w:noProof/>
              </w:rPr>
              <w:t>3.2</w:t>
            </w:r>
            <w:r>
              <w:rPr>
                <w:rFonts w:eastAsiaTheme="minorEastAsia"/>
                <w:noProof/>
                <w:kern w:val="2"/>
                <w:szCs w:val="24"/>
                <w:lang w:val="en-US"/>
                <w14:ligatures w14:val="standardContextual"/>
              </w:rPr>
              <w:tab/>
            </w:r>
            <w:r w:rsidRPr="00356BDE">
              <w:rPr>
                <w:rStyle w:val="Hyperlink"/>
                <w:noProof/>
              </w:rPr>
              <w:t>Intel Realsense</w:t>
            </w:r>
            <w:r>
              <w:rPr>
                <w:noProof/>
                <w:webHidden/>
              </w:rPr>
              <w:tab/>
            </w:r>
            <w:r>
              <w:rPr>
                <w:noProof/>
                <w:webHidden/>
              </w:rPr>
              <w:fldChar w:fldCharType="begin"/>
            </w:r>
            <w:r>
              <w:rPr>
                <w:noProof/>
                <w:webHidden/>
              </w:rPr>
              <w:instrText xml:space="preserve"> PAGEREF _Toc192605982 \h </w:instrText>
            </w:r>
            <w:r>
              <w:rPr>
                <w:noProof/>
                <w:webHidden/>
              </w:rPr>
            </w:r>
            <w:r>
              <w:rPr>
                <w:noProof/>
                <w:webHidden/>
              </w:rPr>
              <w:fldChar w:fldCharType="separate"/>
            </w:r>
            <w:r w:rsidR="00A94EA1">
              <w:rPr>
                <w:noProof/>
                <w:webHidden/>
              </w:rPr>
              <w:t>5</w:t>
            </w:r>
            <w:r>
              <w:rPr>
                <w:noProof/>
                <w:webHidden/>
              </w:rPr>
              <w:fldChar w:fldCharType="end"/>
            </w:r>
          </w:hyperlink>
        </w:p>
        <w:p w14:paraId="33CE5152" w14:textId="7ACE1289" w:rsidR="005936AD" w:rsidRDefault="005936AD">
          <w:pPr>
            <w:pStyle w:val="TOC2"/>
            <w:rPr>
              <w:rFonts w:eastAsiaTheme="minorEastAsia"/>
              <w:noProof/>
              <w:kern w:val="2"/>
              <w:szCs w:val="24"/>
              <w:lang w:val="en-US"/>
              <w14:ligatures w14:val="standardContextual"/>
            </w:rPr>
          </w:pPr>
          <w:hyperlink w:anchor="_Toc192605983" w:history="1">
            <w:r w:rsidRPr="00356BDE">
              <w:rPr>
                <w:rStyle w:val="Hyperlink"/>
                <w:noProof/>
              </w:rPr>
              <w:t>3.3</w:t>
            </w:r>
            <w:r>
              <w:rPr>
                <w:rFonts w:eastAsiaTheme="minorEastAsia"/>
                <w:noProof/>
                <w:kern w:val="2"/>
                <w:szCs w:val="24"/>
                <w:lang w:val="en-US"/>
                <w14:ligatures w14:val="standardContextual"/>
              </w:rPr>
              <w:tab/>
            </w:r>
            <w:r w:rsidRPr="00356BDE">
              <w:rPr>
                <w:rStyle w:val="Hyperlink"/>
                <w:noProof/>
              </w:rPr>
              <w:t>Projektor</w:t>
            </w:r>
            <w:r>
              <w:rPr>
                <w:noProof/>
                <w:webHidden/>
              </w:rPr>
              <w:tab/>
            </w:r>
            <w:r>
              <w:rPr>
                <w:noProof/>
                <w:webHidden/>
              </w:rPr>
              <w:fldChar w:fldCharType="begin"/>
            </w:r>
            <w:r>
              <w:rPr>
                <w:noProof/>
                <w:webHidden/>
              </w:rPr>
              <w:instrText xml:space="preserve"> PAGEREF _Toc192605983 \h </w:instrText>
            </w:r>
            <w:r>
              <w:rPr>
                <w:noProof/>
                <w:webHidden/>
              </w:rPr>
            </w:r>
            <w:r>
              <w:rPr>
                <w:noProof/>
                <w:webHidden/>
              </w:rPr>
              <w:fldChar w:fldCharType="separate"/>
            </w:r>
            <w:r w:rsidR="00A94EA1">
              <w:rPr>
                <w:noProof/>
                <w:webHidden/>
              </w:rPr>
              <w:t>5</w:t>
            </w:r>
            <w:r>
              <w:rPr>
                <w:noProof/>
                <w:webHidden/>
              </w:rPr>
              <w:fldChar w:fldCharType="end"/>
            </w:r>
          </w:hyperlink>
        </w:p>
        <w:p w14:paraId="0D1279A1" w14:textId="6D18D3DB" w:rsidR="005936AD" w:rsidRDefault="005936AD">
          <w:pPr>
            <w:pStyle w:val="TOC1"/>
            <w:tabs>
              <w:tab w:val="left" w:pos="720"/>
            </w:tabs>
            <w:rPr>
              <w:rFonts w:eastAsiaTheme="minorEastAsia"/>
              <w:noProof/>
              <w:kern w:val="2"/>
              <w:szCs w:val="24"/>
              <w:lang w:val="en-US"/>
              <w14:ligatures w14:val="standardContextual"/>
            </w:rPr>
          </w:pPr>
          <w:hyperlink w:anchor="_Toc192605984" w:history="1">
            <w:r w:rsidRPr="00356BDE">
              <w:rPr>
                <w:rStyle w:val="Hyperlink"/>
                <w:noProof/>
              </w:rPr>
              <w:t>4</w:t>
            </w:r>
            <w:r>
              <w:rPr>
                <w:rFonts w:eastAsiaTheme="minorEastAsia"/>
                <w:noProof/>
                <w:kern w:val="2"/>
                <w:szCs w:val="24"/>
                <w:lang w:val="en-US"/>
                <w14:ligatures w14:val="standardContextual"/>
              </w:rPr>
              <w:tab/>
            </w:r>
            <w:r w:rsidRPr="00356BDE">
              <w:rPr>
                <w:rStyle w:val="Hyperlink"/>
                <w:noProof/>
              </w:rPr>
              <w:t>Příprava a konfigurace vývojového prostředí</w:t>
            </w:r>
            <w:r>
              <w:rPr>
                <w:noProof/>
                <w:webHidden/>
              </w:rPr>
              <w:tab/>
            </w:r>
            <w:r>
              <w:rPr>
                <w:noProof/>
                <w:webHidden/>
              </w:rPr>
              <w:fldChar w:fldCharType="begin"/>
            </w:r>
            <w:r>
              <w:rPr>
                <w:noProof/>
                <w:webHidden/>
              </w:rPr>
              <w:instrText xml:space="preserve"> PAGEREF _Toc192605984 \h </w:instrText>
            </w:r>
            <w:r>
              <w:rPr>
                <w:noProof/>
                <w:webHidden/>
              </w:rPr>
            </w:r>
            <w:r>
              <w:rPr>
                <w:noProof/>
                <w:webHidden/>
              </w:rPr>
              <w:fldChar w:fldCharType="separate"/>
            </w:r>
            <w:r w:rsidR="00A94EA1">
              <w:rPr>
                <w:noProof/>
                <w:webHidden/>
              </w:rPr>
              <w:t>6</w:t>
            </w:r>
            <w:r>
              <w:rPr>
                <w:noProof/>
                <w:webHidden/>
              </w:rPr>
              <w:fldChar w:fldCharType="end"/>
            </w:r>
          </w:hyperlink>
        </w:p>
        <w:p w14:paraId="18D0C9DE" w14:textId="31504035" w:rsidR="005936AD" w:rsidRDefault="005936AD">
          <w:pPr>
            <w:pStyle w:val="TOC1"/>
            <w:tabs>
              <w:tab w:val="left" w:pos="720"/>
            </w:tabs>
            <w:rPr>
              <w:rFonts w:eastAsiaTheme="minorEastAsia"/>
              <w:noProof/>
              <w:kern w:val="2"/>
              <w:szCs w:val="24"/>
              <w:lang w:val="en-US"/>
              <w14:ligatures w14:val="standardContextual"/>
            </w:rPr>
          </w:pPr>
          <w:hyperlink w:anchor="_Toc192605985" w:history="1">
            <w:r w:rsidRPr="00356BDE">
              <w:rPr>
                <w:rStyle w:val="Hyperlink"/>
                <w:noProof/>
              </w:rPr>
              <w:t>5</w:t>
            </w:r>
            <w:r>
              <w:rPr>
                <w:rFonts w:eastAsiaTheme="minorEastAsia"/>
                <w:noProof/>
                <w:kern w:val="2"/>
                <w:szCs w:val="24"/>
                <w:lang w:val="en-US"/>
                <w14:ligatures w14:val="standardContextual"/>
              </w:rPr>
              <w:tab/>
            </w:r>
            <w:r w:rsidRPr="00356BDE">
              <w:rPr>
                <w:rStyle w:val="Hyperlink"/>
                <w:noProof/>
              </w:rPr>
              <w:t>Nastavení podpory RealSense pro Android</w:t>
            </w:r>
            <w:r>
              <w:rPr>
                <w:noProof/>
                <w:webHidden/>
              </w:rPr>
              <w:tab/>
            </w:r>
            <w:r>
              <w:rPr>
                <w:noProof/>
                <w:webHidden/>
              </w:rPr>
              <w:fldChar w:fldCharType="begin"/>
            </w:r>
            <w:r>
              <w:rPr>
                <w:noProof/>
                <w:webHidden/>
              </w:rPr>
              <w:instrText xml:space="preserve"> PAGEREF _Toc192605985 \h </w:instrText>
            </w:r>
            <w:r>
              <w:rPr>
                <w:noProof/>
                <w:webHidden/>
              </w:rPr>
            </w:r>
            <w:r>
              <w:rPr>
                <w:noProof/>
                <w:webHidden/>
              </w:rPr>
              <w:fldChar w:fldCharType="separate"/>
            </w:r>
            <w:r w:rsidR="00A94EA1">
              <w:rPr>
                <w:noProof/>
                <w:webHidden/>
              </w:rPr>
              <w:t>7</w:t>
            </w:r>
            <w:r>
              <w:rPr>
                <w:noProof/>
                <w:webHidden/>
              </w:rPr>
              <w:fldChar w:fldCharType="end"/>
            </w:r>
          </w:hyperlink>
        </w:p>
        <w:p w14:paraId="1CDCFBDA" w14:textId="3B0E96EA" w:rsidR="005936AD" w:rsidRDefault="005936AD">
          <w:pPr>
            <w:pStyle w:val="TOC2"/>
            <w:rPr>
              <w:rFonts w:eastAsiaTheme="minorEastAsia"/>
              <w:noProof/>
              <w:kern w:val="2"/>
              <w:szCs w:val="24"/>
              <w:lang w:val="en-US"/>
              <w14:ligatures w14:val="standardContextual"/>
            </w:rPr>
          </w:pPr>
          <w:hyperlink w:anchor="_Toc192605986" w:history="1">
            <w:r w:rsidRPr="00356BDE">
              <w:rPr>
                <w:rStyle w:val="Hyperlink"/>
                <w:noProof/>
              </w:rPr>
              <w:t>5.1</w:t>
            </w:r>
            <w:r>
              <w:rPr>
                <w:rFonts w:eastAsiaTheme="minorEastAsia"/>
                <w:noProof/>
                <w:kern w:val="2"/>
                <w:szCs w:val="24"/>
                <w:lang w:val="en-US"/>
                <w14:ligatures w14:val="standardContextual"/>
              </w:rPr>
              <w:tab/>
            </w:r>
            <w:r w:rsidRPr="00356BDE">
              <w:rPr>
                <w:rStyle w:val="Hyperlink"/>
                <w:noProof/>
              </w:rPr>
              <w:t>Kompilace RealSense SDK pro Android</w:t>
            </w:r>
            <w:r>
              <w:rPr>
                <w:noProof/>
                <w:webHidden/>
              </w:rPr>
              <w:tab/>
            </w:r>
            <w:r>
              <w:rPr>
                <w:noProof/>
                <w:webHidden/>
              </w:rPr>
              <w:fldChar w:fldCharType="begin"/>
            </w:r>
            <w:r>
              <w:rPr>
                <w:noProof/>
                <w:webHidden/>
              </w:rPr>
              <w:instrText xml:space="preserve"> PAGEREF _Toc192605986 \h </w:instrText>
            </w:r>
            <w:r>
              <w:rPr>
                <w:noProof/>
                <w:webHidden/>
              </w:rPr>
            </w:r>
            <w:r>
              <w:rPr>
                <w:noProof/>
                <w:webHidden/>
              </w:rPr>
              <w:fldChar w:fldCharType="separate"/>
            </w:r>
            <w:r w:rsidR="00A94EA1">
              <w:rPr>
                <w:noProof/>
                <w:webHidden/>
              </w:rPr>
              <w:t>7</w:t>
            </w:r>
            <w:r>
              <w:rPr>
                <w:noProof/>
                <w:webHidden/>
              </w:rPr>
              <w:fldChar w:fldCharType="end"/>
            </w:r>
          </w:hyperlink>
        </w:p>
        <w:p w14:paraId="64B6A87E" w14:textId="2463AB70" w:rsidR="005936AD" w:rsidRDefault="005936AD">
          <w:pPr>
            <w:pStyle w:val="TOC2"/>
            <w:rPr>
              <w:rFonts w:eastAsiaTheme="minorEastAsia"/>
              <w:noProof/>
              <w:kern w:val="2"/>
              <w:szCs w:val="24"/>
              <w:lang w:val="en-US"/>
              <w14:ligatures w14:val="standardContextual"/>
            </w:rPr>
          </w:pPr>
          <w:hyperlink w:anchor="_Toc192605987" w:history="1">
            <w:r w:rsidRPr="00356BDE">
              <w:rPr>
                <w:rStyle w:val="Hyperlink"/>
                <w:noProof/>
              </w:rPr>
              <w:t>5.2</w:t>
            </w:r>
            <w:r>
              <w:rPr>
                <w:rFonts w:eastAsiaTheme="minorEastAsia"/>
                <w:noProof/>
                <w:kern w:val="2"/>
                <w:szCs w:val="24"/>
                <w:lang w:val="en-US"/>
                <w14:ligatures w14:val="standardContextual"/>
              </w:rPr>
              <w:tab/>
            </w:r>
            <w:r w:rsidRPr="00356BDE">
              <w:rPr>
                <w:rStyle w:val="Hyperlink"/>
                <w:noProof/>
              </w:rPr>
              <w:t>Úprava RealSense knihovny pro Unity</w:t>
            </w:r>
            <w:r>
              <w:rPr>
                <w:noProof/>
                <w:webHidden/>
              </w:rPr>
              <w:tab/>
            </w:r>
            <w:r>
              <w:rPr>
                <w:noProof/>
                <w:webHidden/>
              </w:rPr>
              <w:fldChar w:fldCharType="begin"/>
            </w:r>
            <w:r>
              <w:rPr>
                <w:noProof/>
                <w:webHidden/>
              </w:rPr>
              <w:instrText xml:space="preserve"> PAGEREF _Toc192605987 \h </w:instrText>
            </w:r>
            <w:r>
              <w:rPr>
                <w:noProof/>
                <w:webHidden/>
              </w:rPr>
            </w:r>
            <w:r>
              <w:rPr>
                <w:noProof/>
                <w:webHidden/>
              </w:rPr>
              <w:fldChar w:fldCharType="separate"/>
            </w:r>
            <w:r w:rsidR="00A94EA1">
              <w:rPr>
                <w:noProof/>
                <w:webHidden/>
              </w:rPr>
              <w:t>8</w:t>
            </w:r>
            <w:r>
              <w:rPr>
                <w:noProof/>
                <w:webHidden/>
              </w:rPr>
              <w:fldChar w:fldCharType="end"/>
            </w:r>
          </w:hyperlink>
        </w:p>
        <w:p w14:paraId="4E6AE2DB" w14:textId="15E47B91" w:rsidR="005936AD" w:rsidRDefault="005936AD">
          <w:pPr>
            <w:pStyle w:val="TOC2"/>
            <w:rPr>
              <w:rFonts w:eastAsiaTheme="minorEastAsia"/>
              <w:noProof/>
              <w:kern w:val="2"/>
              <w:szCs w:val="24"/>
              <w:lang w:val="en-US"/>
              <w14:ligatures w14:val="standardContextual"/>
            </w:rPr>
          </w:pPr>
          <w:hyperlink w:anchor="_Toc192605988" w:history="1">
            <w:r w:rsidRPr="00356BDE">
              <w:rPr>
                <w:rStyle w:val="Hyperlink"/>
                <w:noProof/>
              </w:rPr>
              <w:t>5.3</w:t>
            </w:r>
            <w:r>
              <w:rPr>
                <w:rFonts w:eastAsiaTheme="minorEastAsia"/>
                <w:noProof/>
                <w:kern w:val="2"/>
                <w:szCs w:val="24"/>
                <w:lang w:val="en-US"/>
                <w14:ligatures w14:val="standardContextual"/>
              </w:rPr>
              <w:tab/>
            </w:r>
            <w:r w:rsidRPr="00356BDE">
              <w:rPr>
                <w:rStyle w:val="Hyperlink"/>
                <w:noProof/>
              </w:rPr>
              <w:t>Využití AndroidJavaObject a AndroidJavaClass</w:t>
            </w:r>
            <w:r>
              <w:rPr>
                <w:noProof/>
                <w:webHidden/>
              </w:rPr>
              <w:tab/>
            </w:r>
            <w:r>
              <w:rPr>
                <w:noProof/>
                <w:webHidden/>
              </w:rPr>
              <w:fldChar w:fldCharType="begin"/>
            </w:r>
            <w:r>
              <w:rPr>
                <w:noProof/>
                <w:webHidden/>
              </w:rPr>
              <w:instrText xml:space="preserve"> PAGEREF _Toc192605988 \h </w:instrText>
            </w:r>
            <w:r>
              <w:rPr>
                <w:noProof/>
                <w:webHidden/>
              </w:rPr>
            </w:r>
            <w:r>
              <w:rPr>
                <w:noProof/>
                <w:webHidden/>
              </w:rPr>
              <w:fldChar w:fldCharType="separate"/>
            </w:r>
            <w:r w:rsidR="00A94EA1">
              <w:rPr>
                <w:noProof/>
                <w:webHidden/>
              </w:rPr>
              <w:t>8</w:t>
            </w:r>
            <w:r>
              <w:rPr>
                <w:noProof/>
                <w:webHidden/>
              </w:rPr>
              <w:fldChar w:fldCharType="end"/>
            </w:r>
          </w:hyperlink>
        </w:p>
        <w:p w14:paraId="758DD9C6" w14:textId="36083F42" w:rsidR="005936AD" w:rsidRDefault="005936AD">
          <w:pPr>
            <w:pStyle w:val="TOC1"/>
            <w:tabs>
              <w:tab w:val="left" w:pos="720"/>
            </w:tabs>
            <w:rPr>
              <w:rFonts w:eastAsiaTheme="minorEastAsia"/>
              <w:noProof/>
              <w:kern w:val="2"/>
              <w:szCs w:val="24"/>
              <w:lang w:val="en-US"/>
              <w14:ligatures w14:val="standardContextual"/>
            </w:rPr>
          </w:pPr>
          <w:hyperlink w:anchor="_Toc192605989" w:history="1">
            <w:r w:rsidRPr="00356BDE">
              <w:rPr>
                <w:rStyle w:val="Hyperlink"/>
                <w:noProof/>
              </w:rPr>
              <w:t>6</w:t>
            </w:r>
            <w:r>
              <w:rPr>
                <w:rFonts w:eastAsiaTheme="minorEastAsia"/>
                <w:noProof/>
                <w:kern w:val="2"/>
                <w:szCs w:val="24"/>
                <w:lang w:val="en-US"/>
                <w14:ligatures w14:val="standardContextual"/>
              </w:rPr>
              <w:tab/>
            </w:r>
            <w:r w:rsidRPr="00356BDE">
              <w:rPr>
                <w:rStyle w:val="Hyperlink"/>
                <w:noProof/>
              </w:rPr>
              <w:t>Integrace Mediapipe do Unity</w:t>
            </w:r>
            <w:r>
              <w:rPr>
                <w:noProof/>
                <w:webHidden/>
              </w:rPr>
              <w:tab/>
            </w:r>
            <w:r>
              <w:rPr>
                <w:noProof/>
                <w:webHidden/>
              </w:rPr>
              <w:fldChar w:fldCharType="begin"/>
            </w:r>
            <w:r>
              <w:rPr>
                <w:noProof/>
                <w:webHidden/>
              </w:rPr>
              <w:instrText xml:space="preserve"> PAGEREF _Toc192605989 \h </w:instrText>
            </w:r>
            <w:r>
              <w:rPr>
                <w:noProof/>
                <w:webHidden/>
              </w:rPr>
            </w:r>
            <w:r>
              <w:rPr>
                <w:noProof/>
                <w:webHidden/>
              </w:rPr>
              <w:fldChar w:fldCharType="separate"/>
            </w:r>
            <w:r w:rsidR="00A94EA1">
              <w:rPr>
                <w:noProof/>
                <w:webHidden/>
              </w:rPr>
              <w:t>10</w:t>
            </w:r>
            <w:r>
              <w:rPr>
                <w:noProof/>
                <w:webHidden/>
              </w:rPr>
              <w:fldChar w:fldCharType="end"/>
            </w:r>
          </w:hyperlink>
        </w:p>
        <w:p w14:paraId="5DE8888C" w14:textId="5279F1A3" w:rsidR="005936AD" w:rsidRDefault="005936AD">
          <w:pPr>
            <w:pStyle w:val="TOC2"/>
            <w:rPr>
              <w:rFonts w:eastAsiaTheme="minorEastAsia"/>
              <w:noProof/>
              <w:kern w:val="2"/>
              <w:szCs w:val="24"/>
              <w:lang w:val="en-US"/>
              <w14:ligatures w14:val="standardContextual"/>
            </w:rPr>
          </w:pPr>
          <w:hyperlink w:anchor="_Toc192605990" w:history="1">
            <w:r w:rsidRPr="00356BDE">
              <w:rPr>
                <w:rStyle w:val="Hyperlink"/>
                <w:noProof/>
              </w:rPr>
              <w:t>6.1</w:t>
            </w:r>
            <w:r>
              <w:rPr>
                <w:rFonts w:eastAsiaTheme="minorEastAsia"/>
                <w:noProof/>
                <w:kern w:val="2"/>
                <w:szCs w:val="24"/>
                <w:lang w:val="en-US"/>
                <w14:ligatures w14:val="standardContextual"/>
              </w:rPr>
              <w:tab/>
            </w:r>
            <w:r w:rsidRPr="00356BDE">
              <w:rPr>
                <w:rStyle w:val="Hyperlink"/>
                <w:noProof/>
              </w:rPr>
              <w:t>Build knihovny MediaPipe</w:t>
            </w:r>
            <w:r>
              <w:rPr>
                <w:noProof/>
                <w:webHidden/>
              </w:rPr>
              <w:tab/>
            </w:r>
            <w:r>
              <w:rPr>
                <w:noProof/>
                <w:webHidden/>
              </w:rPr>
              <w:fldChar w:fldCharType="begin"/>
            </w:r>
            <w:r>
              <w:rPr>
                <w:noProof/>
                <w:webHidden/>
              </w:rPr>
              <w:instrText xml:space="preserve"> PAGEREF _Toc192605990 \h </w:instrText>
            </w:r>
            <w:r>
              <w:rPr>
                <w:noProof/>
                <w:webHidden/>
              </w:rPr>
            </w:r>
            <w:r>
              <w:rPr>
                <w:noProof/>
                <w:webHidden/>
              </w:rPr>
              <w:fldChar w:fldCharType="separate"/>
            </w:r>
            <w:r w:rsidR="00A94EA1">
              <w:rPr>
                <w:noProof/>
                <w:webHidden/>
              </w:rPr>
              <w:t>10</w:t>
            </w:r>
            <w:r>
              <w:rPr>
                <w:noProof/>
                <w:webHidden/>
              </w:rPr>
              <w:fldChar w:fldCharType="end"/>
            </w:r>
          </w:hyperlink>
        </w:p>
        <w:p w14:paraId="3CCB5A5F" w14:textId="1927DF3E" w:rsidR="005936AD" w:rsidRDefault="005936AD">
          <w:pPr>
            <w:pStyle w:val="TOC2"/>
            <w:rPr>
              <w:rFonts w:eastAsiaTheme="minorEastAsia"/>
              <w:noProof/>
              <w:kern w:val="2"/>
              <w:szCs w:val="24"/>
              <w:lang w:val="en-US"/>
              <w14:ligatures w14:val="standardContextual"/>
            </w:rPr>
          </w:pPr>
          <w:hyperlink w:anchor="_Toc192605991" w:history="1">
            <w:r w:rsidRPr="00356BDE">
              <w:rPr>
                <w:rStyle w:val="Hyperlink"/>
                <w:noProof/>
              </w:rPr>
              <w:t>6.2</w:t>
            </w:r>
            <w:r>
              <w:rPr>
                <w:rFonts w:eastAsiaTheme="minorEastAsia"/>
                <w:noProof/>
                <w:kern w:val="2"/>
                <w:szCs w:val="24"/>
                <w:lang w:val="en-US"/>
                <w14:ligatures w14:val="standardContextual"/>
              </w:rPr>
              <w:tab/>
            </w:r>
            <w:r w:rsidRPr="00356BDE">
              <w:rPr>
                <w:rStyle w:val="Hyperlink"/>
                <w:noProof/>
              </w:rPr>
              <w:t>Vazba mezi Unity a nativním kódem</w:t>
            </w:r>
            <w:r>
              <w:rPr>
                <w:noProof/>
                <w:webHidden/>
              </w:rPr>
              <w:tab/>
            </w:r>
            <w:r>
              <w:rPr>
                <w:noProof/>
                <w:webHidden/>
              </w:rPr>
              <w:fldChar w:fldCharType="begin"/>
            </w:r>
            <w:r>
              <w:rPr>
                <w:noProof/>
                <w:webHidden/>
              </w:rPr>
              <w:instrText xml:space="preserve"> PAGEREF _Toc192605991 \h </w:instrText>
            </w:r>
            <w:r>
              <w:rPr>
                <w:noProof/>
                <w:webHidden/>
              </w:rPr>
            </w:r>
            <w:r>
              <w:rPr>
                <w:noProof/>
                <w:webHidden/>
              </w:rPr>
              <w:fldChar w:fldCharType="separate"/>
            </w:r>
            <w:r w:rsidR="00A94EA1">
              <w:rPr>
                <w:noProof/>
                <w:webHidden/>
              </w:rPr>
              <w:t>11</w:t>
            </w:r>
            <w:r>
              <w:rPr>
                <w:noProof/>
                <w:webHidden/>
              </w:rPr>
              <w:fldChar w:fldCharType="end"/>
            </w:r>
          </w:hyperlink>
        </w:p>
        <w:p w14:paraId="6056BD7C" w14:textId="473EE835" w:rsidR="005936AD" w:rsidRDefault="005936AD">
          <w:pPr>
            <w:pStyle w:val="TOC1"/>
            <w:tabs>
              <w:tab w:val="left" w:pos="720"/>
            </w:tabs>
            <w:rPr>
              <w:rFonts w:eastAsiaTheme="minorEastAsia"/>
              <w:noProof/>
              <w:kern w:val="2"/>
              <w:szCs w:val="24"/>
              <w:lang w:val="en-US"/>
              <w14:ligatures w14:val="standardContextual"/>
            </w:rPr>
          </w:pPr>
          <w:hyperlink w:anchor="_Toc192605992" w:history="1">
            <w:r w:rsidRPr="00356BDE">
              <w:rPr>
                <w:rStyle w:val="Hyperlink"/>
                <w:noProof/>
              </w:rPr>
              <w:t>7</w:t>
            </w:r>
            <w:r>
              <w:rPr>
                <w:rFonts w:eastAsiaTheme="minorEastAsia"/>
                <w:noProof/>
                <w:kern w:val="2"/>
                <w:szCs w:val="24"/>
                <w:lang w:val="en-US"/>
                <w14:ligatures w14:val="standardContextual"/>
              </w:rPr>
              <w:tab/>
            </w:r>
            <w:r w:rsidRPr="00356BDE">
              <w:rPr>
                <w:rStyle w:val="Hyperlink"/>
                <w:noProof/>
              </w:rPr>
              <w:t>Přesná detekce polohy rukou v prostoru</w:t>
            </w:r>
            <w:r>
              <w:rPr>
                <w:noProof/>
                <w:webHidden/>
              </w:rPr>
              <w:tab/>
            </w:r>
            <w:r>
              <w:rPr>
                <w:noProof/>
                <w:webHidden/>
              </w:rPr>
              <w:fldChar w:fldCharType="begin"/>
            </w:r>
            <w:r>
              <w:rPr>
                <w:noProof/>
                <w:webHidden/>
              </w:rPr>
              <w:instrText xml:space="preserve"> PAGEREF _Toc192605992 \h </w:instrText>
            </w:r>
            <w:r>
              <w:rPr>
                <w:noProof/>
                <w:webHidden/>
              </w:rPr>
            </w:r>
            <w:r>
              <w:rPr>
                <w:noProof/>
                <w:webHidden/>
              </w:rPr>
              <w:fldChar w:fldCharType="separate"/>
            </w:r>
            <w:r w:rsidR="00A94EA1">
              <w:rPr>
                <w:noProof/>
                <w:webHidden/>
              </w:rPr>
              <w:t>12</w:t>
            </w:r>
            <w:r>
              <w:rPr>
                <w:noProof/>
                <w:webHidden/>
              </w:rPr>
              <w:fldChar w:fldCharType="end"/>
            </w:r>
          </w:hyperlink>
        </w:p>
        <w:p w14:paraId="7AB0291E" w14:textId="7F38EABC" w:rsidR="005936AD" w:rsidRDefault="005936AD">
          <w:pPr>
            <w:pStyle w:val="TOC2"/>
            <w:rPr>
              <w:rFonts w:eastAsiaTheme="minorEastAsia"/>
              <w:noProof/>
              <w:kern w:val="2"/>
              <w:szCs w:val="24"/>
              <w:lang w:val="en-US"/>
              <w14:ligatures w14:val="standardContextual"/>
            </w:rPr>
          </w:pPr>
          <w:hyperlink w:anchor="_Toc192605993" w:history="1">
            <w:r w:rsidRPr="00356BDE">
              <w:rPr>
                <w:rStyle w:val="Hyperlink"/>
                <w:noProof/>
              </w:rPr>
              <w:t>7.1</w:t>
            </w:r>
            <w:r>
              <w:rPr>
                <w:rFonts w:eastAsiaTheme="minorEastAsia"/>
                <w:noProof/>
                <w:kern w:val="2"/>
                <w:szCs w:val="24"/>
                <w:lang w:val="en-US"/>
                <w14:ligatures w14:val="standardContextual"/>
              </w:rPr>
              <w:tab/>
            </w:r>
            <w:r w:rsidRPr="00356BDE">
              <w:rPr>
                <w:rStyle w:val="Hyperlink"/>
                <w:noProof/>
              </w:rPr>
              <w:t>Získání souřadnic landmarků pomocí Unity</w:t>
            </w:r>
            <w:r>
              <w:rPr>
                <w:noProof/>
                <w:webHidden/>
              </w:rPr>
              <w:tab/>
            </w:r>
            <w:r>
              <w:rPr>
                <w:noProof/>
                <w:webHidden/>
              </w:rPr>
              <w:fldChar w:fldCharType="begin"/>
            </w:r>
            <w:r>
              <w:rPr>
                <w:noProof/>
                <w:webHidden/>
              </w:rPr>
              <w:instrText xml:space="preserve"> PAGEREF _Toc192605993 \h </w:instrText>
            </w:r>
            <w:r>
              <w:rPr>
                <w:noProof/>
                <w:webHidden/>
              </w:rPr>
            </w:r>
            <w:r>
              <w:rPr>
                <w:noProof/>
                <w:webHidden/>
              </w:rPr>
              <w:fldChar w:fldCharType="separate"/>
            </w:r>
            <w:r w:rsidR="00A94EA1">
              <w:rPr>
                <w:noProof/>
                <w:webHidden/>
              </w:rPr>
              <w:t>12</w:t>
            </w:r>
            <w:r>
              <w:rPr>
                <w:noProof/>
                <w:webHidden/>
              </w:rPr>
              <w:fldChar w:fldCharType="end"/>
            </w:r>
          </w:hyperlink>
        </w:p>
        <w:p w14:paraId="53265364" w14:textId="144DF368" w:rsidR="005936AD" w:rsidRDefault="005936AD">
          <w:pPr>
            <w:pStyle w:val="TOC2"/>
            <w:rPr>
              <w:rFonts w:eastAsiaTheme="minorEastAsia"/>
              <w:noProof/>
              <w:kern w:val="2"/>
              <w:szCs w:val="24"/>
              <w:lang w:val="en-US"/>
              <w14:ligatures w14:val="standardContextual"/>
            </w:rPr>
          </w:pPr>
          <w:hyperlink w:anchor="_Toc192605994" w:history="1">
            <w:r w:rsidRPr="00356BDE">
              <w:rPr>
                <w:rStyle w:val="Hyperlink"/>
                <w:noProof/>
              </w:rPr>
              <w:t>7.2</w:t>
            </w:r>
            <w:r>
              <w:rPr>
                <w:rFonts w:eastAsiaTheme="minorEastAsia"/>
                <w:noProof/>
                <w:kern w:val="2"/>
                <w:szCs w:val="24"/>
                <w:lang w:val="en-US"/>
                <w14:ligatures w14:val="standardContextual"/>
              </w:rPr>
              <w:tab/>
            </w:r>
            <w:r w:rsidRPr="00356BDE">
              <w:rPr>
                <w:rStyle w:val="Hyperlink"/>
                <w:noProof/>
              </w:rPr>
              <w:t>Převod souřadnic zápěstí na 3D bod pomocí RealSense</w:t>
            </w:r>
            <w:r>
              <w:rPr>
                <w:noProof/>
                <w:webHidden/>
              </w:rPr>
              <w:tab/>
            </w:r>
            <w:r>
              <w:rPr>
                <w:noProof/>
                <w:webHidden/>
              </w:rPr>
              <w:fldChar w:fldCharType="begin"/>
            </w:r>
            <w:r>
              <w:rPr>
                <w:noProof/>
                <w:webHidden/>
              </w:rPr>
              <w:instrText xml:space="preserve"> PAGEREF _Toc192605994 \h </w:instrText>
            </w:r>
            <w:r>
              <w:rPr>
                <w:noProof/>
                <w:webHidden/>
              </w:rPr>
            </w:r>
            <w:r>
              <w:rPr>
                <w:noProof/>
                <w:webHidden/>
              </w:rPr>
              <w:fldChar w:fldCharType="separate"/>
            </w:r>
            <w:r w:rsidR="00A94EA1">
              <w:rPr>
                <w:noProof/>
                <w:webHidden/>
              </w:rPr>
              <w:t>13</w:t>
            </w:r>
            <w:r>
              <w:rPr>
                <w:noProof/>
                <w:webHidden/>
              </w:rPr>
              <w:fldChar w:fldCharType="end"/>
            </w:r>
          </w:hyperlink>
        </w:p>
        <w:p w14:paraId="005A07F6" w14:textId="70B17273" w:rsidR="005936AD" w:rsidRDefault="005936AD">
          <w:pPr>
            <w:pStyle w:val="TOC2"/>
            <w:rPr>
              <w:rFonts w:eastAsiaTheme="minorEastAsia"/>
              <w:noProof/>
              <w:kern w:val="2"/>
              <w:szCs w:val="24"/>
              <w:lang w:val="en-US"/>
              <w14:ligatures w14:val="standardContextual"/>
            </w:rPr>
          </w:pPr>
          <w:hyperlink w:anchor="_Toc192605995" w:history="1">
            <w:r w:rsidRPr="00356BDE">
              <w:rPr>
                <w:rStyle w:val="Hyperlink"/>
                <w:noProof/>
              </w:rPr>
              <w:t>7.3</w:t>
            </w:r>
            <w:r>
              <w:rPr>
                <w:rFonts w:eastAsiaTheme="minorEastAsia"/>
                <w:noProof/>
                <w:kern w:val="2"/>
                <w:szCs w:val="24"/>
                <w:lang w:val="en-US"/>
                <w14:ligatures w14:val="standardContextual"/>
              </w:rPr>
              <w:tab/>
            </w:r>
            <w:r w:rsidRPr="00356BDE">
              <w:rPr>
                <w:rStyle w:val="Hyperlink"/>
                <w:noProof/>
              </w:rPr>
              <w:t>Transformace souřadnic landmarků do Unity</w:t>
            </w:r>
            <w:r>
              <w:rPr>
                <w:noProof/>
                <w:webHidden/>
              </w:rPr>
              <w:tab/>
            </w:r>
            <w:r>
              <w:rPr>
                <w:noProof/>
                <w:webHidden/>
              </w:rPr>
              <w:fldChar w:fldCharType="begin"/>
            </w:r>
            <w:r>
              <w:rPr>
                <w:noProof/>
                <w:webHidden/>
              </w:rPr>
              <w:instrText xml:space="preserve"> PAGEREF _Toc192605995 \h </w:instrText>
            </w:r>
            <w:r>
              <w:rPr>
                <w:noProof/>
                <w:webHidden/>
              </w:rPr>
            </w:r>
            <w:r>
              <w:rPr>
                <w:noProof/>
                <w:webHidden/>
              </w:rPr>
              <w:fldChar w:fldCharType="separate"/>
            </w:r>
            <w:r w:rsidR="00A94EA1">
              <w:rPr>
                <w:noProof/>
                <w:webHidden/>
              </w:rPr>
              <w:t>14</w:t>
            </w:r>
            <w:r>
              <w:rPr>
                <w:noProof/>
                <w:webHidden/>
              </w:rPr>
              <w:fldChar w:fldCharType="end"/>
            </w:r>
          </w:hyperlink>
        </w:p>
        <w:p w14:paraId="18F019AC" w14:textId="7A4198F6" w:rsidR="005936AD" w:rsidRDefault="005936AD">
          <w:pPr>
            <w:pStyle w:val="TOC1"/>
            <w:tabs>
              <w:tab w:val="left" w:pos="720"/>
            </w:tabs>
            <w:rPr>
              <w:rFonts w:eastAsiaTheme="minorEastAsia"/>
              <w:noProof/>
              <w:kern w:val="2"/>
              <w:szCs w:val="24"/>
              <w:lang w:val="en-US"/>
              <w14:ligatures w14:val="standardContextual"/>
            </w:rPr>
          </w:pPr>
          <w:hyperlink w:anchor="_Toc192605996" w:history="1">
            <w:r w:rsidRPr="00356BDE">
              <w:rPr>
                <w:rStyle w:val="Hyperlink"/>
                <w:noProof/>
              </w:rPr>
              <w:t>8</w:t>
            </w:r>
            <w:r>
              <w:rPr>
                <w:rFonts w:eastAsiaTheme="minorEastAsia"/>
                <w:noProof/>
                <w:kern w:val="2"/>
                <w:szCs w:val="24"/>
                <w:lang w:val="en-US"/>
                <w14:ligatures w14:val="standardContextual"/>
              </w:rPr>
              <w:tab/>
            </w:r>
            <w:r w:rsidRPr="00356BDE">
              <w:rPr>
                <w:rStyle w:val="Hyperlink"/>
                <w:noProof/>
              </w:rPr>
              <w:t>Sledování a vyhodnocování pohybu rukou</w:t>
            </w:r>
            <w:r>
              <w:rPr>
                <w:noProof/>
                <w:webHidden/>
              </w:rPr>
              <w:tab/>
            </w:r>
            <w:r>
              <w:rPr>
                <w:noProof/>
                <w:webHidden/>
              </w:rPr>
              <w:fldChar w:fldCharType="begin"/>
            </w:r>
            <w:r>
              <w:rPr>
                <w:noProof/>
                <w:webHidden/>
              </w:rPr>
              <w:instrText xml:space="preserve"> PAGEREF _Toc192605996 \h </w:instrText>
            </w:r>
            <w:r>
              <w:rPr>
                <w:noProof/>
                <w:webHidden/>
              </w:rPr>
            </w:r>
            <w:r>
              <w:rPr>
                <w:noProof/>
                <w:webHidden/>
              </w:rPr>
              <w:fldChar w:fldCharType="separate"/>
            </w:r>
            <w:r w:rsidR="00A94EA1">
              <w:rPr>
                <w:noProof/>
                <w:webHidden/>
              </w:rPr>
              <w:t>15</w:t>
            </w:r>
            <w:r>
              <w:rPr>
                <w:noProof/>
                <w:webHidden/>
              </w:rPr>
              <w:fldChar w:fldCharType="end"/>
            </w:r>
          </w:hyperlink>
        </w:p>
        <w:p w14:paraId="4E15A2E4" w14:textId="3641EE4D" w:rsidR="005936AD" w:rsidRDefault="005936AD">
          <w:pPr>
            <w:pStyle w:val="TOC1"/>
            <w:tabs>
              <w:tab w:val="left" w:pos="720"/>
            </w:tabs>
            <w:rPr>
              <w:rFonts w:eastAsiaTheme="minorEastAsia"/>
              <w:noProof/>
              <w:kern w:val="2"/>
              <w:szCs w:val="24"/>
              <w:lang w:val="en-US"/>
              <w14:ligatures w14:val="standardContextual"/>
            </w:rPr>
          </w:pPr>
          <w:hyperlink w:anchor="_Toc192605997" w:history="1">
            <w:r w:rsidRPr="00356BDE">
              <w:rPr>
                <w:rStyle w:val="Hyperlink"/>
                <w:noProof/>
              </w:rPr>
              <w:t>9</w:t>
            </w:r>
            <w:r>
              <w:rPr>
                <w:rFonts w:eastAsiaTheme="minorEastAsia"/>
                <w:noProof/>
                <w:kern w:val="2"/>
                <w:szCs w:val="24"/>
                <w:lang w:val="en-US"/>
                <w14:ligatures w14:val="standardContextual"/>
              </w:rPr>
              <w:tab/>
            </w:r>
            <w:r w:rsidRPr="00356BDE">
              <w:rPr>
                <w:rStyle w:val="Hyperlink"/>
                <w:noProof/>
              </w:rPr>
              <w:t>Implementace herní scény v Unity</w:t>
            </w:r>
            <w:r>
              <w:rPr>
                <w:noProof/>
                <w:webHidden/>
              </w:rPr>
              <w:tab/>
            </w:r>
            <w:r>
              <w:rPr>
                <w:noProof/>
                <w:webHidden/>
              </w:rPr>
              <w:fldChar w:fldCharType="begin"/>
            </w:r>
            <w:r>
              <w:rPr>
                <w:noProof/>
                <w:webHidden/>
              </w:rPr>
              <w:instrText xml:space="preserve"> PAGEREF _Toc192605997 \h </w:instrText>
            </w:r>
            <w:r>
              <w:rPr>
                <w:noProof/>
                <w:webHidden/>
              </w:rPr>
            </w:r>
            <w:r>
              <w:rPr>
                <w:noProof/>
                <w:webHidden/>
              </w:rPr>
              <w:fldChar w:fldCharType="separate"/>
            </w:r>
            <w:r w:rsidR="00A94EA1">
              <w:rPr>
                <w:noProof/>
                <w:webHidden/>
              </w:rPr>
              <w:t>16</w:t>
            </w:r>
            <w:r>
              <w:rPr>
                <w:noProof/>
                <w:webHidden/>
              </w:rPr>
              <w:fldChar w:fldCharType="end"/>
            </w:r>
          </w:hyperlink>
        </w:p>
        <w:p w14:paraId="2F16F102" w14:textId="68AA03F3" w:rsidR="005936AD" w:rsidRDefault="005936AD">
          <w:pPr>
            <w:pStyle w:val="TOC2"/>
            <w:rPr>
              <w:rFonts w:eastAsiaTheme="minorEastAsia"/>
              <w:noProof/>
              <w:kern w:val="2"/>
              <w:szCs w:val="24"/>
              <w:lang w:val="en-US"/>
              <w14:ligatures w14:val="standardContextual"/>
            </w:rPr>
          </w:pPr>
          <w:hyperlink w:anchor="_Toc192605998" w:history="1">
            <w:r w:rsidRPr="00356BDE">
              <w:rPr>
                <w:rStyle w:val="Hyperlink"/>
                <w:noProof/>
              </w:rPr>
              <w:t>9.1</w:t>
            </w:r>
            <w:r>
              <w:rPr>
                <w:rFonts w:eastAsiaTheme="minorEastAsia"/>
                <w:noProof/>
                <w:kern w:val="2"/>
                <w:szCs w:val="24"/>
                <w:lang w:val="en-US"/>
                <w14:ligatures w14:val="standardContextual"/>
              </w:rPr>
              <w:tab/>
            </w:r>
            <w:r w:rsidRPr="00356BDE">
              <w:rPr>
                <w:rStyle w:val="Hyperlink"/>
                <w:noProof/>
              </w:rPr>
              <w:t>Koncept hry ve stylu BeatSaber</w:t>
            </w:r>
            <w:r>
              <w:rPr>
                <w:noProof/>
                <w:webHidden/>
              </w:rPr>
              <w:tab/>
            </w:r>
            <w:r>
              <w:rPr>
                <w:noProof/>
                <w:webHidden/>
              </w:rPr>
              <w:fldChar w:fldCharType="begin"/>
            </w:r>
            <w:r>
              <w:rPr>
                <w:noProof/>
                <w:webHidden/>
              </w:rPr>
              <w:instrText xml:space="preserve"> PAGEREF _Toc192605998 \h </w:instrText>
            </w:r>
            <w:r>
              <w:rPr>
                <w:noProof/>
                <w:webHidden/>
              </w:rPr>
            </w:r>
            <w:r>
              <w:rPr>
                <w:noProof/>
                <w:webHidden/>
              </w:rPr>
              <w:fldChar w:fldCharType="separate"/>
            </w:r>
            <w:r w:rsidR="00A94EA1">
              <w:rPr>
                <w:noProof/>
                <w:webHidden/>
              </w:rPr>
              <w:t>16</w:t>
            </w:r>
            <w:r>
              <w:rPr>
                <w:noProof/>
                <w:webHidden/>
              </w:rPr>
              <w:fldChar w:fldCharType="end"/>
            </w:r>
          </w:hyperlink>
        </w:p>
        <w:p w14:paraId="1E28A029" w14:textId="3ED010E2" w:rsidR="005936AD" w:rsidRDefault="005936AD">
          <w:pPr>
            <w:pStyle w:val="TOC2"/>
            <w:rPr>
              <w:rFonts w:eastAsiaTheme="minorEastAsia"/>
              <w:noProof/>
              <w:kern w:val="2"/>
              <w:szCs w:val="24"/>
              <w:lang w:val="en-US"/>
              <w14:ligatures w14:val="standardContextual"/>
            </w:rPr>
          </w:pPr>
          <w:hyperlink w:anchor="_Toc192605999" w:history="1">
            <w:r w:rsidRPr="00356BDE">
              <w:rPr>
                <w:rStyle w:val="Hyperlink"/>
                <w:noProof/>
              </w:rPr>
              <w:t>9.2</w:t>
            </w:r>
            <w:r>
              <w:rPr>
                <w:rFonts w:eastAsiaTheme="minorEastAsia"/>
                <w:noProof/>
                <w:kern w:val="2"/>
                <w:szCs w:val="24"/>
                <w:lang w:val="en-US"/>
                <w14:ligatures w14:val="standardContextual"/>
              </w:rPr>
              <w:tab/>
            </w:r>
            <w:r w:rsidRPr="00356BDE">
              <w:rPr>
                <w:rStyle w:val="Hyperlink"/>
                <w:noProof/>
              </w:rPr>
              <w:t>Herní menu</w:t>
            </w:r>
            <w:r>
              <w:rPr>
                <w:noProof/>
                <w:webHidden/>
              </w:rPr>
              <w:tab/>
            </w:r>
            <w:r>
              <w:rPr>
                <w:noProof/>
                <w:webHidden/>
              </w:rPr>
              <w:fldChar w:fldCharType="begin"/>
            </w:r>
            <w:r>
              <w:rPr>
                <w:noProof/>
                <w:webHidden/>
              </w:rPr>
              <w:instrText xml:space="preserve"> PAGEREF _Toc192605999 \h </w:instrText>
            </w:r>
            <w:r>
              <w:rPr>
                <w:noProof/>
                <w:webHidden/>
              </w:rPr>
            </w:r>
            <w:r>
              <w:rPr>
                <w:noProof/>
                <w:webHidden/>
              </w:rPr>
              <w:fldChar w:fldCharType="separate"/>
            </w:r>
            <w:r w:rsidR="00A94EA1">
              <w:rPr>
                <w:noProof/>
                <w:webHidden/>
              </w:rPr>
              <w:t>16</w:t>
            </w:r>
            <w:r>
              <w:rPr>
                <w:noProof/>
                <w:webHidden/>
              </w:rPr>
              <w:fldChar w:fldCharType="end"/>
            </w:r>
          </w:hyperlink>
        </w:p>
        <w:p w14:paraId="179514D9" w14:textId="48B38C62" w:rsidR="005936AD" w:rsidRDefault="005936AD">
          <w:pPr>
            <w:pStyle w:val="TOC2"/>
            <w:rPr>
              <w:rFonts w:eastAsiaTheme="minorEastAsia"/>
              <w:noProof/>
              <w:kern w:val="2"/>
              <w:szCs w:val="24"/>
              <w:lang w:val="en-US"/>
              <w14:ligatures w14:val="standardContextual"/>
            </w:rPr>
          </w:pPr>
          <w:hyperlink w:anchor="_Toc192606000" w:history="1">
            <w:r w:rsidRPr="00356BDE">
              <w:rPr>
                <w:rStyle w:val="Hyperlink"/>
                <w:noProof/>
              </w:rPr>
              <w:t>9.3</w:t>
            </w:r>
            <w:r>
              <w:rPr>
                <w:rFonts w:eastAsiaTheme="minorEastAsia"/>
                <w:noProof/>
                <w:kern w:val="2"/>
                <w:szCs w:val="24"/>
                <w:lang w:val="en-US"/>
                <w14:ligatures w14:val="standardContextual"/>
              </w:rPr>
              <w:tab/>
            </w:r>
            <w:r w:rsidRPr="00356BDE">
              <w:rPr>
                <w:rStyle w:val="Hyperlink"/>
                <w:noProof/>
              </w:rPr>
              <w:t>Hlavní herní scéna</w:t>
            </w:r>
            <w:r>
              <w:rPr>
                <w:noProof/>
                <w:webHidden/>
              </w:rPr>
              <w:tab/>
            </w:r>
            <w:r>
              <w:rPr>
                <w:noProof/>
                <w:webHidden/>
              </w:rPr>
              <w:fldChar w:fldCharType="begin"/>
            </w:r>
            <w:r>
              <w:rPr>
                <w:noProof/>
                <w:webHidden/>
              </w:rPr>
              <w:instrText xml:space="preserve"> PAGEREF _Toc192606000 \h </w:instrText>
            </w:r>
            <w:r>
              <w:rPr>
                <w:noProof/>
                <w:webHidden/>
              </w:rPr>
            </w:r>
            <w:r>
              <w:rPr>
                <w:noProof/>
                <w:webHidden/>
              </w:rPr>
              <w:fldChar w:fldCharType="separate"/>
            </w:r>
            <w:r w:rsidR="00A94EA1">
              <w:rPr>
                <w:noProof/>
                <w:webHidden/>
              </w:rPr>
              <w:t>17</w:t>
            </w:r>
            <w:r>
              <w:rPr>
                <w:noProof/>
                <w:webHidden/>
              </w:rPr>
              <w:fldChar w:fldCharType="end"/>
            </w:r>
          </w:hyperlink>
        </w:p>
        <w:p w14:paraId="4D4D750A" w14:textId="24A0B101" w:rsidR="005936AD" w:rsidRDefault="005936AD">
          <w:pPr>
            <w:pStyle w:val="TOC3"/>
            <w:rPr>
              <w:rFonts w:eastAsiaTheme="minorEastAsia"/>
              <w:noProof/>
              <w:kern w:val="2"/>
              <w:szCs w:val="24"/>
              <w:lang w:val="en-US"/>
              <w14:ligatures w14:val="standardContextual"/>
            </w:rPr>
          </w:pPr>
          <w:hyperlink w:anchor="_Toc192606001" w:history="1">
            <w:r w:rsidRPr="00356BDE">
              <w:rPr>
                <w:rStyle w:val="Hyperlink"/>
                <w:noProof/>
              </w:rPr>
              <w:t>9.3.1</w:t>
            </w:r>
            <w:r>
              <w:rPr>
                <w:rFonts w:eastAsiaTheme="minorEastAsia"/>
                <w:noProof/>
                <w:kern w:val="2"/>
                <w:szCs w:val="24"/>
                <w:lang w:val="en-US"/>
                <w14:ligatures w14:val="standardContextual"/>
              </w:rPr>
              <w:tab/>
            </w:r>
            <w:r w:rsidRPr="00356BDE">
              <w:rPr>
                <w:rStyle w:val="Hyperlink"/>
                <w:noProof/>
              </w:rPr>
              <w:t>Generování letících „bloků“</w:t>
            </w:r>
            <w:r>
              <w:rPr>
                <w:noProof/>
                <w:webHidden/>
              </w:rPr>
              <w:tab/>
            </w:r>
            <w:r>
              <w:rPr>
                <w:noProof/>
                <w:webHidden/>
              </w:rPr>
              <w:fldChar w:fldCharType="begin"/>
            </w:r>
            <w:r>
              <w:rPr>
                <w:noProof/>
                <w:webHidden/>
              </w:rPr>
              <w:instrText xml:space="preserve"> PAGEREF _Toc192606001 \h </w:instrText>
            </w:r>
            <w:r>
              <w:rPr>
                <w:noProof/>
                <w:webHidden/>
              </w:rPr>
            </w:r>
            <w:r>
              <w:rPr>
                <w:noProof/>
                <w:webHidden/>
              </w:rPr>
              <w:fldChar w:fldCharType="separate"/>
            </w:r>
            <w:r w:rsidR="00A94EA1">
              <w:rPr>
                <w:noProof/>
                <w:webHidden/>
              </w:rPr>
              <w:t>18</w:t>
            </w:r>
            <w:r>
              <w:rPr>
                <w:noProof/>
                <w:webHidden/>
              </w:rPr>
              <w:fldChar w:fldCharType="end"/>
            </w:r>
          </w:hyperlink>
        </w:p>
        <w:p w14:paraId="2F8FE0EB" w14:textId="4F8EC21B" w:rsidR="005936AD" w:rsidRDefault="005936AD">
          <w:pPr>
            <w:pStyle w:val="TOC3"/>
            <w:rPr>
              <w:rFonts w:eastAsiaTheme="minorEastAsia"/>
              <w:noProof/>
              <w:kern w:val="2"/>
              <w:szCs w:val="24"/>
              <w:lang w:val="en-US"/>
              <w14:ligatures w14:val="standardContextual"/>
            </w:rPr>
          </w:pPr>
          <w:hyperlink w:anchor="_Toc192606002" w:history="1">
            <w:r w:rsidRPr="00356BDE">
              <w:rPr>
                <w:rStyle w:val="Hyperlink"/>
                <w:noProof/>
              </w:rPr>
              <w:t>9.3.2</w:t>
            </w:r>
            <w:r>
              <w:rPr>
                <w:rFonts w:eastAsiaTheme="minorEastAsia"/>
                <w:noProof/>
                <w:kern w:val="2"/>
                <w:szCs w:val="24"/>
                <w:lang w:val="en-US"/>
                <w14:ligatures w14:val="standardContextual"/>
              </w:rPr>
              <w:tab/>
            </w:r>
            <w:r w:rsidRPr="00356BDE">
              <w:rPr>
                <w:rStyle w:val="Hyperlink"/>
                <w:noProof/>
              </w:rPr>
              <w:t>Využité kolizí pro detekci zásahu rukou</w:t>
            </w:r>
            <w:r>
              <w:rPr>
                <w:noProof/>
                <w:webHidden/>
              </w:rPr>
              <w:tab/>
            </w:r>
            <w:r>
              <w:rPr>
                <w:noProof/>
                <w:webHidden/>
              </w:rPr>
              <w:fldChar w:fldCharType="begin"/>
            </w:r>
            <w:r>
              <w:rPr>
                <w:noProof/>
                <w:webHidden/>
              </w:rPr>
              <w:instrText xml:space="preserve"> PAGEREF _Toc192606002 \h </w:instrText>
            </w:r>
            <w:r>
              <w:rPr>
                <w:noProof/>
                <w:webHidden/>
              </w:rPr>
            </w:r>
            <w:r>
              <w:rPr>
                <w:noProof/>
                <w:webHidden/>
              </w:rPr>
              <w:fldChar w:fldCharType="separate"/>
            </w:r>
            <w:r w:rsidR="00A94EA1">
              <w:rPr>
                <w:noProof/>
                <w:webHidden/>
              </w:rPr>
              <w:t>20</w:t>
            </w:r>
            <w:r>
              <w:rPr>
                <w:noProof/>
                <w:webHidden/>
              </w:rPr>
              <w:fldChar w:fldCharType="end"/>
            </w:r>
          </w:hyperlink>
        </w:p>
        <w:p w14:paraId="3DB45A82" w14:textId="0EEFF9F3" w:rsidR="005936AD" w:rsidRDefault="005936AD">
          <w:pPr>
            <w:pStyle w:val="TOC3"/>
            <w:rPr>
              <w:rFonts w:eastAsiaTheme="minorEastAsia"/>
              <w:noProof/>
              <w:kern w:val="2"/>
              <w:szCs w:val="24"/>
              <w:lang w:val="en-US"/>
              <w14:ligatures w14:val="standardContextual"/>
            </w:rPr>
          </w:pPr>
          <w:hyperlink w:anchor="_Toc192606003" w:history="1">
            <w:r w:rsidRPr="00356BDE">
              <w:rPr>
                <w:rStyle w:val="Hyperlink"/>
                <w:noProof/>
              </w:rPr>
              <w:t>9.3.3</w:t>
            </w:r>
            <w:r>
              <w:rPr>
                <w:rFonts w:eastAsiaTheme="minorEastAsia"/>
                <w:noProof/>
                <w:kern w:val="2"/>
                <w:szCs w:val="24"/>
                <w:lang w:val="en-US"/>
                <w14:ligatures w14:val="standardContextual"/>
              </w:rPr>
              <w:tab/>
            </w:r>
            <w:r w:rsidRPr="00356BDE">
              <w:rPr>
                <w:rStyle w:val="Hyperlink"/>
                <w:noProof/>
              </w:rPr>
              <w:t>Destrukce bloků a odezva</w:t>
            </w:r>
            <w:r>
              <w:rPr>
                <w:noProof/>
                <w:webHidden/>
              </w:rPr>
              <w:tab/>
            </w:r>
            <w:r>
              <w:rPr>
                <w:noProof/>
                <w:webHidden/>
              </w:rPr>
              <w:fldChar w:fldCharType="begin"/>
            </w:r>
            <w:r>
              <w:rPr>
                <w:noProof/>
                <w:webHidden/>
              </w:rPr>
              <w:instrText xml:space="preserve"> PAGEREF _Toc192606003 \h </w:instrText>
            </w:r>
            <w:r>
              <w:rPr>
                <w:noProof/>
                <w:webHidden/>
              </w:rPr>
            </w:r>
            <w:r>
              <w:rPr>
                <w:noProof/>
                <w:webHidden/>
              </w:rPr>
              <w:fldChar w:fldCharType="separate"/>
            </w:r>
            <w:r w:rsidR="00A94EA1">
              <w:rPr>
                <w:noProof/>
                <w:webHidden/>
              </w:rPr>
              <w:t>20</w:t>
            </w:r>
            <w:r>
              <w:rPr>
                <w:noProof/>
                <w:webHidden/>
              </w:rPr>
              <w:fldChar w:fldCharType="end"/>
            </w:r>
          </w:hyperlink>
        </w:p>
        <w:p w14:paraId="4B00FD79" w14:textId="75A54438" w:rsidR="005936AD" w:rsidRDefault="005936AD">
          <w:pPr>
            <w:pStyle w:val="TOC1"/>
            <w:tabs>
              <w:tab w:val="left" w:pos="720"/>
            </w:tabs>
            <w:rPr>
              <w:rFonts w:eastAsiaTheme="minorEastAsia"/>
              <w:noProof/>
              <w:kern w:val="2"/>
              <w:szCs w:val="24"/>
              <w:lang w:val="en-US"/>
              <w14:ligatures w14:val="standardContextual"/>
            </w:rPr>
          </w:pPr>
          <w:hyperlink w:anchor="_Toc192606004" w:history="1">
            <w:r w:rsidRPr="00356BDE">
              <w:rPr>
                <w:rStyle w:val="Hyperlink"/>
                <w:noProof/>
              </w:rPr>
              <w:t>10</w:t>
            </w:r>
            <w:r>
              <w:rPr>
                <w:rFonts w:eastAsiaTheme="minorEastAsia"/>
                <w:noProof/>
                <w:kern w:val="2"/>
                <w:szCs w:val="24"/>
                <w:lang w:val="en-US"/>
                <w14:ligatures w14:val="standardContextual"/>
              </w:rPr>
              <w:tab/>
            </w:r>
            <w:r w:rsidRPr="00356BDE">
              <w:rPr>
                <w:rStyle w:val="Hyperlink"/>
                <w:noProof/>
              </w:rPr>
              <w:t>Možnosti rozšíření a budoucí vývoj</w:t>
            </w:r>
            <w:r>
              <w:rPr>
                <w:noProof/>
                <w:webHidden/>
              </w:rPr>
              <w:tab/>
            </w:r>
            <w:r>
              <w:rPr>
                <w:noProof/>
                <w:webHidden/>
              </w:rPr>
              <w:fldChar w:fldCharType="begin"/>
            </w:r>
            <w:r>
              <w:rPr>
                <w:noProof/>
                <w:webHidden/>
              </w:rPr>
              <w:instrText xml:space="preserve"> PAGEREF _Toc192606004 \h </w:instrText>
            </w:r>
            <w:r>
              <w:rPr>
                <w:noProof/>
                <w:webHidden/>
              </w:rPr>
            </w:r>
            <w:r>
              <w:rPr>
                <w:noProof/>
                <w:webHidden/>
              </w:rPr>
              <w:fldChar w:fldCharType="separate"/>
            </w:r>
            <w:r w:rsidR="00A94EA1">
              <w:rPr>
                <w:noProof/>
                <w:webHidden/>
              </w:rPr>
              <w:t>22</w:t>
            </w:r>
            <w:r>
              <w:rPr>
                <w:noProof/>
                <w:webHidden/>
              </w:rPr>
              <w:fldChar w:fldCharType="end"/>
            </w:r>
          </w:hyperlink>
        </w:p>
        <w:p w14:paraId="0008F968" w14:textId="39880922" w:rsidR="005936AD" w:rsidRDefault="005936AD">
          <w:pPr>
            <w:pStyle w:val="TOC1"/>
            <w:rPr>
              <w:rFonts w:eastAsiaTheme="minorEastAsia"/>
              <w:noProof/>
              <w:kern w:val="2"/>
              <w:szCs w:val="24"/>
              <w:lang w:val="en-US"/>
              <w14:ligatures w14:val="standardContextual"/>
            </w:rPr>
          </w:pPr>
          <w:hyperlink w:anchor="_Toc192606005" w:history="1">
            <w:r w:rsidRPr="00356BDE">
              <w:rPr>
                <w:rStyle w:val="Hyperlink"/>
                <w:noProof/>
              </w:rPr>
              <w:t>Závěr</w:t>
            </w:r>
            <w:r>
              <w:rPr>
                <w:noProof/>
                <w:webHidden/>
              </w:rPr>
              <w:tab/>
            </w:r>
            <w:r>
              <w:rPr>
                <w:noProof/>
                <w:webHidden/>
              </w:rPr>
              <w:fldChar w:fldCharType="begin"/>
            </w:r>
            <w:r>
              <w:rPr>
                <w:noProof/>
                <w:webHidden/>
              </w:rPr>
              <w:instrText xml:space="preserve"> PAGEREF _Toc192606005 \h </w:instrText>
            </w:r>
            <w:r>
              <w:rPr>
                <w:noProof/>
                <w:webHidden/>
              </w:rPr>
            </w:r>
            <w:r>
              <w:rPr>
                <w:noProof/>
                <w:webHidden/>
              </w:rPr>
              <w:fldChar w:fldCharType="separate"/>
            </w:r>
            <w:r w:rsidR="00A94EA1">
              <w:rPr>
                <w:noProof/>
                <w:webHidden/>
              </w:rPr>
              <w:t>23</w:t>
            </w:r>
            <w:r>
              <w:rPr>
                <w:noProof/>
                <w:webHidden/>
              </w:rPr>
              <w:fldChar w:fldCharType="end"/>
            </w:r>
          </w:hyperlink>
        </w:p>
        <w:p w14:paraId="7354B437" w14:textId="68756CF3" w:rsidR="005936AD" w:rsidRDefault="005936AD">
          <w:pPr>
            <w:pStyle w:val="TOC1"/>
            <w:rPr>
              <w:rFonts w:eastAsiaTheme="minorEastAsia"/>
              <w:noProof/>
              <w:kern w:val="2"/>
              <w:szCs w:val="24"/>
              <w:lang w:val="en-US"/>
              <w14:ligatures w14:val="standardContextual"/>
            </w:rPr>
          </w:pPr>
          <w:hyperlink w:anchor="_Toc192606006" w:history="1">
            <w:r w:rsidRPr="00356BDE">
              <w:rPr>
                <w:rStyle w:val="Hyperlink"/>
                <w:noProof/>
              </w:rPr>
              <w:t>Seznam zkratek a odborných výrazů</w:t>
            </w:r>
            <w:r>
              <w:rPr>
                <w:noProof/>
                <w:webHidden/>
              </w:rPr>
              <w:tab/>
            </w:r>
            <w:r>
              <w:rPr>
                <w:noProof/>
                <w:webHidden/>
              </w:rPr>
              <w:fldChar w:fldCharType="begin"/>
            </w:r>
            <w:r>
              <w:rPr>
                <w:noProof/>
                <w:webHidden/>
              </w:rPr>
              <w:instrText xml:space="preserve"> PAGEREF _Toc192606006 \h </w:instrText>
            </w:r>
            <w:r>
              <w:rPr>
                <w:noProof/>
                <w:webHidden/>
              </w:rPr>
            </w:r>
            <w:r>
              <w:rPr>
                <w:noProof/>
                <w:webHidden/>
              </w:rPr>
              <w:fldChar w:fldCharType="separate"/>
            </w:r>
            <w:r w:rsidR="00A94EA1">
              <w:rPr>
                <w:noProof/>
                <w:webHidden/>
              </w:rPr>
              <w:t>24</w:t>
            </w:r>
            <w:r>
              <w:rPr>
                <w:noProof/>
                <w:webHidden/>
              </w:rPr>
              <w:fldChar w:fldCharType="end"/>
            </w:r>
          </w:hyperlink>
        </w:p>
        <w:p w14:paraId="13928CFC" w14:textId="18808818" w:rsidR="005936AD" w:rsidRDefault="005936AD">
          <w:pPr>
            <w:pStyle w:val="TOC1"/>
            <w:rPr>
              <w:rFonts w:eastAsiaTheme="minorEastAsia"/>
              <w:noProof/>
              <w:kern w:val="2"/>
              <w:szCs w:val="24"/>
              <w:lang w:val="en-US"/>
              <w14:ligatures w14:val="standardContextual"/>
            </w:rPr>
          </w:pPr>
          <w:hyperlink w:anchor="_Toc192606007" w:history="1">
            <w:r w:rsidRPr="00356BDE">
              <w:rPr>
                <w:rStyle w:val="Hyperlink"/>
                <w:noProof/>
              </w:rPr>
              <w:t>Seznam obrázků</w:t>
            </w:r>
            <w:r>
              <w:rPr>
                <w:noProof/>
                <w:webHidden/>
              </w:rPr>
              <w:tab/>
            </w:r>
            <w:r>
              <w:rPr>
                <w:noProof/>
                <w:webHidden/>
              </w:rPr>
              <w:fldChar w:fldCharType="begin"/>
            </w:r>
            <w:r>
              <w:rPr>
                <w:noProof/>
                <w:webHidden/>
              </w:rPr>
              <w:instrText xml:space="preserve"> PAGEREF _Toc192606007 \h </w:instrText>
            </w:r>
            <w:r>
              <w:rPr>
                <w:noProof/>
                <w:webHidden/>
              </w:rPr>
            </w:r>
            <w:r>
              <w:rPr>
                <w:noProof/>
                <w:webHidden/>
              </w:rPr>
              <w:fldChar w:fldCharType="separate"/>
            </w:r>
            <w:r w:rsidR="00A94EA1">
              <w:rPr>
                <w:noProof/>
                <w:webHidden/>
              </w:rPr>
              <w:t>25</w:t>
            </w:r>
            <w:r>
              <w:rPr>
                <w:noProof/>
                <w:webHidden/>
              </w:rPr>
              <w:fldChar w:fldCharType="end"/>
            </w:r>
          </w:hyperlink>
        </w:p>
        <w:p w14:paraId="78374921" w14:textId="76B71B85" w:rsidR="005936AD" w:rsidRDefault="005936AD">
          <w:pPr>
            <w:pStyle w:val="TOC1"/>
            <w:rPr>
              <w:rFonts w:eastAsiaTheme="minorEastAsia"/>
              <w:noProof/>
              <w:kern w:val="2"/>
              <w:szCs w:val="24"/>
              <w:lang w:val="en-US"/>
              <w14:ligatures w14:val="standardContextual"/>
            </w:rPr>
          </w:pPr>
          <w:hyperlink w:anchor="_Toc192606008" w:history="1">
            <w:r w:rsidRPr="00356BDE">
              <w:rPr>
                <w:rStyle w:val="Hyperlink"/>
                <w:noProof/>
              </w:rPr>
              <w:t>Použité zdroje</w:t>
            </w:r>
            <w:r>
              <w:rPr>
                <w:noProof/>
                <w:webHidden/>
              </w:rPr>
              <w:tab/>
            </w:r>
            <w:r>
              <w:rPr>
                <w:noProof/>
                <w:webHidden/>
              </w:rPr>
              <w:fldChar w:fldCharType="begin"/>
            </w:r>
            <w:r>
              <w:rPr>
                <w:noProof/>
                <w:webHidden/>
              </w:rPr>
              <w:instrText xml:space="preserve"> PAGEREF _Toc192606008 \h </w:instrText>
            </w:r>
            <w:r>
              <w:rPr>
                <w:noProof/>
                <w:webHidden/>
              </w:rPr>
            </w:r>
            <w:r>
              <w:rPr>
                <w:noProof/>
                <w:webHidden/>
              </w:rPr>
              <w:fldChar w:fldCharType="separate"/>
            </w:r>
            <w:r w:rsidR="00A94EA1">
              <w:rPr>
                <w:noProof/>
                <w:webHidden/>
              </w:rPr>
              <w:t>26</w:t>
            </w:r>
            <w:r>
              <w:rPr>
                <w:noProof/>
                <w:webHidden/>
              </w:rPr>
              <w:fldChar w:fldCharType="end"/>
            </w:r>
          </w:hyperlink>
        </w:p>
        <w:p w14:paraId="7BFD6FEB" w14:textId="61EDB6C5" w:rsidR="005936AD" w:rsidRDefault="005936AD">
          <w:pPr>
            <w:pStyle w:val="TOC1"/>
            <w:tabs>
              <w:tab w:val="left" w:pos="720"/>
            </w:tabs>
            <w:rPr>
              <w:rFonts w:eastAsiaTheme="minorEastAsia"/>
              <w:noProof/>
              <w:kern w:val="2"/>
              <w:szCs w:val="24"/>
              <w:lang w:val="en-US"/>
              <w14:ligatures w14:val="standardContextual"/>
            </w:rPr>
          </w:pPr>
          <w:hyperlink w:anchor="_Toc192606009" w:history="1">
            <w:r w:rsidRPr="00356BDE">
              <w:rPr>
                <w:rStyle w:val="Hyperlink"/>
                <w:noProof/>
              </w:rPr>
              <w:t>A.</w:t>
            </w:r>
            <w:r>
              <w:rPr>
                <w:rFonts w:eastAsiaTheme="minorEastAsia"/>
                <w:noProof/>
                <w:kern w:val="2"/>
                <w:szCs w:val="24"/>
                <w:lang w:val="en-US"/>
                <w14:ligatures w14:val="standardContextual"/>
              </w:rPr>
              <w:tab/>
            </w:r>
            <w:r w:rsidRPr="00356BDE">
              <w:rPr>
                <w:rStyle w:val="Hyperlink"/>
                <w:noProof/>
              </w:rPr>
              <w:t>Seznam přiložených souborů</w:t>
            </w:r>
            <w:r>
              <w:rPr>
                <w:noProof/>
                <w:webHidden/>
              </w:rPr>
              <w:tab/>
            </w:r>
            <w:r>
              <w:rPr>
                <w:noProof/>
                <w:webHidden/>
              </w:rPr>
              <w:fldChar w:fldCharType="begin"/>
            </w:r>
            <w:r>
              <w:rPr>
                <w:noProof/>
                <w:webHidden/>
              </w:rPr>
              <w:instrText xml:space="preserve"> PAGEREF _Toc192606009 \h </w:instrText>
            </w:r>
            <w:r>
              <w:rPr>
                <w:noProof/>
                <w:webHidden/>
              </w:rPr>
            </w:r>
            <w:r>
              <w:rPr>
                <w:noProof/>
                <w:webHidden/>
              </w:rPr>
              <w:fldChar w:fldCharType="separate"/>
            </w:r>
            <w:r w:rsidR="00A94EA1">
              <w:rPr>
                <w:noProof/>
                <w:webHidden/>
              </w:rPr>
              <w:t>I</w:t>
            </w:r>
            <w:r>
              <w:rPr>
                <w:noProof/>
                <w:webHidden/>
              </w:rPr>
              <w:fldChar w:fldCharType="end"/>
            </w:r>
          </w:hyperlink>
        </w:p>
        <w:p w14:paraId="1570B4BC" w14:textId="44BB912B" w:rsidR="00236BCF" w:rsidRDefault="00236BCF">
          <w:r>
            <w:rPr>
              <w:b/>
              <w:bCs/>
            </w:rPr>
            <w:fldChar w:fldCharType="end"/>
          </w:r>
        </w:p>
      </w:sdtContent>
    </w:sdt>
    <w:p w14:paraId="1FD24426" w14:textId="77777777" w:rsidR="00473CE3" w:rsidRDefault="00473CE3" w:rsidP="00473CE3">
      <w:pPr>
        <w:rPr>
          <w:lang w:eastAsia="cs-CZ"/>
        </w:rPr>
      </w:pPr>
    </w:p>
    <w:p w14:paraId="608D33F4" w14:textId="77777777" w:rsidR="0082261A" w:rsidRDefault="0082261A" w:rsidP="00473CE3">
      <w:pPr>
        <w:rPr>
          <w:lang w:eastAsia="cs-CZ"/>
        </w:rPr>
        <w:sectPr w:rsidR="0082261A" w:rsidSect="00566029">
          <w:footerReference w:type="default" r:id="rId19"/>
          <w:pgSz w:w="11906" w:h="16838"/>
          <w:pgMar w:top="1417" w:right="1417" w:bottom="1417" w:left="1417" w:header="708" w:footer="708" w:gutter="0"/>
          <w:pgNumType w:start="1"/>
          <w:cols w:space="708"/>
          <w:docGrid w:linePitch="360"/>
        </w:sectPr>
      </w:pPr>
    </w:p>
    <w:p w14:paraId="240F02CA" w14:textId="77777777" w:rsidR="00341B93" w:rsidRDefault="00A758D8" w:rsidP="00B06BFF">
      <w:pPr>
        <w:pStyle w:val="Neslovannadpis"/>
      </w:pPr>
      <w:bookmarkStart w:id="0" w:name="_Toc86047591"/>
      <w:bookmarkStart w:id="1" w:name="_Toc86055198"/>
      <w:bookmarkStart w:id="2" w:name="_Toc192605968"/>
      <w:r w:rsidRPr="00B06BFF">
        <w:lastRenderedPageBreak/>
        <w:t>Úvod</w:t>
      </w:r>
      <w:bookmarkEnd w:id="0"/>
      <w:bookmarkEnd w:id="1"/>
      <w:bookmarkEnd w:id="2"/>
    </w:p>
    <w:p w14:paraId="2B8215FC" w14:textId="7AA19412" w:rsidR="00770DA2" w:rsidRDefault="00770DA2" w:rsidP="00770DA2">
      <w:r>
        <w:t>K této práci jsem se dostal prostřednictvím startupu nullspaces s.r.o., díky kterému jsem získal jedinečnou příležitost zapojit se do vývoje systému využívajícího MediaPipe a RealSense v prostředí Unity. Cílem projektu bylo vytvořit řešení, které umožní ovládání digitálního prostředí zcela bez tradičních ovladačů či dotykových obrazovek. Namísto toho systém pracuje s přesným sledováním 3D polohy rukou pomocí technologie Intel RealSense a s využitím knihovny MediaPipe, která v reálném čase detekuje klíčové body ruky z obrazového signálu.</w:t>
      </w:r>
    </w:p>
    <w:p w14:paraId="5BE93F39" w14:textId="2827D40F" w:rsidR="00770DA2" w:rsidRDefault="00770DA2" w:rsidP="00770DA2">
      <w:r>
        <w:t>Jelikož jsem se doposud nikdy nevěnoval úlohám spojeným se strojovým učením a zpracováním obrazu, byl jsem fascinován samotným procesem učení systému a</w:t>
      </w:r>
      <w:r w:rsidR="005119FB">
        <w:t> </w:t>
      </w:r>
      <w:r>
        <w:t>získáváním dat, která se následně využívají k optimalizaci a zlepšení přesnosti sledování pohybů. Celý proces mě zaujal především tím, jak se moderní technologie dají propojit a</w:t>
      </w:r>
      <w:r w:rsidR="005119FB">
        <w:t> </w:t>
      </w:r>
      <w:r>
        <w:t>využít pro tvorbu robustních řešení, která dokážou posunout hranice současných interaktivních technologií.</w:t>
      </w:r>
    </w:p>
    <w:p w14:paraId="28E41A67" w14:textId="77777777" w:rsidR="00770DA2" w:rsidRDefault="00770DA2" w:rsidP="00770DA2">
      <w:r>
        <w:t>Práce na tomto projektu mi tak nabídla nejen cenné zkušenosti z oblasti programování a integrace pokročilých senzorů, ale také hlubší vhled do světa strojového učení a zpracování obrazu.</w:t>
      </w:r>
    </w:p>
    <w:p w14:paraId="03B2475C" w14:textId="23B5443F" w:rsidR="00A758D8" w:rsidRDefault="007423C0" w:rsidP="001860A3">
      <w:pPr>
        <w:pStyle w:val="Heading1"/>
      </w:pPr>
      <w:bookmarkStart w:id="3" w:name="_Toc192605969"/>
      <w:r>
        <w:lastRenderedPageBreak/>
        <w:t>Cíl práce</w:t>
      </w:r>
      <w:bookmarkEnd w:id="3"/>
    </w:p>
    <w:p w14:paraId="557CD551" w14:textId="7375A849" w:rsidR="00075688" w:rsidRDefault="00075688" w:rsidP="00075688">
      <w:r>
        <w:t>Cílem této práce je vytvořit základní kostru technologie snímání pohybu, která bude sloužit jako výchozí platforma pro řadu inovativních projektů. Projekt se zaměřuje na propojení knihovny Mediapipe a technologie Intel RealSense v herním enginu Unity, přičemž výsledná aplikace poběží na platformě Android.</w:t>
      </w:r>
    </w:p>
    <w:p w14:paraId="31105C2B" w14:textId="77777777" w:rsidR="00075688" w:rsidRDefault="00075688" w:rsidP="00075688">
      <w:r>
        <w:t>Hlavním záměrem je využít schopnosti hloubkové kamery RealSense pro 3D analýzu prostoru a ovládání aplikace rukama. Mediapipe je pak použit k zpracování obrazu v reálném čase pomocí strojového učení, což umožňuje přesné vyhodnocení polohy rukou.</w:t>
      </w:r>
    </w:p>
    <w:p w14:paraId="1AD76D41" w14:textId="2A139B2F" w:rsidR="00075688" w:rsidRDefault="00075688" w:rsidP="00075688">
      <w:pPr>
        <w:pStyle w:val="Heading2"/>
      </w:pPr>
      <w:bookmarkStart w:id="4" w:name="_Toc192605970"/>
      <w:r>
        <w:t>Motivace projektu</w:t>
      </w:r>
      <w:bookmarkEnd w:id="4"/>
    </w:p>
    <w:p w14:paraId="69683769" w14:textId="33C6652A" w:rsidR="00566029" w:rsidRDefault="00075688" w:rsidP="00075688">
      <w:r>
        <w:t>Tento projekt byl zahájen s cílem reagovat na rostoucí potřebu interaktivních technologií, které umožňují přirozené ovládání digitálního prostředí. V době, kdy ovládání pomocí gest a dotyků získává na popularitě, bylo důležité vyvinout systém, který by umožňoval přesné sledování pohybu rukou a jejich integraci do herních a dalších aplikací. Projekt byl inspirován snahou o vytvoření intuitivního ovládání, které by překonalo tradiční způsoby ovládání pomocí tlačítek nebo dotykových obrazovek</w:t>
      </w:r>
      <w:r w:rsidR="009D7828">
        <w:t>.</w:t>
      </w:r>
    </w:p>
    <w:p w14:paraId="5B7A2AB6" w14:textId="4D804B07" w:rsidR="0023432B" w:rsidRDefault="007423C0" w:rsidP="0023432B">
      <w:pPr>
        <w:pStyle w:val="Heading1"/>
      </w:pPr>
      <w:bookmarkStart w:id="5" w:name="_Toc86047600"/>
      <w:bookmarkStart w:id="6" w:name="_Toc86055207"/>
      <w:bookmarkStart w:id="7" w:name="_Toc192605971"/>
      <w:r>
        <w:lastRenderedPageBreak/>
        <w:t>Použité technologie</w:t>
      </w:r>
      <w:bookmarkEnd w:id="5"/>
      <w:bookmarkEnd w:id="6"/>
      <w:bookmarkEnd w:id="7"/>
    </w:p>
    <w:p w14:paraId="28A2BF4D" w14:textId="4835F001" w:rsidR="007423C0" w:rsidRDefault="00334EDE" w:rsidP="007423C0">
      <w:r w:rsidRPr="00334EDE">
        <w:t>V této kapitole budou blíže rozvedeny technologie využívané v tomto projektu a</w:t>
      </w:r>
      <w:r w:rsidR="005119FB">
        <w:t> </w:t>
      </w:r>
      <w:r w:rsidRPr="00334EDE">
        <w:t>důvody, proč byly k vypracování projektu vybrány právě ony</w:t>
      </w:r>
      <w:r>
        <w:t>.</w:t>
      </w:r>
    </w:p>
    <w:p w14:paraId="35CC1B58" w14:textId="179AF0E5" w:rsidR="007423C0" w:rsidRDefault="007423C0" w:rsidP="007423C0">
      <w:pPr>
        <w:pStyle w:val="Heading2"/>
      </w:pPr>
      <w:bookmarkStart w:id="8" w:name="_Toc192605972"/>
      <w:r>
        <w:t>Unity</w:t>
      </w:r>
      <w:bookmarkEnd w:id="8"/>
    </w:p>
    <w:p w14:paraId="710E1CC6" w14:textId="652BE5B5" w:rsidR="007423C0" w:rsidRDefault="00334EDE" w:rsidP="007423C0">
      <w:r w:rsidRPr="00334EDE">
        <w:t xml:space="preserve">Unity je herní engine, který byl v tomto projektu použit pro vývoj celé aplikace. Nabízí nástroje pro vývoj ve 2D i 3D. Obsahuje fyzikální, vykreslovací i zvukový </w:t>
      </w:r>
      <w:r>
        <w:t>e</w:t>
      </w:r>
      <w:r w:rsidRPr="00334EDE">
        <w:t>ngine, jež umožňují tvorby a simulace reálného prostřed</w:t>
      </w:r>
      <w:r>
        <w:t>í.</w:t>
      </w:r>
    </w:p>
    <w:p w14:paraId="47521C91" w14:textId="54D9C107" w:rsidR="007423C0" w:rsidRDefault="007423C0" w:rsidP="007423C0">
      <w:pPr>
        <w:pStyle w:val="Heading2"/>
      </w:pPr>
      <w:bookmarkStart w:id="9" w:name="_Toc192605973"/>
      <w:r>
        <w:t>Intel Realsense</w:t>
      </w:r>
      <w:bookmarkEnd w:id="9"/>
    </w:p>
    <w:p w14:paraId="643F900D" w14:textId="53CC03B2" w:rsidR="007423C0" w:rsidRDefault="00334EDE" w:rsidP="007423C0">
      <w:r w:rsidRPr="00334EDE">
        <w:t>Intel RealSense je hloubková kamera, která byla v projektu použita k přesnému sledování pohybu rukou v prostoru. Na rozdíl od běžných kamer, které poskytují pouze 2D obraz, RealSense dokáže určovat 3D souřadnice objektů v reálném čase. V projektu byla použita hlavně k získávání polohy zápěstí, které slouží jako referenční bod pro celou ruku. Díky tomu lze sledovat pohyb rukou bez nutnosti použití ovladačů</w:t>
      </w:r>
      <w:r>
        <w:t>.</w:t>
      </w:r>
    </w:p>
    <w:p w14:paraId="234E15BC" w14:textId="557D5282" w:rsidR="007423C0" w:rsidRDefault="007423C0" w:rsidP="007423C0">
      <w:pPr>
        <w:pStyle w:val="Heading2"/>
      </w:pPr>
      <w:bookmarkStart w:id="10" w:name="_Toc192605974"/>
      <w:r>
        <w:t>Mediapipe</w:t>
      </w:r>
      <w:bookmarkEnd w:id="10"/>
    </w:p>
    <w:p w14:paraId="1697D2A0" w14:textId="6F9C607A" w:rsidR="007423C0" w:rsidRDefault="005B3267" w:rsidP="007423C0">
      <w:r w:rsidRPr="005B3267">
        <w:t>MediaPipe je framework pro zpracování obrazu pomocí strojového učení. V</w:t>
      </w:r>
      <w:r w:rsidR="00F11FED">
        <w:t> </w:t>
      </w:r>
      <w:r w:rsidRPr="005B3267">
        <w:t>tomto projektu se používá pro vyhodnocování lokace rukou. Na základě obrazu z</w:t>
      </w:r>
      <w:r w:rsidR="005119FB">
        <w:t> </w:t>
      </w:r>
      <w:r w:rsidRPr="005B3267">
        <w:t>kamery dokáže detekovat klíčové body ruky a určit jejich polohu</w:t>
      </w:r>
      <w:r>
        <w:t>.</w:t>
      </w:r>
    </w:p>
    <w:p w14:paraId="015AB03D" w14:textId="6C3DD62E" w:rsidR="007423C0" w:rsidRDefault="007423C0" w:rsidP="007423C0">
      <w:pPr>
        <w:pStyle w:val="Heading2"/>
      </w:pPr>
      <w:bookmarkStart w:id="11" w:name="_Toc192605975"/>
      <w:r>
        <w:t>C#</w:t>
      </w:r>
      <w:bookmarkEnd w:id="11"/>
    </w:p>
    <w:p w14:paraId="311AB036" w14:textId="09E59529" w:rsidR="007423C0" w:rsidRDefault="00524FE6" w:rsidP="007423C0">
      <w:r w:rsidRPr="00524FE6">
        <w:t>C# je hlavní programovací jazyk používaný v Unity, a proto byl využit i v tomto projektu. Jedná se o objektově orientovaný jazyk, který umožňuje efektivní správu herních objektů, detekci kolizí a propojení hry s dalšími technologiemi, jako je sledování rukou a zpracování pohybu</w:t>
      </w:r>
      <w:r>
        <w:t>.</w:t>
      </w:r>
    </w:p>
    <w:p w14:paraId="1E940357" w14:textId="1DD4EC93" w:rsidR="007423C0" w:rsidRDefault="007423C0" w:rsidP="007423C0">
      <w:pPr>
        <w:pStyle w:val="Heading2"/>
      </w:pPr>
      <w:bookmarkStart w:id="12" w:name="_Toc192605976"/>
      <w:r>
        <w:t>Blender</w:t>
      </w:r>
      <w:bookmarkEnd w:id="12"/>
    </w:p>
    <w:p w14:paraId="5041ADE0" w14:textId="68F8B093" w:rsidR="007423C0" w:rsidRDefault="004A6944" w:rsidP="007423C0">
      <w:r w:rsidRPr="004A6944">
        <w:t>Blender byl použit pro tvorbu 3D modelů herních bloků. Tento software umožňuje modelování, texturování a export objektů do formátu, který lze snadno importovat do Unity. Modely bloků byly vytvořeny tak, aby odpovídaly vizuálnímu stylu hry a zároveň byly optimalizované pro plynulý běh aplikace</w:t>
      </w:r>
      <w:r>
        <w:t>.</w:t>
      </w:r>
    </w:p>
    <w:p w14:paraId="6553D2EA" w14:textId="3B9BB209" w:rsidR="007423C0" w:rsidRDefault="007423C0" w:rsidP="007423C0">
      <w:pPr>
        <w:pStyle w:val="Heading2"/>
      </w:pPr>
      <w:bookmarkStart w:id="13" w:name="_Toc192605977"/>
      <w:r>
        <w:lastRenderedPageBreak/>
        <w:t>Java</w:t>
      </w:r>
      <w:bookmarkEnd w:id="13"/>
    </w:p>
    <w:p w14:paraId="14D0F6C0" w14:textId="14845B0D" w:rsidR="007423C0" w:rsidRDefault="00FB7567" w:rsidP="007423C0">
      <w:r w:rsidRPr="00FB7567">
        <w:t>Java byla využita k úpravám RealSense SDK na Androidu. Některé části knihovny bylo nutné přizpůsobit, aby správně fungovaly v Unity. Pomocí Javy byly například upraveny metody pro zpracování hloubkových dat a jejich převod do podoby, kterou Unity dokáže interpretovat</w:t>
      </w:r>
      <w:r>
        <w:t>.</w:t>
      </w:r>
    </w:p>
    <w:p w14:paraId="6433E97B" w14:textId="6B6A6443" w:rsidR="007423C0" w:rsidRDefault="007423C0" w:rsidP="007423C0">
      <w:pPr>
        <w:pStyle w:val="Heading2"/>
      </w:pPr>
      <w:bookmarkStart w:id="14" w:name="_Toc192605978"/>
      <w:r>
        <w:t>Python</w:t>
      </w:r>
      <w:bookmarkEnd w:id="14"/>
    </w:p>
    <w:p w14:paraId="5BA69442" w14:textId="672B0988" w:rsidR="007423C0" w:rsidRDefault="00347E29" w:rsidP="007423C0">
      <w:r w:rsidRPr="00347E29">
        <w:t xml:space="preserve">Python je vysokoúrovňový programovací jazyk, který je široce využívaný pro zpracování dat a automatizaci úloh. V tomto projektu byl použit k analýze </w:t>
      </w:r>
      <w:r w:rsidR="00D114A1">
        <w:t>audia</w:t>
      </w:r>
      <w:r w:rsidRPr="00347E29">
        <w:t xml:space="preserve"> pomocí knihovny pydub, která audio rozděluje na segmenty a detekuje okamžiky vrcholů, jež jsou následně využity ke generaci a synchronizaci herních bloků s rytmem hudby.</w:t>
      </w:r>
    </w:p>
    <w:p w14:paraId="638CF5A3" w14:textId="12A976DE" w:rsidR="007423C0" w:rsidRDefault="007423C0" w:rsidP="007423C0">
      <w:pPr>
        <w:pStyle w:val="Heading2"/>
      </w:pPr>
      <w:bookmarkStart w:id="15" w:name="_Toc192605979"/>
      <w:r>
        <w:t>SolidWorks</w:t>
      </w:r>
      <w:bookmarkEnd w:id="15"/>
    </w:p>
    <w:p w14:paraId="1E07B589" w14:textId="7C32C7F8" w:rsidR="007423C0" w:rsidRDefault="00124CD4" w:rsidP="007423C0">
      <w:r w:rsidRPr="00124CD4">
        <w:t>SolidWorks 2024 je CAD software využívaný pro návrh a tvorbu 3D modelů. V</w:t>
      </w:r>
      <w:r w:rsidR="006A10FF">
        <w:t> </w:t>
      </w:r>
      <w:r w:rsidRPr="00124CD4">
        <w:t xml:space="preserve">tomto projektu byl SolidWorks použit při konstrukci krabičky, do které byly integrovány zařízení Radxa Rock 5B+ a Intel RealSense. </w:t>
      </w:r>
    </w:p>
    <w:p w14:paraId="64FFC511" w14:textId="77777777" w:rsidR="00EB607A" w:rsidRDefault="00533203" w:rsidP="00EB607A">
      <w:pPr>
        <w:pStyle w:val="ObrzekvMP"/>
        <w:keepNext/>
      </w:pPr>
      <w:r>
        <w:rPr>
          <w:noProof/>
        </w:rPr>
        <w:drawing>
          <wp:inline distT="0" distB="0" distL="0" distR="0" wp14:anchorId="451DCB60" wp14:editId="645F3C42">
            <wp:extent cx="5755005" cy="2927985"/>
            <wp:effectExtent l="0" t="0" r="0" b="5715"/>
            <wp:docPr id="18845786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5005" cy="2927985"/>
                    </a:xfrm>
                    <a:prstGeom prst="rect">
                      <a:avLst/>
                    </a:prstGeom>
                    <a:noFill/>
                    <a:ln>
                      <a:noFill/>
                    </a:ln>
                  </pic:spPr>
                </pic:pic>
              </a:graphicData>
            </a:graphic>
          </wp:inline>
        </w:drawing>
      </w:r>
    </w:p>
    <w:p w14:paraId="07E92A13" w14:textId="51E6F0F5" w:rsidR="00533203" w:rsidRDefault="00EB607A" w:rsidP="00EB607A">
      <w:pPr>
        <w:pStyle w:val="Caption"/>
      </w:pPr>
      <w:bookmarkStart w:id="16" w:name="_Toc192694972"/>
      <w:r>
        <w:t xml:space="preserve">Obrázek </w:t>
      </w:r>
      <w:fldSimple w:instr=" SEQ Obrázek \* ARABIC ">
        <w:r w:rsidR="00A94EA1">
          <w:rPr>
            <w:noProof/>
          </w:rPr>
          <w:t>1</w:t>
        </w:r>
      </w:fldSimple>
      <w:r>
        <w:t xml:space="preserve"> Konstrukce krabičky</w:t>
      </w:r>
      <w:bookmarkEnd w:id="16"/>
    </w:p>
    <w:p w14:paraId="4CC253F5" w14:textId="2E7BBF65" w:rsidR="007423C0" w:rsidRDefault="00AE7965" w:rsidP="00AE7965">
      <w:pPr>
        <w:pStyle w:val="Heading1"/>
      </w:pPr>
      <w:bookmarkStart w:id="17" w:name="_Toc192605980"/>
      <w:r>
        <w:lastRenderedPageBreak/>
        <w:t>Hardwarová konfigurace</w:t>
      </w:r>
      <w:bookmarkEnd w:id="17"/>
    </w:p>
    <w:p w14:paraId="58CEB1D3" w14:textId="35C416C8" w:rsidR="00AE7965" w:rsidRDefault="00862E08" w:rsidP="00AE7965">
      <w:r w:rsidRPr="00862E08">
        <w:t>Výběr hardwarové konfigurace v tomto projektu byl proveden s důrazem na výpočetní výkon, kompatibilitu s vybranými technologiemi a potenciál pro budoucí rozšíření. Klíčovými komponentami konfigurace jsou vývojová deska Radxa Rock 5B+, poskytující dostatečný výpočetní výkon, a hloubková kamera Intel RealSense, umožňující precizní sledování rukou ve 3D prostoru</w:t>
      </w:r>
      <w:r>
        <w:t>.</w:t>
      </w:r>
    </w:p>
    <w:p w14:paraId="6F833BDC" w14:textId="6D5366CC" w:rsidR="00AE7965" w:rsidRDefault="00AE7965" w:rsidP="007B5294">
      <w:pPr>
        <w:pStyle w:val="Heading2"/>
      </w:pPr>
      <w:bookmarkStart w:id="18" w:name="_Toc192605981"/>
      <w:r>
        <w:t>Radxa Rock 5B+</w:t>
      </w:r>
      <w:bookmarkEnd w:id="18"/>
    </w:p>
    <w:p w14:paraId="1106FD58" w14:textId="58FD8381" w:rsidR="0044028C" w:rsidRPr="00DD1716" w:rsidRDefault="0044028C" w:rsidP="0044028C">
      <w:r w:rsidRPr="00DD1716">
        <w:t xml:space="preserve">Pro tento projekt byla vybrána vývojová deska Radxa Rock 5B+, a to především díky svému výkonnému NPU a přítomnosti dvou konektorů pro Coral akcelerátory. Tyto akcelerátory sice nejsou v aktuální implementaci využívány, avšak jejich přítomnost umožňuje případné rozšíření funkcionality v budoucnu. </w:t>
      </w:r>
      <w:sdt>
        <w:sdtPr>
          <w:id w:val="-1129233368"/>
          <w:citation/>
        </w:sdtPr>
        <w:sdtContent>
          <w:r w:rsidR="00230CF6">
            <w:fldChar w:fldCharType="begin"/>
          </w:r>
          <w:r w:rsidR="003A4909">
            <w:rPr>
              <w:lang w:val="en-US"/>
            </w:rPr>
            <w:instrText xml:space="preserve">CITATION Rad251 \l 1033 </w:instrText>
          </w:r>
          <w:r w:rsidR="00230CF6">
            <w:fldChar w:fldCharType="separate"/>
          </w:r>
          <w:r w:rsidR="00D6399E" w:rsidRPr="00D6399E">
            <w:rPr>
              <w:noProof/>
              <w:lang w:val="en-US"/>
            </w:rPr>
            <w:t>(1)</w:t>
          </w:r>
          <w:r w:rsidR="00230CF6">
            <w:fldChar w:fldCharType="end"/>
          </w:r>
        </w:sdtContent>
      </w:sdt>
    </w:p>
    <w:p w14:paraId="5431C0FB" w14:textId="39E73358" w:rsidR="0044028C" w:rsidRPr="00DD1716" w:rsidRDefault="0044028C" w:rsidP="0044028C">
      <w:r w:rsidRPr="00DD1716">
        <w:t>Jako operační systém byl zvolen Android, a to především kvůli široké podpoře od Unity, což výrazně usnadňuje celkový vývoj, kompatibilitu i nasazení aplikace. Dalším důvodem byla také kompatibilita s Intel RealSense, přičemž přímo na oficiálních stránkách společnosti Intel je k dispozici ukázková implementace pro Android. Významnou výhodou byla také oficiální podpora Androidu ze strany výrobce Radxa, což zajišťuje stabilitu systému a dostupnost potřebných ovladačů.</w:t>
      </w:r>
      <w:sdt>
        <w:sdtPr>
          <w:id w:val="-449310962"/>
          <w:citation/>
        </w:sdtPr>
        <w:sdtContent>
          <w:r w:rsidR="00697D42">
            <w:fldChar w:fldCharType="begin"/>
          </w:r>
          <w:r w:rsidR="003A4909">
            <w:rPr>
              <w:lang w:val="en-US"/>
            </w:rPr>
            <w:instrText xml:space="preserve">CITATION Rad25 \l 1033 </w:instrText>
          </w:r>
          <w:r w:rsidR="00697D42">
            <w:fldChar w:fldCharType="separate"/>
          </w:r>
          <w:r w:rsidR="00D6399E">
            <w:rPr>
              <w:noProof/>
              <w:lang w:val="en-US"/>
            </w:rPr>
            <w:t xml:space="preserve"> </w:t>
          </w:r>
          <w:r w:rsidR="00D6399E" w:rsidRPr="00D6399E">
            <w:rPr>
              <w:noProof/>
              <w:lang w:val="en-US"/>
            </w:rPr>
            <w:t>(2)</w:t>
          </w:r>
          <w:r w:rsidR="00697D42">
            <w:fldChar w:fldCharType="end"/>
          </w:r>
        </w:sdtContent>
      </w:sdt>
    </w:p>
    <w:p w14:paraId="73E6544B" w14:textId="6E5B9861" w:rsidR="00AE7965" w:rsidRDefault="0044028C" w:rsidP="0044028C">
      <w:r w:rsidRPr="00DD1716">
        <w:t>Aby bylo možné správně využívat Intel RealSense, bylo nezbytné provést root zařízení. Rootování umožňuje přístup k pokročilým funkcím systému, které jsou nutné pro práci s RealSense kamerou a jejími specifickými funkcemi</w:t>
      </w:r>
      <w:r>
        <w:t>.</w:t>
      </w:r>
      <w:sdt>
        <w:sdtPr>
          <w:id w:val="577554295"/>
          <w:citation/>
        </w:sdtPr>
        <w:sdtContent>
          <w:r w:rsidR="00624320">
            <w:fldChar w:fldCharType="begin"/>
          </w:r>
          <w:r w:rsidR="00624320">
            <w:rPr>
              <w:lang w:val="en-US"/>
            </w:rPr>
            <w:instrText xml:space="preserve"> CITATION Int21 \l 1033 </w:instrText>
          </w:r>
          <w:r w:rsidR="00624320">
            <w:fldChar w:fldCharType="separate"/>
          </w:r>
          <w:r w:rsidR="00D6399E">
            <w:rPr>
              <w:noProof/>
              <w:lang w:val="en-US"/>
            </w:rPr>
            <w:t xml:space="preserve"> </w:t>
          </w:r>
          <w:r w:rsidR="00D6399E" w:rsidRPr="00D6399E">
            <w:rPr>
              <w:noProof/>
              <w:lang w:val="en-US"/>
            </w:rPr>
            <w:t>(3)</w:t>
          </w:r>
          <w:r w:rsidR="00624320">
            <w:fldChar w:fldCharType="end"/>
          </w:r>
        </w:sdtContent>
      </w:sdt>
    </w:p>
    <w:p w14:paraId="7F6294C5" w14:textId="03AA9F21" w:rsidR="00AE7965" w:rsidRDefault="00AE7965" w:rsidP="007B5294">
      <w:pPr>
        <w:pStyle w:val="Heading2"/>
      </w:pPr>
      <w:bookmarkStart w:id="19" w:name="_Toc192605982"/>
      <w:r>
        <w:t>Intel Realsense</w:t>
      </w:r>
      <w:bookmarkEnd w:id="19"/>
    </w:p>
    <w:p w14:paraId="6CC4D1B2" w14:textId="2493F185" w:rsidR="00377FC8" w:rsidRPr="00DD1716" w:rsidRDefault="00377FC8" w:rsidP="00377FC8">
      <w:r w:rsidRPr="00DD1716">
        <w:t>Intel RealSense je pokročilá hloubková kamera, která umožňuje přesné snímání 3D prostoru v reálném čase. Díky kombinaci RGB kamery, infračerveného projektoru a</w:t>
      </w:r>
      <w:r w:rsidR="00A46064">
        <w:t> </w:t>
      </w:r>
      <w:r w:rsidRPr="00DD1716">
        <w:t>hloubkového senzoru dokáže získávat podrobná 3D data o okolním prostředí.</w:t>
      </w:r>
    </w:p>
    <w:p w14:paraId="09650323" w14:textId="7C4B8B0A" w:rsidR="00AE7965" w:rsidRDefault="00377FC8" w:rsidP="00377FC8">
      <w:r w:rsidRPr="00DD1716">
        <w:t>V rámci tohoto projektu je RealSense využívána ke sledování rukou ve trojrozměrném prostoru. Na rozdíl od běžných 2D kamer umožňuje přesně určit nejen polohu rukou v rovině, ale i jejich hloubku (Z-ovou souřadnici), což je klíčové pro interakci ve virtuálním prostředí</w:t>
      </w:r>
      <w:r>
        <w:t>.</w:t>
      </w:r>
      <w:sdt>
        <w:sdtPr>
          <w:id w:val="915902699"/>
          <w:citation/>
        </w:sdtPr>
        <w:sdtContent>
          <w:r w:rsidR="00D74C12">
            <w:fldChar w:fldCharType="begin"/>
          </w:r>
          <w:r w:rsidR="00D74C12">
            <w:rPr>
              <w:lang w:val="en-US"/>
            </w:rPr>
            <w:instrText xml:space="preserve"> CITATION Int25 \l 1033 </w:instrText>
          </w:r>
          <w:r w:rsidR="00D74C12">
            <w:fldChar w:fldCharType="separate"/>
          </w:r>
          <w:r w:rsidR="00D6399E">
            <w:rPr>
              <w:noProof/>
              <w:lang w:val="en-US"/>
            </w:rPr>
            <w:t xml:space="preserve"> </w:t>
          </w:r>
          <w:r w:rsidR="00D6399E" w:rsidRPr="00D6399E">
            <w:rPr>
              <w:noProof/>
              <w:lang w:val="en-US"/>
            </w:rPr>
            <w:t>(4)</w:t>
          </w:r>
          <w:r w:rsidR="00D74C12">
            <w:fldChar w:fldCharType="end"/>
          </w:r>
        </w:sdtContent>
      </w:sdt>
    </w:p>
    <w:p w14:paraId="476BEC9A" w14:textId="7961166C" w:rsidR="00AE7965" w:rsidRDefault="00AE7965" w:rsidP="007B5294">
      <w:pPr>
        <w:pStyle w:val="Heading2"/>
      </w:pPr>
      <w:bookmarkStart w:id="20" w:name="_Toc192605983"/>
      <w:r>
        <w:t>Projektor</w:t>
      </w:r>
      <w:bookmarkEnd w:id="20"/>
    </w:p>
    <w:p w14:paraId="2AE858F1" w14:textId="18D44346" w:rsidR="00AE7965" w:rsidRDefault="00475BF1" w:rsidP="00AE7965">
      <w:r w:rsidRPr="00475BF1">
        <w:t>Projektor je v tomto projektu využit k promítání herní scény na zeď, čímž vytváří interaktivní prostředí, ve kterém hráč fyzicky interaguje s vizuálními prvky pouze pomocí pohybů rukou. Díky této technologii je možné odstranit potřebu monitoru či VR headsetu a umožnit hráči přirozenou a volnou interakci s projekcí ve skutečném prostoru</w:t>
      </w:r>
      <w:r>
        <w:t>.</w:t>
      </w:r>
    </w:p>
    <w:p w14:paraId="201E3678" w14:textId="7E53848A" w:rsidR="00AE7965" w:rsidRDefault="00AE7965" w:rsidP="007B5294">
      <w:pPr>
        <w:pStyle w:val="Heading1"/>
      </w:pPr>
      <w:bookmarkStart w:id="21" w:name="_Toc192605984"/>
      <w:r>
        <w:lastRenderedPageBreak/>
        <w:t>Příprava a konfigurace vývojového prostředí</w:t>
      </w:r>
      <w:bookmarkEnd w:id="21"/>
    </w:p>
    <w:p w14:paraId="11169D07" w14:textId="0140533F" w:rsidR="00A17CB0" w:rsidRDefault="007D7430" w:rsidP="00A17CB0">
      <w:r w:rsidRPr="007D7430">
        <w:t>V rámci přípravy a konfigurace vývojového prostředí jsem nejprve strávil mnoho hodin studiem dokumentace a experimentováním s různými pokusnými scripty. S</w:t>
      </w:r>
      <w:r w:rsidR="007E4935">
        <w:t> </w:t>
      </w:r>
      <w:r w:rsidRPr="007D7430">
        <w:t>MediaPipe a RealSense jsem se musel nejprve naučit pracovat prostřednictvím Pythonu, abych pochopil, jak tyto technologie fungují, a abych se vyhnul mnohem složitějším problémům při jejich implementaci v Unity.</w:t>
      </w:r>
    </w:p>
    <w:p w14:paraId="7896763A" w14:textId="77777777" w:rsidR="00AC7687" w:rsidRDefault="00AC7687" w:rsidP="00AC7687">
      <w:pPr>
        <w:pStyle w:val="ObrzekvMP"/>
        <w:keepNext/>
      </w:pPr>
      <w:r w:rsidRPr="00DD1716">
        <w:rPr>
          <w:noProof/>
        </w:rPr>
        <w:drawing>
          <wp:inline distT="0" distB="0" distL="0" distR="0" wp14:anchorId="4C5614DC" wp14:editId="4041B4E4">
            <wp:extent cx="4545496" cy="1482096"/>
            <wp:effectExtent l="0" t="0" r="7620" b="3810"/>
            <wp:docPr id="1615766272" name="Picture 1" descr="A person's hand with 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66272" name="Picture 1" descr="A person's hand with red dots&#10;&#10;AI-generated content may be incorrect."/>
                    <pic:cNvPicPr/>
                  </pic:nvPicPr>
                  <pic:blipFill>
                    <a:blip r:embed="rId21"/>
                    <a:stretch>
                      <a:fillRect/>
                    </a:stretch>
                  </pic:blipFill>
                  <pic:spPr>
                    <a:xfrm>
                      <a:off x="0" y="0"/>
                      <a:ext cx="4591043" cy="1496947"/>
                    </a:xfrm>
                    <a:prstGeom prst="rect">
                      <a:avLst/>
                    </a:prstGeom>
                  </pic:spPr>
                </pic:pic>
              </a:graphicData>
            </a:graphic>
          </wp:inline>
        </w:drawing>
      </w:r>
    </w:p>
    <w:p w14:paraId="01DE8224" w14:textId="12943466" w:rsidR="007D7430" w:rsidRDefault="00AC7687" w:rsidP="00AC7687">
      <w:pPr>
        <w:pStyle w:val="Caption"/>
      </w:pPr>
      <w:bookmarkStart w:id="22" w:name="_Toc192694973"/>
      <w:r>
        <w:t xml:space="preserve">Obrázek </w:t>
      </w:r>
      <w:fldSimple w:instr=" SEQ Obrázek \* ARABIC ">
        <w:r w:rsidR="00A94EA1">
          <w:rPr>
            <w:noProof/>
          </w:rPr>
          <w:t>2</w:t>
        </w:r>
      </w:fldSimple>
      <w:r>
        <w:t xml:space="preserve"> Testování MediaPipe a Intel RealSense v Pythonu</w:t>
      </w:r>
      <w:bookmarkEnd w:id="22"/>
    </w:p>
    <w:p w14:paraId="5D65B293" w14:textId="1509DB6C" w:rsidR="007D7430" w:rsidRDefault="00387256" w:rsidP="00A17CB0">
      <w:r w:rsidRPr="00387256">
        <w:t>Následně byl uskutečněn pokus o integraci MediaPipe a RealSense do UPBGE, což je fork Blenderu s herním enginem. Tento pokus se však setkal s řadou problémů, protože UPBGE bylo výrazně pozadu a nedosahovalo úrovně, kterou nabízí Unity</w:t>
      </w:r>
      <w:r>
        <w:t>.</w:t>
      </w:r>
    </w:p>
    <w:p w14:paraId="123EB9DE" w14:textId="77777777" w:rsidR="00AC7687" w:rsidRDefault="00BB7FA6" w:rsidP="00AC7687">
      <w:pPr>
        <w:pStyle w:val="ObrzekvMP"/>
        <w:keepNext/>
      </w:pPr>
      <w:r>
        <w:rPr>
          <w:noProof/>
        </w:rPr>
        <w:drawing>
          <wp:inline distT="0" distB="0" distL="0" distR="0" wp14:anchorId="55C0B047" wp14:editId="17030FCE">
            <wp:extent cx="4373217" cy="1733089"/>
            <wp:effectExtent l="0" t="0" r="8890" b="635"/>
            <wp:docPr id="1495634476" name="Obrázek 4" descr="A hand next to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34476" name="Obrázek 4" descr="A hand next to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447882" cy="1762679"/>
                    </a:xfrm>
                    <a:prstGeom prst="rect">
                      <a:avLst/>
                    </a:prstGeom>
                    <a:noFill/>
                  </pic:spPr>
                </pic:pic>
              </a:graphicData>
            </a:graphic>
          </wp:inline>
        </w:drawing>
      </w:r>
    </w:p>
    <w:p w14:paraId="716CC474" w14:textId="2E5F3B22" w:rsidR="00387256" w:rsidRDefault="00AC7687" w:rsidP="00AC7687">
      <w:pPr>
        <w:pStyle w:val="Caption"/>
      </w:pPr>
      <w:bookmarkStart w:id="23" w:name="_Toc192694974"/>
      <w:r>
        <w:t xml:space="preserve">Obrázek </w:t>
      </w:r>
      <w:fldSimple w:instr=" SEQ Obrázek \* ARABIC ">
        <w:r w:rsidR="00A94EA1">
          <w:rPr>
            <w:noProof/>
          </w:rPr>
          <w:t>3</w:t>
        </w:r>
      </w:fldSimple>
      <w:r>
        <w:t xml:space="preserve"> MediaPipe a RealSense v Unity</w:t>
      </w:r>
      <w:bookmarkEnd w:id="23"/>
    </w:p>
    <w:p w14:paraId="047BB1C3" w14:textId="4A3142DA" w:rsidR="00387256" w:rsidRDefault="00AD22E9" w:rsidP="00A17CB0">
      <w:r w:rsidRPr="00AD22E9">
        <w:t>Ačkoli jsem s Unity již dříve pracoval, musel jsem se s tím učit prakticky od začátku, abych se seznámil s aktuálními postupy a technikami. První verze mého řešení spočívaly ve vytváření vlastních .NET knihoven s cílem extrahovat pouze souřadnice landmarků z RealSense a MediaPipe a následně je používat v Unity. Tento přístup se však ukázal jako příliš komplikovaný, a proto jsem nakonec integroval obě technologie přímo do prostředí Unity, což značně zjednodušilo další vývoj.</w:t>
      </w:r>
    </w:p>
    <w:p w14:paraId="19E657D3" w14:textId="77777777" w:rsidR="00AC1DE1" w:rsidRDefault="000423F8" w:rsidP="00AC1DE1">
      <w:pPr>
        <w:pStyle w:val="ObrzekvMP"/>
        <w:keepNext/>
      </w:pPr>
      <w:r w:rsidRPr="002D00AB">
        <w:rPr>
          <w:noProof/>
        </w:rPr>
        <w:drawing>
          <wp:inline distT="0" distB="0" distL="0" distR="0" wp14:anchorId="14948865" wp14:editId="16A6C5E8">
            <wp:extent cx="4817165" cy="1205354"/>
            <wp:effectExtent l="0" t="0" r="2540" b="0"/>
            <wp:docPr id="1676621683" name="Picture 1" descr="A diagram of 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21683" name="Picture 1" descr="A diagram of a program"/>
                    <pic:cNvPicPr/>
                  </pic:nvPicPr>
                  <pic:blipFill>
                    <a:blip r:embed="rId23"/>
                    <a:stretch>
                      <a:fillRect/>
                    </a:stretch>
                  </pic:blipFill>
                  <pic:spPr>
                    <a:xfrm>
                      <a:off x="0" y="0"/>
                      <a:ext cx="5025078" cy="1257378"/>
                    </a:xfrm>
                    <a:prstGeom prst="rect">
                      <a:avLst/>
                    </a:prstGeom>
                  </pic:spPr>
                </pic:pic>
              </a:graphicData>
            </a:graphic>
          </wp:inline>
        </w:drawing>
      </w:r>
    </w:p>
    <w:p w14:paraId="5EF7FDD0" w14:textId="25D74FE9" w:rsidR="000423F8" w:rsidRDefault="00AC1DE1" w:rsidP="00AC1DE1">
      <w:pPr>
        <w:pStyle w:val="Caption"/>
      </w:pPr>
      <w:bookmarkStart w:id="24" w:name="_Toc192694975"/>
      <w:r>
        <w:t xml:space="preserve">Obrázek </w:t>
      </w:r>
      <w:fldSimple w:instr=" SEQ Obrázek \* ARABIC ">
        <w:r w:rsidR="00A94EA1">
          <w:rPr>
            <w:noProof/>
          </w:rPr>
          <w:t>4</w:t>
        </w:r>
      </w:fldSimple>
      <w:r>
        <w:t xml:space="preserve"> Časová osa projektu</w:t>
      </w:r>
      <w:bookmarkEnd w:id="24"/>
    </w:p>
    <w:p w14:paraId="3AD276B1" w14:textId="7AAB7BE2" w:rsidR="00A17CB0" w:rsidRDefault="00A17CB0" w:rsidP="005F5940">
      <w:pPr>
        <w:pStyle w:val="Heading1"/>
      </w:pPr>
      <w:bookmarkStart w:id="25" w:name="_Toc192605985"/>
      <w:r>
        <w:lastRenderedPageBreak/>
        <w:t>Nastavení podpory RealSense pro Android</w:t>
      </w:r>
      <w:bookmarkEnd w:id="25"/>
    </w:p>
    <w:p w14:paraId="0D3FC393" w14:textId="7C3ACB0C" w:rsidR="00D423F6" w:rsidRDefault="00D423F6" w:rsidP="00D423F6">
      <w:r>
        <w:t>Aby bylo možné využívat RealSense SDK v Unity na platformě Android, bylo nezbytné provést několik úprav a přizpůsobení knihovny. Tyto úpravy zahrnovaly kompilaci RealSense SDK pro architekturu Android, modifikaci vybraných tříd a jejich integraci do Unity.</w:t>
      </w:r>
    </w:p>
    <w:p w14:paraId="2F4F77B4" w14:textId="53D23DA9" w:rsidR="00A17CB0" w:rsidRDefault="00A17CB0" w:rsidP="005F5940">
      <w:pPr>
        <w:pStyle w:val="Heading2"/>
      </w:pPr>
      <w:bookmarkStart w:id="26" w:name="_Toc192605986"/>
      <w:r>
        <w:t>Kompilace RealSense SDK pro Android</w:t>
      </w:r>
      <w:bookmarkEnd w:id="26"/>
    </w:p>
    <w:p w14:paraId="12B6B36E" w14:textId="77777777" w:rsidR="00D423F6" w:rsidRDefault="00D423F6" w:rsidP="00D423F6">
      <w:r>
        <w:t>RealSense SDK nebylo možné použít v Unity přímo ve výchozí podobě, a proto bylo nutné sestavit knihovnu ve formátu AAR (Android Archive). Tento formát umožňuje integraci nativního kódu do Unity jako Android plugin.</w:t>
      </w:r>
    </w:p>
    <w:p w14:paraId="060E414E" w14:textId="77777777" w:rsidR="00D423F6" w:rsidRDefault="00D423F6" w:rsidP="00D423F6">
      <w:r>
        <w:t>Nejprve je nutné stáhnout zdrojový kód knihovny RealSense. K tomu slouží klonování oficiálního repozitáře pomocí příkazu:</w:t>
      </w:r>
    </w:p>
    <w:p w14:paraId="6BEC059B" w14:textId="77777777" w:rsidR="00D423F6" w:rsidRPr="00BE6CB0" w:rsidRDefault="00D423F6" w:rsidP="003E562C">
      <w:pPr>
        <w:pStyle w:val="Zdrojovkd"/>
        <w:jc w:val="left"/>
      </w:pPr>
      <w:r w:rsidRPr="00BE6CB0">
        <w:t>git clone https://github.com/IntelRealSense/librealsense.git</w:t>
      </w:r>
    </w:p>
    <w:p w14:paraId="589FF4F5" w14:textId="77777777" w:rsidR="00D423F6" w:rsidRPr="00BE6CB0" w:rsidRDefault="00D423F6" w:rsidP="003E562C">
      <w:pPr>
        <w:pStyle w:val="Zdrojovkd"/>
        <w:jc w:val="left"/>
      </w:pPr>
      <w:r w:rsidRPr="00BE6CB0">
        <w:t>cd librealsense/wrappers/android</w:t>
      </w:r>
    </w:p>
    <w:p w14:paraId="0B853958" w14:textId="165762FC" w:rsidR="00D423F6" w:rsidRDefault="00D423F6" w:rsidP="00D423F6">
      <w:r>
        <w:t>Následně je potřeba připravit prostředí pro kompilaci. RealSense SDK využívá Gradle, což je nástroj pro správu buildů v Android projektech. Před samotnou kompilací je nutné nastavit správnou verzi</w:t>
      </w:r>
      <w:r w:rsidR="008526EC">
        <w:t xml:space="preserve"> Javy</w:t>
      </w:r>
      <w:r>
        <w:t>, protože starší nebo novější verze mohou způsobit chyby. Definování cesty k JDK 17 se provede následujícím příkazem:</w:t>
      </w:r>
    </w:p>
    <w:p w14:paraId="10F58C62" w14:textId="34F9CFB4" w:rsidR="00D423F6" w:rsidRDefault="00D423F6" w:rsidP="003E562C">
      <w:pPr>
        <w:pStyle w:val="Zdrojovkd"/>
        <w:jc w:val="left"/>
      </w:pPr>
      <w:r>
        <w:t>gradle wrapper - Dorg.gradle.java.home="C:\Program\Files\Java\jdk-17"</w:t>
      </w:r>
    </w:p>
    <w:p w14:paraId="371753E9" w14:textId="77777777" w:rsidR="00D423F6" w:rsidRDefault="00D423F6" w:rsidP="00D423F6">
      <w:r>
        <w:t>Po nastavení prostředí lze přistoupit k sestavení knihovny. Pro vygenerování AAR knihovny je potřeba spustit následující příkaz:</w:t>
      </w:r>
    </w:p>
    <w:p w14:paraId="14FACFFD" w14:textId="592EF318" w:rsidR="00D423F6" w:rsidRDefault="00D423F6" w:rsidP="003E562C">
      <w:pPr>
        <w:pStyle w:val="Zdrojovkd"/>
        <w:jc w:val="left"/>
      </w:pPr>
      <w:r>
        <w:t>gradlew assembleRelease -Dorg.gradle.java.home="C:\Program Files\Java\jdk-17"</w:t>
      </w:r>
    </w:p>
    <w:p w14:paraId="7509D52E" w14:textId="77777777" w:rsidR="00D423F6" w:rsidRDefault="00D423F6" w:rsidP="00D423F6">
      <w:r>
        <w:t>Pokud kompilace proběhne úspěšně, vygenerovaná knihovna se uloží do složky:</w:t>
      </w:r>
    </w:p>
    <w:p w14:paraId="3870ADAD" w14:textId="1669A7C2" w:rsidR="00356764" w:rsidRDefault="00D423F6" w:rsidP="003E562C">
      <w:pPr>
        <w:pStyle w:val="Zdrojovkd"/>
        <w:jc w:val="left"/>
      </w:pPr>
      <w:r>
        <w:t>&lt;librealsense_root_dir&gt;/wrappers/android/librealsense/build/outputs/aar</w:t>
      </w:r>
    </w:p>
    <w:p w14:paraId="61279961" w14:textId="5AFE81F3" w:rsidR="00356764" w:rsidRDefault="005B0966" w:rsidP="005B0966">
      <w:r>
        <w:t>Knihovna RealSense byla sestavena tímto způsobem, což umožňuje její následné použití s Androidem.</w:t>
      </w:r>
      <w:sdt>
        <w:sdtPr>
          <w:id w:val="385535352"/>
          <w:citation/>
        </w:sdtPr>
        <w:sdtContent>
          <w:r w:rsidR="00356764">
            <w:fldChar w:fldCharType="begin"/>
          </w:r>
          <w:r w:rsidR="003A4909">
            <w:instrText xml:space="preserve">CITATION Bui19 \l 1029 </w:instrText>
          </w:r>
          <w:r w:rsidR="00356764">
            <w:fldChar w:fldCharType="separate"/>
          </w:r>
          <w:r w:rsidR="00D6399E">
            <w:rPr>
              <w:noProof/>
            </w:rPr>
            <w:t xml:space="preserve"> (5)</w:t>
          </w:r>
          <w:r w:rsidR="00356764">
            <w:fldChar w:fldCharType="end"/>
          </w:r>
        </w:sdtContent>
      </w:sdt>
    </w:p>
    <w:p w14:paraId="60E716CB" w14:textId="3AC270F4" w:rsidR="00A17CB0" w:rsidRDefault="00A17CB0" w:rsidP="005F5940">
      <w:pPr>
        <w:pStyle w:val="Heading2"/>
      </w:pPr>
      <w:bookmarkStart w:id="27" w:name="_Toc192605987"/>
      <w:r>
        <w:lastRenderedPageBreak/>
        <w:t>Úprava RealSense knihovny pro Unity</w:t>
      </w:r>
      <w:bookmarkEnd w:id="27"/>
    </w:p>
    <w:p w14:paraId="0FC72244" w14:textId="0F633765" w:rsidR="00A17CB0" w:rsidRDefault="00D96617" w:rsidP="00A17CB0">
      <w:r w:rsidRPr="00D96617">
        <w:t xml:space="preserve">Kromě samotné kompilace bylo nutné provést úpravy vybraných tříd java knihovny, protože knihovna je vytvořena </w:t>
      </w:r>
      <w:r>
        <w:t xml:space="preserve">primárně </w:t>
      </w:r>
      <w:r w:rsidRPr="00D96617">
        <w:t>pro Android Studio, a neobsahuje tedy potřebné metody pro získání dat v</w:t>
      </w:r>
      <w:r w:rsidR="00291D4A">
        <w:t> </w:t>
      </w:r>
      <w:r w:rsidRPr="00D96617">
        <w:t>Unity</w:t>
      </w:r>
      <w:r w:rsidR="00291D4A">
        <w:t xml:space="preserve"> </w:t>
      </w:r>
      <w:sdt>
        <w:sdtPr>
          <w:id w:val="61156089"/>
          <w:citation/>
        </w:sdtPr>
        <w:sdtContent>
          <w:r w:rsidR="00291D4A">
            <w:fldChar w:fldCharType="begin"/>
          </w:r>
          <w:r w:rsidR="003A4909">
            <w:rPr>
              <w:lang w:val="en-US"/>
            </w:rPr>
            <w:instrText xml:space="preserve">CITATION Int23 \l 1033 </w:instrText>
          </w:r>
          <w:r w:rsidR="00291D4A">
            <w:fldChar w:fldCharType="separate"/>
          </w:r>
          <w:r w:rsidR="00D6399E" w:rsidRPr="00D6399E">
            <w:rPr>
              <w:noProof/>
              <w:lang w:val="en-US"/>
            </w:rPr>
            <w:t>(6)</w:t>
          </w:r>
          <w:r w:rsidR="00291D4A">
            <w:fldChar w:fldCharType="end"/>
          </w:r>
        </w:sdtContent>
      </w:sdt>
      <w:r w:rsidRPr="00D96617">
        <w:t>. Tyto úpravy se týkaly zejména získávání 3D souřadnic bodů, zpracování hloubkových snímků a převodu pixelových souřadnic na souřadnice prostorové.</w:t>
      </w:r>
    </w:p>
    <w:p w14:paraId="1C59DCAD" w14:textId="233FE9B3" w:rsidR="00AB4A39" w:rsidRDefault="00AB4A39" w:rsidP="00AB4A39">
      <w:r>
        <w:t>Například třída Intrinsic byla upravena tak, aby poskytovala informace o</w:t>
      </w:r>
      <w:r w:rsidR="007E4935">
        <w:t> </w:t>
      </w:r>
      <w:r>
        <w:t>interních parametrech kamery, jako jsou ohniskové vzdálenosti a střed obrazu. Tyto hodnoty jsou klíčové pro přesný převod pixelových souřadnic do 3D prostoru. Níže je uvedena implementace třídy Intrinsic, která byla do kódu přidána v Javě:</w:t>
      </w:r>
    </w:p>
    <w:p w14:paraId="3E73A6B3" w14:textId="77777777" w:rsidR="00AB4A39" w:rsidRDefault="00AB4A39" w:rsidP="003E562C">
      <w:pPr>
        <w:pStyle w:val="Zdrojovkd"/>
        <w:jc w:val="left"/>
      </w:pPr>
      <w:r>
        <w:t>package com.intel.realsense.librealsense;</w:t>
      </w:r>
    </w:p>
    <w:p w14:paraId="75CEF04C" w14:textId="77777777" w:rsidR="00AB4A39" w:rsidRDefault="00AB4A39" w:rsidP="003E562C">
      <w:pPr>
        <w:pStyle w:val="Zdrojovkd"/>
        <w:jc w:val="left"/>
      </w:pPr>
      <w:r>
        <w:t>public class Intrinsic {</w:t>
      </w:r>
    </w:p>
    <w:p w14:paraId="1EE59A8F" w14:textId="77777777" w:rsidR="00AB4A39" w:rsidRDefault="00AB4A39" w:rsidP="003E562C">
      <w:pPr>
        <w:pStyle w:val="Zdrojovkd"/>
        <w:jc w:val="left"/>
      </w:pPr>
      <w:r>
        <w:t xml:space="preserve">    public float getPpx() { return mPpx; }</w:t>
      </w:r>
    </w:p>
    <w:p w14:paraId="696718AB" w14:textId="77777777" w:rsidR="00AB4A39" w:rsidRDefault="00AB4A39" w:rsidP="003E562C">
      <w:pPr>
        <w:pStyle w:val="Zdrojovkd"/>
        <w:jc w:val="left"/>
      </w:pPr>
      <w:r>
        <w:t xml:space="preserve">    public float getPpy() { return mPpy; }</w:t>
      </w:r>
    </w:p>
    <w:p w14:paraId="332A4538" w14:textId="77777777" w:rsidR="00AB4A39" w:rsidRDefault="00AB4A39" w:rsidP="003E562C">
      <w:pPr>
        <w:pStyle w:val="Zdrojovkd"/>
        <w:jc w:val="left"/>
      </w:pPr>
      <w:r>
        <w:t xml:space="preserve">    public float getFx() { return mFx; }</w:t>
      </w:r>
    </w:p>
    <w:p w14:paraId="77AE3ACD" w14:textId="77777777" w:rsidR="00AB4A39" w:rsidRDefault="00AB4A39" w:rsidP="003E562C">
      <w:pPr>
        <w:pStyle w:val="Zdrojovkd"/>
        <w:jc w:val="left"/>
      </w:pPr>
      <w:r>
        <w:t xml:space="preserve">    public float getFy() { return mFy; }</w:t>
      </w:r>
    </w:p>
    <w:p w14:paraId="7212B2EC" w14:textId="77777777" w:rsidR="00AB4A39" w:rsidRDefault="00AB4A39" w:rsidP="003E562C">
      <w:pPr>
        <w:pStyle w:val="Zdrojovkd"/>
        <w:jc w:val="left"/>
      </w:pPr>
      <w:r>
        <w:t>}</w:t>
      </w:r>
    </w:p>
    <w:p w14:paraId="12810206" w14:textId="0A0CACD4" w:rsidR="00D96617" w:rsidRDefault="00AB4A39" w:rsidP="000F4DF6">
      <w:r>
        <w:t>Podobné úpravy byly provedeny také v třídách Frame a Point_3D, které nyní umožňují efektivní extrakci dat ze snímků a získávání 3D souřadnic bodů. Díky těmto změnám lze data z RealSense knihovny snadno přenášet do Unity, kde jsou využívána k</w:t>
      </w:r>
      <w:r w:rsidR="007E4935">
        <w:t> </w:t>
      </w:r>
      <w:r>
        <w:t>přesnému sledování a vykreslení objektů v 3D prostoru. Tento postup zjednodušil integraci hloubkových dat a přispěl k vytvoření robustního systému pro interakci v</w:t>
      </w:r>
      <w:r w:rsidR="007E4935">
        <w:t> </w:t>
      </w:r>
      <w:r>
        <w:t>reálném čase.</w:t>
      </w:r>
    </w:p>
    <w:p w14:paraId="11C81C35" w14:textId="2F8E056C" w:rsidR="00A17CB0" w:rsidRDefault="00A17CB0" w:rsidP="005F5940">
      <w:pPr>
        <w:pStyle w:val="Heading2"/>
      </w:pPr>
      <w:bookmarkStart w:id="28" w:name="_Toc192605988"/>
      <w:r>
        <w:t>Využití AndroidJavaObject a AndroidJavaClass</w:t>
      </w:r>
      <w:bookmarkEnd w:id="28"/>
    </w:p>
    <w:p w14:paraId="7EBCAC90" w14:textId="77777777" w:rsidR="005653E8" w:rsidRDefault="005653E8" w:rsidP="005653E8">
      <w:r>
        <w:t>Pro integraci knihovny RealSense SDK do Unity na platformě Android je nutné využít třídy AndroidJavaObject a AndroidJavaClass. Tyto třídy umožňují interakci mezi Unity a nativním kódem Androidu, což je klíčové pro volání metod z AAR knihovny přímo v C#.</w:t>
      </w:r>
    </w:p>
    <w:p w14:paraId="057CD6E3" w14:textId="17C66843" w:rsidR="00A17CB0" w:rsidRDefault="005653E8" w:rsidP="005653E8">
      <w:r>
        <w:t>V Unity je potřeba načíst snímky z RealSense kamery pomocí RealSense pipeline. To se dělá tak, že se pomocí AndroidJavaObject zavolá metoda "waitForFrames", která vrací aktuální snímky z kamery. Poté se z těchto snímků získá barevný snímek a</w:t>
      </w:r>
      <w:r w:rsidR="007E4935">
        <w:t> </w:t>
      </w:r>
      <w:r>
        <w:t>hloubkový snímek, přičemž barevný snímek se převede na Texture2D, který lze zobrazit ve hře.</w:t>
      </w:r>
      <w:sdt>
        <w:sdtPr>
          <w:id w:val="-2069332925"/>
          <w:citation/>
        </w:sdtPr>
        <w:sdtContent>
          <w:r w:rsidR="00EA6290">
            <w:fldChar w:fldCharType="begin"/>
          </w:r>
          <w:r w:rsidR="003A4909">
            <w:rPr>
              <w:lang w:val="en-US"/>
            </w:rPr>
            <w:instrText xml:space="preserve">CITATION Cal25 \l 1033 </w:instrText>
          </w:r>
          <w:r w:rsidR="00EA6290">
            <w:fldChar w:fldCharType="separate"/>
          </w:r>
          <w:r w:rsidR="00D6399E">
            <w:rPr>
              <w:noProof/>
              <w:lang w:val="en-US"/>
            </w:rPr>
            <w:t xml:space="preserve"> </w:t>
          </w:r>
          <w:r w:rsidR="00D6399E" w:rsidRPr="00D6399E">
            <w:rPr>
              <w:noProof/>
              <w:lang w:val="en-US"/>
            </w:rPr>
            <w:t>(7)</w:t>
          </w:r>
          <w:r w:rsidR="00EA6290">
            <w:fldChar w:fldCharType="end"/>
          </w:r>
        </w:sdtContent>
      </w:sdt>
    </w:p>
    <w:p w14:paraId="2D8B3C94" w14:textId="77777777" w:rsidR="00687B23" w:rsidRDefault="00687B23" w:rsidP="003E562C">
      <w:pPr>
        <w:pStyle w:val="Zdrojovkd"/>
        <w:jc w:val="left"/>
      </w:pPr>
      <w:r>
        <w:lastRenderedPageBreak/>
        <w:t>public Texture2D GetCurrentRealSenseTexture()</w:t>
      </w:r>
    </w:p>
    <w:p w14:paraId="519FC0B9" w14:textId="77777777" w:rsidR="00687B23" w:rsidRDefault="00687B23" w:rsidP="003E562C">
      <w:pPr>
        <w:pStyle w:val="Zdrojovkd"/>
        <w:jc w:val="left"/>
      </w:pPr>
      <w:r>
        <w:t>{</w:t>
      </w:r>
    </w:p>
    <w:p w14:paraId="78B15391" w14:textId="45183B83" w:rsidR="00687B23" w:rsidRDefault="00687B23" w:rsidP="003E562C">
      <w:pPr>
        <w:pStyle w:val="Zdrojovkd"/>
        <w:jc w:val="left"/>
      </w:pPr>
      <w:r>
        <w:t xml:space="preserve">  </w:t>
      </w:r>
      <w:r w:rsidR="003C1F98">
        <w:t>F</w:t>
      </w:r>
      <w:r>
        <w:t>rames</w:t>
      </w:r>
      <w:r w:rsidR="003C1F98">
        <w:t> </w:t>
      </w:r>
      <w:r>
        <w:t>= _pipeline.Call&lt;AndroidJavaObject&gt;("waitForFrames");</w:t>
      </w:r>
    </w:p>
    <w:p w14:paraId="45DFE420" w14:textId="77777777" w:rsidR="00687B23" w:rsidRDefault="00687B23" w:rsidP="003E562C">
      <w:pPr>
        <w:pStyle w:val="Zdrojovkd"/>
        <w:jc w:val="left"/>
      </w:pPr>
      <w:r>
        <w:t xml:space="preserve">  if (frames != null)</w:t>
      </w:r>
    </w:p>
    <w:p w14:paraId="393F829B" w14:textId="77777777" w:rsidR="00687B23" w:rsidRDefault="00687B23" w:rsidP="003E562C">
      <w:pPr>
        <w:pStyle w:val="Zdrojovkd"/>
        <w:jc w:val="left"/>
      </w:pPr>
      <w:r>
        <w:t xml:space="preserve">  {</w:t>
      </w:r>
    </w:p>
    <w:p w14:paraId="54824C20" w14:textId="77777777" w:rsidR="00687B23" w:rsidRDefault="00687B23" w:rsidP="003E562C">
      <w:pPr>
        <w:pStyle w:val="Zdrojovkd"/>
        <w:jc w:val="left"/>
      </w:pPr>
      <w:r>
        <w:t xml:space="preserve">    colorFrame = frames.Call&lt;AndroidJavaObject&gt;("first", _colorEnum);</w:t>
      </w:r>
    </w:p>
    <w:p w14:paraId="25AF3CF8" w14:textId="77777777" w:rsidR="00687B23" w:rsidRDefault="00687B23" w:rsidP="003E562C">
      <w:pPr>
        <w:pStyle w:val="Zdrojovkd"/>
        <w:jc w:val="left"/>
      </w:pPr>
      <w:r>
        <w:t xml:space="preserve">    depthFrame = frames.Call&lt;AndroidJavaObject&gt;("first", _depthEnum);</w:t>
      </w:r>
    </w:p>
    <w:p w14:paraId="4EC2CBA9" w14:textId="77777777" w:rsidR="00687B23" w:rsidRDefault="00687B23" w:rsidP="003E562C">
      <w:pPr>
        <w:pStyle w:val="Zdrojovkd"/>
        <w:jc w:val="left"/>
      </w:pPr>
      <w:r>
        <w:t xml:space="preserve">    frames.Call("close");</w:t>
      </w:r>
    </w:p>
    <w:p w14:paraId="220BFCDF" w14:textId="77777777" w:rsidR="00687B23" w:rsidRDefault="00687B23" w:rsidP="003E562C">
      <w:pPr>
        <w:pStyle w:val="Zdrojovkd"/>
        <w:jc w:val="left"/>
      </w:pPr>
      <w:r>
        <w:t xml:space="preserve">    if (depthFrame != null)</w:t>
      </w:r>
    </w:p>
    <w:p w14:paraId="40F0AEC2" w14:textId="77777777" w:rsidR="00687B23" w:rsidRDefault="00687B23" w:rsidP="003E562C">
      <w:pPr>
        <w:pStyle w:val="Zdrojovkd"/>
        <w:jc w:val="left"/>
      </w:pPr>
      <w:r>
        <w:t xml:space="preserve">    {</w:t>
      </w:r>
    </w:p>
    <w:p w14:paraId="6C6D27B5" w14:textId="77777777" w:rsidR="00687B23" w:rsidRDefault="00687B23" w:rsidP="003E562C">
      <w:pPr>
        <w:pStyle w:val="Zdrojovkd"/>
        <w:jc w:val="left"/>
      </w:pPr>
      <w:r>
        <w:t xml:space="preserve">      byte[] mydata = depthFrame.Call&lt;byte[]&gt;("getMyData");</w:t>
      </w:r>
    </w:p>
    <w:p w14:paraId="329945CA" w14:textId="77777777" w:rsidR="00687B23" w:rsidRDefault="00687B23" w:rsidP="003E562C">
      <w:pPr>
        <w:pStyle w:val="Zdrojovkd"/>
        <w:jc w:val="left"/>
      </w:pPr>
      <w:r>
        <w:t xml:space="preserve">      _depthTexture.LoadRawTextureData(mydata);</w:t>
      </w:r>
    </w:p>
    <w:p w14:paraId="3D1713C0" w14:textId="77777777" w:rsidR="00687B23" w:rsidRDefault="00687B23" w:rsidP="003E562C">
      <w:pPr>
        <w:pStyle w:val="Zdrojovkd"/>
        <w:jc w:val="left"/>
      </w:pPr>
      <w:r>
        <w:t xml:space="preserve">      _depthTexture.Apply();</w:t>
      </w:r>
    </w:p>
    <w:p w14:paraId="395D7D86" w14:textId="77777777" w:rsidR="00687B23" w:rsidRDefault="00687B23" w:rsidP="003E562C">
      <w:pPr>
        <w:pStyle w:val="Zdrojovkd"/>
        <w:jc w:val="left"/>
      </w:pPr>
      <w:r>
        <w:t xml:space="preserve">      depthFrame.Call("close");</w:t>
      </w:r>
    </w:p>
    <w:p w14:paraId="52A5502D" w14:textId="77777777" w:rsidR="00687B23" w:rsidRDefault="00687B23" w:rsidP="003E562C">
      <w:pPr>
        <w:pStyle w:val="Zdrojovkd"/>
        <w:jc w:val="left"/>
      </w:pPr>
      <w:r>
        <w:t xml:space="preserve">    }</w:t>
      </w:r>
    </w:p>
    <w:p w14:paraId="2B01A7AA" w14:textId="77777777" w:rsidR="00687B23" w:rsidRDefault="00687B23" w:rsidP="003E562C">
      <w:pPr>
        <w:pStyle w:val="Zdrojovkd"/>
        <w:jc w:val="left"/>
      </w:pPr>
      <w:r>
        <w:t xml:space="preserve">    if (colorFrame != null)</w:t>
      </w:r>
    </w:p>
    <w:p w14:paraId="7989EC03" w14:textId="77777777" w:rsidR="00687B23" w:rsidRDefault="00687B23" w:rsidP="003E562C">
      <w:pPr>
        <w:pStyle w:val="Zdrojovkd"/>
        <w:jc w:val="left"/>
      </w:pPr>
      <w:r>
        <w:t xml:space="preserve">    {</w:t>
      </w:r>
    </w:p>
    <w:p w14:paraId="3B302554" w14:textId="77777777" w:rsidR="00687B23" w:rsidRDefault="00687B23" w:rsidP="003E562C">
      <w:pPr>
        <w:pStyle w:val="Zdrojovkd"/>
        <w:jc w:val="left"/>
      </w:pPr>
      <w:r>
        <w:t xml:space="preserve">      data = colorFrame.Call&lt;byte[]&gt;("getData");</w:t>
      </w:r>
    </w:p>
    <w:p w14:paraId="4114D345" w14:textId="77777777" w:rsidR="00687B23" w:rsidRDefault="00687B23" w:rsidP="003E562C">
      <w:pPr>
        <w:pStyle w:val="Zdrojovkd"/>
        <w:jc w:val="left"/>
      </w:pPr>
      <w:r>
        <w:t xml:space="preserve">      for (int y = 0; y &lt; _colorHeight; y++)</w:t>
      </w:r>
    </w:p>
    <w:p w14:paraId="56F9CA0B" w14:textId="77777777" w:rsidR="00687B23" w:rsidRDefault="00687B23" w:rsidP="003E562C">
      <w:pPr>
        <w:pStyle w:val="Zdrojovkd"/>
        <w:jc w:val="left"/>
      </w:pPr>
      <w:r>
        <w:t xml:space="preserve">      {</w:t>
      </w:r>
    </w:p>
    <w:p w14:paraId="47C8E8E1" w14:textId="77777777" w:rsidR="00687B23" w:rsidRDefault="00687B23" w:rsidP="003E562C">
      <w:pPr>
        <w:pStyle w:val="Zdrojovkd"/>
        <w:jc w:val="left"/>
      </w:pPr>
      <w:r>
        <w:t xml:space="preserve">          Buffer.BlockCopy(data, y * stride, flippedData, (_colorHeight - y - 1) * stride, stride);</w:t>
      </w:r>
    </w:p>
    <w:p w14:paraId="019AD443" w14:textId="77777777" w:rsidR="00687B23" w:rsidRDefault="00687B23" w:rsidP="003E562C">
      <w:pPr>
        <w:pStyle w:val="Zdrojovkd"/>
        <w:jc w:val="left"/>
      </w:pPr>
      <w:r>
        <w:t xml:space="preserve">      }</w:t>
      </w:r>
    </w:p>
    <w:p w14:paraId="2BCDBD9F" w14:textId="77777777" w:rsidR="00687B23" w:rsidRDefault="00687B23" w:rsidP="003E562C">
      <w:pPr>
        <w:pStyle w:val="Zdrojovkd"/>
        <w:jc w:val="left"/>
      </w:pPr>
      <w:r>
        <w:t xml:space="preserve">      _colorTexture.LoadRawTextureData(flippedData);</w:t>
      </w:r>
    </w:p>
    <w:p w14:paraId="0EF047D8" w14:textId="77777777" w:rsidR="00687B23" w:rsidRDefault="00687B23" w:rsidP="003E562C">
      <w:pPr>
        <w:pStyle w:val="Zdrojovkd"/>
        <w:jc w:val="left"/>
      </w:pPr>
      <w:r>
        <w:t xml:space="preserve">      _colorTexture.Apply();</w:t>
      </w:r>
    </w:p>
    <w:p w14:paraId="3300E899" w14:textId="77777777" w:rsidR="00687B23" w:rsidRDefault="00687B23" w:rsidP="003E562C">
      <w:pPr>
        <w:pStyle w:val="Zdrojovkd"/>
        <w:jc w:val="left"/>
      </w:pPr>
      <w:r>
        <w:t xml:space="preserve">      colorFrame.Call("close");</w:t>
      </w:r>
    </w:p>
    <w:p w14:paraId="44E7FD7A" w14:textId="77777777" w:rsidR="00687B23" w:rsidRDefault="00687B23" w:rsidP="003E562C">
      <w:pPr>
        <w:pStyle w:val="Zdrojovkd"/>
        <w:jc w:val="left"/>
      </w:pPr>
      <w:r>
        <w:t xml:space="preserve">      return _colorTexture;</w:t>
      </w:r>
    </w:p>
    <w:p w14:paraId="12F402E2" w14:textId="77777777" w:rsidR="00687B23" w:rsidRDefault="00687B23" w:rsidP="003E562C">
      <w:pPr>
        <w:pStyle w:val="Zdrojovkd"/>
        <w:jc w:val="left"/>
      </w:pPr>
      <w:r>
        <w:t xml:space="preserve">    }</w:t>
      </w:r>
    </w:p>
    <w:p w14:paraId="361F53E5" w14:textId="77777777" w:rsidR="00687B23" w:rsidRDefault="00687B23" w:rsidP="003E562C">
      <w:pPr>
        <w:pStyle w:val="Zdrojovkd"/>
        <w:jc w:val="left"/>
      </w:pPr>
      <w:r>
        <w:t xml:space="preserve">  }</w:t>
      </w:r>
    </w:p>
    <w:p w14:paraId="31315349" w14:textId="48DF026E" w:rsidR="005653E8" w:rsidRDefault="00687B23" w:rsidP="003E562C">
      <w:pPr>
        <w:pStyle w:val="Zdrojovkd"/>
        <w:jc w:val="left"/>
      </w:pPr>
      <w:r>
        <w:t>}</w:t>
      </w:r>
    </w:p>
    <w:p w14:paraId="2A901157" w14:textId="714BD6D0" w:rsidR="00A17CB0" w:rsidRDefault="00A17CB0" w:rsidP="005F5940">
      <w:pPr>
        <w:pStyle w:val="Heading1"/>
      </w:pPr>
      <w:bookmarkStart w:id="29" w:name="_Toc192605989"/>
      <w:r>
        <w:lastRenderedPageBreak/>
        <w:t>Integrace Mediapipe do Unity</w:t>
      </w:r>
      <w:bookmarkEnd w:id="29"/>
    </w:p>
    <w:p w14:paraId="64E78D75" w14:textId="0958878F" w:rsidR="00A17CB0" w:rsidRDefault="008F588E" w:rsidP="00A17CB0">
      <w:r w:rsidRPr="008F588E">
        <w:t>Integrace MediaPipe do Unity byla provedena na základě projektu MediaPipeForUnity od Homulera. Cílem bylo umožnit využití MediaPipe pro detekci hand landmarks přímo v prostředí Unity</w:t>
      </w:r>
      <w:r>
        <w:t>.</w:t>
      </w:r>
    </w:p>
    <w:p w14:paraId="121A8A5F" w14:textId="61DFE1D5" w:rsidR="00A17CB0" w:rsidRDefault="00A17CB0" w:rsidP="00D701D1">
      <w:pPr>
        <w:pStyle w:val="Heading2"/>
      </w:pPr>
      <w:bookmarkStart w:id="30" w:name="_Toc192605990"/>
      <w:r>
        <w:t>Build knihovny MediaPipe</w:t>
      </w:r>
      <w:bookmarkEnd w:id="30"/>
    </w:p>
    <w:p w14:paraId="450E6A71" w14:textId="77777777" w:rsidR="00BE085A" w:rsidRDefault="00BE085A" w:rsidP="00BE085A">
      <w:r>
        <w:t>Nejprve byl získán zdrojový kód projektu MediaPipeForUnity od Homulera, který byl následně klonován z oficiálního repozitáře. Pro sestavení knihovny bylo nutné připravit odpovídající vývojové prostředí, přičemž byla nainstalována potřebná softwarová vybavení, jako jsou Docker, Android Studio se správně nakonfigurovaným SDK a NDK, Python (verze ≥ 3.9 a &lt; 3.13) a Bazelisk.</w:t>
      </w:r>
    </w:p>
    <w:p w14:paraId="55165215" w14:textId="77777777" w:rsidR="00BE085A" w:rsidRDefault="00BE085A" w:rsidP="00BE085A">
      <w:r>
        <w:t>V první fázi byl vytvořen pracovní Docker image, ve kterém byla zajištěna kompatibilita se systémem a předchystána prostředí pro kompilaci. Tento krok byl proveden příkazem:</w:t>
      </w:r>
    </w:p>
    <w:p w14:paraId="5457D215" w14:textId="738ADE4E" w:rsidR="00BE085A" w:rsidRDefault="00BE085A" w:rsidP="003E562C">
      <w:pPr>
        <w:pStyle w:val="Zdrojovkd"/>
        <w:jc w:val="left"/>
      </w:pPr>
      <w:r>
        <w:t>Docker build --build-arg UID=$(id -u) -t mediapipe_unity:latest . -f docker/linux/x86_64/Dockerfile</w:t>
      </w:r>
    </w:p>
    <w:p w14:paraId="48236365" w14:textId="77777777" w:rsidR="00BE085A" w:rsidRDefault="00BE085A" w:rsidP="00BE085A">
      <w:r>
        <w:t>Poté byl spuštěn Docker container, do kterého byly namapovány složky s Assets a Packages. Tím byla zajištěna oboustranná synchronizace souborů mezi hostitelským počítačem a prostředím uvnitř containeru.</w:t>
      </w:r>
    </w:p>
    <w:p w14:paraId="10A8E586" w14:textId="77777777" w:rsidR="00BE085A" w:rsidRDefault="00BE085A" w:rsidP="00BE085A">
      <w:r>
        <w:t>Následně byl v Docker containeru spuštěn build skript, který sestavil knihovny pro dvě platformy současně – desktopovou verzi a verzi pro Android. Příkaz využíval parametry určující build pro desktop s podporou CPU a zároveň pro Android (architektura arm64). K tomu byl použit příkaz:</w:t>
      </w:r>
    </w:p>
    <w:p w14:paraId="3A79F243" w14:textId="77777777" w:rsidR="00BE085A" w:rsidRDefault="00BE085A" w:rsidP="003E562C">
      <w:pPr>
        <w:pStyle w:val="Zdrojovkd"/>
        <w:jc w:val="left"/>
      </w:pPr>
      <w:r>
        <w:t>python build.py build --desktop cpu --opencv cmake --android arm64 -v</w:t>
      </w:r>
    </w:p>
    <w:p w14:paraId="1AA025BE" w14:textId="2270C12C" w:rsidR="00A17CB0" w:rsidRDefault="00BE085A" w:rsidP="00BE085A">
      <w:r>
        <w:t>Během tohoto procesu byly automaticky stáhnuty a integrovány potřebné závislosti, jako například OpenCV, a byla provedena optimalizace sestavení. Po úspěšném dokončení buildu byly vygenerované knihovny a soubory umístěny do příslušných složek, což umožnilo jejich následnou integraci do projektu v Unity. Tento postup tak zajistil, že bylo možné využít MediaPipe jak pro desktopové aplikace, tak i jako nativní komponentu pro Android, což umožnilo flexibilní a efektivní nasazení v rámci projektu.</w:t>
      </w:r>
      <w:sdt>
        <w:sdtPr>
          <w:id w:val="720019623"/>
          <w:citation/>
        </w:sdtPr>
        <w:sdtContent>
          <w:r w:rsidR="004E7531">
            <w:fldChar w:fldCharType="begin"/>
          </w:r>
          <w:r w:rsidR="003A4909">
            <w:rPr>
              <w:lang w:val="en-US"/>
            </w:rPr>
            <w:instrText xml:space="preserve">CITATION Bui25 \l 1033 </w:instrText>
          </w:r>
          <w:r w:rsidR="004E7531">
            <w:fldChar w:fldCharType="separate"/>
          </w:r>
          <w:r w:rsidR="00D6399E">
            <w:rPr>
              <w:noProof/>
              <w:lang w:val="en-US"/>
            </w:rPr>
            <w:t xml:space="preserve"> </w:t>
          </w:r>
          <w:r w:rsidR="00D6399E" w:rsidRPr="00D6399E">
            <w:rPr>
              <w:noProof/>
              <w:lang w:val="en-US"/>
            </w:rPr>
            <w:t>(8)</w:t>
          </w:r>
          <w:r w:rsidR="004E7531">
            <w:fldChar w:fldCharType="end"/>
          </w:r>
        </w:sdtContent>
      </w:sdt>
    </w:p>
    <w:p w14:paraId="75C2385E" w14:textId="1C05C59F" w:rsidR="00A17CB0" w:rsidRDefault="00A17CB0" w:rsidP="00D701D1">
      <w:pPr>
        <w:pStyle w:val="Heading2"/>
      </w:pPr>
      <w:bookmarkStart w:id="31" w:name="_Toc192605991"/>
      <w:r>
        <w:lastRenderedPageBreak/>
        <w:t>Vazba mezi Unity a nativním kódem</w:t>
      </w:r>
      <w:bookmarkEnd w:id="31"/>
    </w:p>
    <w:p w14:paraId="24F58473" w14:textId="373EFB01" w:rsidR="00A17CB0" w:rsidRDefault="00981E41" w:rsidP="00981E41">
      <w:r w:rsidRPr="00FE7E3E">
        <w:t>Pro komunikaci mezi Unity (C#) a nativním kódem MediaPipe, který je napsán v</w:t>
      </w:r>
      <w:r w:rsidR="007E4935">
        <w:t> </w:t>
      </w:r>
      <w:r w:rsidRPr="00FE7E3E">
        <w:t>C/C++, byl využit mechanismus DllImport. Díky této metodě mohou být nativní funkce volány přímo z Unity. Například při získávání normalizovaných souřadnic landmarků je využito následující volání:</w:t>
      </w:r>
    </w:p>
    <w:p w14:paraId="7088B422" w14:textId="77777777" w:rsidR="00486B93" w:rsidRDefault="00486B93" w:rsidP="003E562C">
      <w:pPr>
        <w:pStyle w:val="Zdrojovkd"/>
        <w:jc w:val="left"/>
      </w:pPr>
      <w:r>
        <w:t>[DllImport(MediaPipeLibrary, ExactSpelling = true)]</w:t>
      </w:r>
    </w:p>
    <w:p w14:paraId="477370CA" w14:textId="75911C7B" w:rsidR="00486B93" w:rsidRDefault="003E1ED4" w:rsidP="003E562C">
      <w:pPr>
        <w:pStyle w:val="Zdrojovkd"/>
        <w:jc w:val="left"/>
      </w:pPr>
      <w:r>
        <w:t>p</w:t>
      </w:r>
      <w:r w:rsidR="00486B93">
        <w:t>ublic</w:t>
      </w:r>
      <w:r w:rsidR="00501764">
        <w:t> </w:t>
      </w:r>
      <w:r w:rsidR="00486B93">
        <w:t>static</w:t>
      </w:r>
      <w:r w:rsidR="00501764">
        <w:t> </w:t>
      </w:r>
      <w:r w:rsidR="00486B93">
        <w:t>extern</w:t>
      </w:r>
      <w:r w:rsidR="00501764">
        <w:t> </w:t>
      </w:r>
      <w:r w:rsidR="00486B93">
        <w:t>MpReturnCode mp_Packet__GetNormalizedLandmarksVector(</w:t>
      </w:r>
    </w:p>
    <w:p w14:paraId="32BAD9B7" w14:textId="77777777" w:rsidR="00486B93" w:rsidRDefault="00486B93" w:rsidP="003E562C">
      <w:pPr>
        <w:pStyle w:val="Zdrojovkd"/>
        <w:jc w:val="left"/>
      </w:pPr>
      <w:r>
        <w:t xml:space="preserve">      IntPtr packet, </w:t>
      </w:r>
    </w:p>
    <w:p w14:paraId="453EFD46" w14:textId="77777777" w:rsidR="00486B93" w:rsidRDefault="00486B93" w:rsidP="003E562C">
      <w:pPr>
        <w:pStyle w:val="Zdrojovkd"/>
        <w:jc w:val="left"/>
      </w:pPr>
      <w:r>
        <w:t xml:space="preserve">      out NativeNormalizedLandmarksArray value</w:t>
      </w:r>
    </w:p>
    <w:p w14:paraId="5D4CCA70" w14:textId="77A38A7F" w:rsidR="00981E41" w:rsidRDefault="00486B93" w:rsidP="003E562C">
      <w:pPr>
        <w:pStyle w:val="Zdrojovkd"/>
        <w:jc w:val="left"/>
      </w:pPr>
      <w:r>
        <w:t>);</w:t>
      </w:r>
      <w:r w:rsidR="003F1EDE">
        <w:tab/>
      </w:r>
    </w:p>
    <w:p w14:paraId="3A584999" w14:textId="78CE9174" w:rsidR="00501764" w:rsidRDefault="008F3A64" w:rsidP="008F3A64">
      <w:r w:rsidRPr="008F3A64">
        <w:t>Tímto způsobem jsou výsledky výpočtu z MediaPipe (např. pozice landmarků) předávány z nativní knihovny do Unity, kde jsou dále zpracovávány a používány k</w:t>
      </w:r>
      <w:r w:rsidR="00A46064">
        <w:t> </w:t>
      </w:r>
      <w:r w:rsidRPr="008F3A64">
        <w:t>vykreslení a vyhodnocení pohybu rukou.</w:t>
      </w:r>
      <w:sdt>
        <w:sdtPr>
          <w:id w:val="-1792194611"/>
          <w:citation/>
        </w:sdtPr>
        <w:sdtContent>
          <w:r w:rsidR="00C21CE3">
            <w:fldChar w:fldCharType="begin"/>
          </w:r>
          <w:r w:rsidR="003A4909">
            <w:rPr>
              <w:lang w:val="en-US"/>
            </w:rPr>
            <w:instrText xml:space="preserve">CITATION Dll25 \l 1033 </w:instrText>
          </w:r>
          <w:r w:rsidR="00C21CE3">
            <w:fldChar w:fldCharType="separate"/>
          </w:r>
          <w:r w:rsidR="00D6399E">
            <w:rPr>
              <w:noProof/>
              <w:lang w:val="en-US"/>
            </w:rPr>
            <w:t xml:space="preserve"> </w:t>
          </w:r>
          <w:r w:rsidR="00D6399E" w:rsidRPr="00D6399E">
            <w:rPr>
              <w:noProof/>
              <w:lang w:val="en-US"/>
            </w:rPr>
            <w:t>(9)</w:t>
          </w:r>
          <w:r w:rsidR="00C21CE3">
            <w:fldChar w:fldCharType="end"/>
          </w:r>
        </w:sdtContent>
      </w:sdt>
    </w:p>
    <w:p w14:paraId="0B9C24E2" w14:textId="0028E8A6" w:rsidR="00A17CB0" w:rsidRDefault="00A17CB0" w:rsidP="00D701D1">
      <w:pPr>
        <w:pStyle w:val="Heading1"/>
      </w:pPr>
      <w:bookmarkStart w:id="32" w:name="_Toc192605992"/>
      <w:r>
        <w:lastRenderedPageBreak/>
        <w:t>Přesná detekce polohy rukou v prostoru</w:t>
      </w:r>
      <w:bookmarkEnd w:id="32"/>
    </w:p>
    <w:p w14:paraId="118F1710" w14:textId="77777777" w:rsidR="002141B8" w:rsidRDefault="002141B8" w:rsidP="002141B8">
      <w:r w:rsidRPr="002141B8">
        <w:t xml:space="preserve">V této kapitole je popsán proces získávání souřadnic rukou a jejich transformace do Unity. K tomu je využita kombinace MediaPipe a RealSense, které umožňují detekci landmarků ruky v obraze a určení jejich skutečné polohy ve 3D prostoru. Celý postup zahrnuje několik klíčových kroků: </w:t>
      </w:r>
    </w:p>
    <w:p w14:paraId="5EB97EE5" w14:textId="77777777" w:rsidR="002141B8" w:rsidRDefault="002141B8" w:rsidP="002141B8">
      <w:pPr>
        <w:pStyle w:val="ListParagraph"/>
        <w:numPr>
          <w:ilvl w:val="0"/>
          <w:numId w:val="25"/>
        </w:numPr>
      </w:pPr>
      <w:r w:rsidRPr="002141B8">
        <w:t>získání landmarků pomocí MediaPipe</w:t>
      </w:r>
    </w:p>
    <w:p w14:paraId="293D5E6F" w14:textId="77777777" w:rsidR="002141B8" w:rsidRDefault="002141B8" w:rsidP="002141B8">
      <w:pPr>
        <w:pStyle w:val="ListParagraph"/>
        <w:numPr>
          <w:ilvl w:val="0"/>
          <w:numId w:val="25"/>
        </w:numPr>
      </w:pPr>
      <w:r w:rsidRPr="002141B8">
        <w:t>převod souřadnic zápěstí na 3D bod pomocí RealSense</w:t>
      </w:r>
    </w:p>
    <w:p w14:paraId="685DB56E" w14:textId="1B911E1F" w:rsidR="00A17CB0" w:rsidRDefault="002141B8" w:rsidP="002141B8">
      <w:pPr>
        <w:pStyle w:val="ListParagraph"/>
        <w:numPr>
          <w:ilvl w:val="0"/>
          <w:numId w:val="25"/>
        </w:numPr>
      </w:pPr>
      <w:r w:rsidRPr="002141B8">
        <w:t>transformace landmarků do souřadnic Unity</w:t>
      </w:r>
    </w:p>
    <w:p w14:paraId="08D27AA1" w14:textId="693139FD" w:rsidR="00A17CB0" w:rsidRDefault="00A17CB0" w:rsidP="00D701D1">
      <w:pPr>
        <w:pStyle w:val="Heading2"/>
      </w:pPr>
      <w:bookmarkStart w:id="33" w:name="_Toc192605993"/>
      <w:r>
        <w:t>Získání souřadnic landmarků pomocí Unity</w:t>
      </w:r>
      <w:bookmarkEnd w:id="33"/>
    </w:p>
    <w:p w14:paraId="339E03C1" w14:textId="77777777" w:rsidR="00B803DE" w:rsidRDefault="00B803DE" w:rsidP="00B803DE">
      <w:r>
        <w:t>Prvním krokem celého procesu je vložení obrazu rukou do MediaPipe, které provede analýzu snímku a vrátí souřadnice jednotlivých landmarků. Tyto souřadnice jsou normalizovány do intervalu 0 až 1, což znamená, že nejsou přímo spojeny s rozlišením obrazu.</w:t>
      </w:r>
    </w:p>
    <w:p w14:paraId="5002CDD1" w14:textId="77777777" w:rsidR="00B803DE" w:rsidRDefault="00B803DE" w:rsidP="00B803DE">
      <w:r>
        <w:t>Jelikož jsou landmarky reprezentovány pouze ve 2D, je nutné je převést do souřadnicového systému snímku podle rozlišení kamery. Tento krok zajistí, že landmarky odpovídají skutečným pixelovým souřadnicím na obrazu. Nejdůležitější je landmark zápěstí (index 0), který slouží jako referenční bod pro celou ruku.</w:t>
      </w:r>
    </w:p>
    <w:p w14:paraId="7FEA5A02" w14:textId="1FFD26F5" w:rsidR="00A17CB0" w:rsidRDefault="00B803DE" w:rsidP="00B803DE">
      <w:r>
        <w:t>V Unity je pro načtení obrazu a detekci landmarků použit následující kód:</w:t>
      </w:r>
    </w:p>
    <w:p w14:paraId="22BEEC0F" w14:textId="7B039E8B" w:rsidR="004C0792" w:rsidRDefault="004C0792" w:rsidP="003E562C">
      <w:pPr>
        <w:pStyle w:val="Zdrojovkd"/>
        <w:jc w:val="left"/>
      </w:pPr>
      <w:r>
        <w:t>var</w:t>
      </w:r>
      <w:r w:rsidR="00102D3B">
        <w:t> </w:t>
      </w:r>
      <w:r>
        <w:t>texture</w:t>
      </w:r>
      <w:r w:rsidR="003C1F98">
        <w:t> </w:t>
      </w:r>
      <w:r>
        <w:t>= _realsenseManager.GetCurrentRealSenseTexture();</w:t>
      </w:r>
    </w:p>
    <w:p w14:paraId="1172C39C" w14:textId="77777777" w:rsidR="004C0792" w:rsidRDefault="004C0792" w:rsidP="003E562C">
      <w:pPr>
        <w:pStyle w:val="Zdrojovkd"/>
        <w:jc w:val="left"/>
      </w:pPr>
      <w:r>
        <w:t>req = textureFrame.ReadTextureAsync(texture, true, false);</w:t>
      </w:r>
    </w:p>
    <w:p w14:paraId="7AC6E813" w14:textId="77777777" w:rsidR="004C0792" w:rsidRDefault="004C0792" w:rsidP="003E562C">
      <w:pPr>
        <w:pStyle w:val="Zdrojovkd"/>
        <w:jc w:val="left"/>
      </w:pPr>
      <w:r>
        <w:t>yield return waitUntilReqDone;</w:t>
      </w:r>
    </w:p>
    <w:p w14:paraId="3BC207C8" w14:textId="77777777" w:rsidR="004C0792" w:rsidRDefault="004C0792" w:rsidP="003E562C">
      <w:pPr>
        <w:pStyle w:val="Zdrojovkd"/>
        <w:jc w:val="left"/>
      </w:pPr>
      <w:r>
        <w:t>image = textureFrame.BuildCPUImage();</w:t>
      </w:r>
    </w:p>
    <w:p w14:paraId="1DB14645" w14:textId="77777777" w:rsidR="004C0792" w:rsidRDefault="004C0792" w:rsidP="003E562C">
      <w:pPr>
        <w:pStyle w:val="Zdrojovkd"/>
        <w:jc w:val="left"/>
      </w:pPr>
      <w:r>
        <w:t>textureFrame.Release();</w:t>
      </w:r>
    </w:p>
    <w:p w14:paraId="30C77F87" w14:textId="34E18AE7" w:rsidR="00B803DE" w:rsidRDefault="004C0792" w:rsidP="003E562C">
      <w:pPr>
        <w:pStyle w:val="Zdrojovkd"/>
        <w:jc w:val="left"/>
      </w:pPr>
      <w:r>
        <w:t>taskApi.DetectAsync(image, GetCurrentTimestampMillisec());</w:t>
      </w:r>
    </w:p>
    <w:p w14:paraId="7D6075BA" w14:textId="079995CC" w:rsidR="00B803DE" w:rsidRDefault="00241394" w:rsidP="00B803DE">
      <w:r w:rsidRPr="00241394">
        <w:t>Po zpracování obrazu se v metodě OnHandLandmarkDetectionOutput vykreslí získané landmarky:</w:t>
      </w:r>
    </w:p>
    <w:p w14:paraId="4BE4D7AB" w14:textId="252BA4B1" w:rsidR="00FF737C" w:rsidRDefault="00FF737C" w:rsidP="003E562C">
      <w:pPr>
        <w:pStyle w:val="Zdrojovkd"/>
        <w:jc w:val="left"/>
      </w:pPr>
      <w:r>
        <w:t>private</w:t>
      </w:r>
      <w:r w:rsidR="00102D3B">
        <w:t> </w:t>
      </w:r>
      <w:r>
        <w:t>void OnHandLandmarkDetectionOutput(HandLandmarkerResult</w:t>
      </w:r>
      <w:r w:rsidR="00102D3B">
        <w:t> </w:t>
      </w:r>
      <w:r>
        <w:t>result, Image</w:t>
      </w:r>
      <w:r w:rsidR="00102D3B">
        <w:t> </w:t>
      </w:r>
      <w:r>
        <w:t>image,</w:t>
      </w:r>
      <w:r w:rsidR="00102D3B">
        <w:t> </w:t>
      </w:r>
      <w:r>
        <w:t>long</w:t>
      </w:r>
      <w:r w:rsidR="00102D3B">
        <w:t> </w:t>
      </w:r>
      <w:r>
        <w:t>timestamp)</w:t>
      </w:r>
      <w:r w:rsidR="00102D3B">
        <w:br/>
      </w:r>
      <w:r>
        <w:t>{</w:t>
      </w:r>
      <w:r w:rsidR="00102D3B">
        <w:br/>
        <w:t xml:space="preserve">    </w:t>
      </w:r>
      <w:r>
        <w:t>// vykreslení landmarků</w:t>
      </w:r>
    </w:p>
    <w:p w14:paraId="0AF302DF" w14:textId="253286E0" w:rsidR="00241394" w:rsidRDefault="00FF737C" w:rsidP="003E562C">
      <w:pPr>
        <w:pStyle w:val="Zdrojovkd"/>
        <w:jc w:val="left"/>
      </w:pPr>
      <w:r>
        <w:t>}</w:t>
      </w:r>
    </w:p>
    <w:p w14:paraId="39E3E3E4" w14:textId="77777777" w:rsidR="00E536B6" w:rsidRDefault="00E536B6" w:rsidP="00E536B6">
      <w:pPr>
        <w:pStyle w:val="ObrzekvMP"/>
        <w:keepNext/>
      </w:pPr>
      <w:r>
        <w:rPr>
          <w:noProof/>
        </w:rPr>
        <w:lastRenderedPageBreak/>
        <w:drawing>
          <wp:inline distT="0" distB="0" distL="0" distR="0" wp14:anchorId="61B52A65" wp14:editId="0A281586">
            <wp:extent cx="5760720" cy="1997075"/>
            <wp:effectExtent l="0" t="0" r="0" b="3175"/>
            <wp:docPr id="99698729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7296" name="Picture 5"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997075"/>
                    </a:xfrm>
                    <a:prstGeom prst="rect">
                      <a:avLst/>
                    </a:prstGeom>
                    <a:noFill/>
                    <a:ln>
                      <a:noFill/>
                    </a:ln>
                  </pic:spPr>
                </pic:pic>
              </a:graphicData>
            </a:graphic>
          </wp:inline>
        </w:drawing>
      </w:r>
    </w:p>
    <w:p w14:paraId="729E0982" w14:textId="3091239C" w:rsidR="00E536B6" w:rsidRDefault="00E536B6" w:rsidP="00865CF5">
      <w:pPr>
        <w:pStyle w:val="Caption"/>
      </w:pPr>
      <w:bookmarkStart w:id="34" w:name="_Toc192694976"/>
      <w:r>
        <w:t xml:space="preserve">Obrázek </w:t>
      </w:r>
      <w:fldSimple w:instr=" SEQ Obrázek \* ARABIC ">
        <w:r w:rsidR="00A94EA1">
          <w:rPr>
            <w:noProof/>
          </w:rPr>
          <w:t>5</w:t>
        </w:r>
      </w:fldSimple>
      <w:r>
        <w:t xml:space="preserve"> </w:t>
      </w:r>
      <w:r w:rsidRPr="003E2FD7">
        <w:t>21 klíčových bodů ruky</w:t>
      </w:r>
      <w:r>
        <w:t xml:space="preserve"> </w:t>
      </w:r>
      <w:sdt>
        <w:sdtPr>
          <w:id w:val="541407923"/>
          <w:citation/>
        </w:sdtPr>
        <w:sdtContent>
          <w:r>
            <w:fldChar w:fldCharType="begin"/>
          </w:r>
          <w:r>
            <w:rPr>
              <w:lang w:val="en-US"/>
            </w:rPr>
            <w:instrText xml:space="preserve"> CITATION Goo25 \l 1033 </w:instrText>
          </w:r>
          <w:r>
            <w:fldChar w:fldCharType="separate"/>
          </w:r>
          <w:r w:rsidR="00D6399E" w:rsidRPr="00D6399E">
            <w:rPr>
              <w:noProof/>
              <w:lang w:val="en-US"/>
            </w:rPr>
            <w:t>(10)</w:t>
          </w:r>
          <w:r>
            <w:fldChar w:fldCharType="end"/>
          </w:r>
        </w:sdtContent>
      </w:sdt>
      <w:bookmarkEnd w:id="34"/>
    </w:p>
    <w:p w14:paraId="40BF430A" w14:textId="5A4E1D9C" w:rsidR="00A17CB0" w:rsidRDefault="00A17CB0" w:rsidP="00D701D1">
      <w:pPr>
        <w:pStyle w:val="Heading2"/>
      </w:pPr>
      <w:bookmarkStart w:id="35" w:name="_Toc192605994"/>
      <w:r>
        <w:t>Převod souřadnic zápěstí na 3D bod pomocí RealSense</w:t>
      </w:r>
      <w:bookmarkEnd w:id="35"/>
    </w:p>
    <w:p w14:paraId="302505E5" w14:textId="77777777" w:rsidR="00A93F8A" w:rsidRDefault="00A93F8A" w:rsidP="00A93F8A">
      <w:r>
        <w:t>Jakmile jsou získány souřadnice landmarků, je nutné zjistit skutečnou 3D pozici zápěstí v prostoru. Protože MediaPipe neposkytuje hloubková data, je nutné použít RealSense, která umožňuje rekonstrukci hloubky na základě hloubkového obrazu.</w:t>
      </w:r>
    </w:p>
    <w:p w14:paraId="175FFBBC" w14:textId="4CF8DE02" w:rsidR="00A93F8A" w:rsidRDefault="00A93F8A" w:rsidP="00A93F8A">
      <w:r>
        <w:t>Souřadnice zápěstí jsou nejprve převedeny na pixelové souřadnice snímku a</w:t>
      </w:r>
      <w:r w:rsidR="00A46064">
        <w:t> </w:t>
      </w:r>
      <w:r>
        <w:t>následně je pomocí RealSense určena jeho hloubková hodnota (Z souřadnice).</w:t>
      </w:r>
    </w:p>
    <w:p w14:paraId="118E7D21" w14:textId="275EF40D" w:rsidR="00A17CB0" w:rsidRDefault="00A93F8A" w:rsidP="00A93F8A">
      <w:r>
        <w:t>Následující metoda získá souřadnice zápěstí v prostoru:</w:t>
      </w:r>
    </w:p>
    <w:p w14:paraId="40402947" w14:textId="64C128D5" w:rsidR="00BE6CB0" w:rsidRDefault="00BE6CB0" w:rsidP="003E562C">
      <w:pPr>
        <w:pStyle w:val="Zdrojovkd"/>
        <w:jc w:val="left"/>
      </w:pPr>
      <w:r>
        <w:t>private</w:t>
      </w:r>
      <w:r w:rsidR="00630DB7">
        <w:t> </w:t>
      </w:r>
      <w:r>
        <w:t>(float</w:t>
      </w:r>
      <w:r w:rsidR="00630DB7">
        <w:t> </w:t>
      </w:r>
      <w:r>
        <w:t>x,</w:t>
      </w:r>
      <w:r w:rsidR="00630DB7">
        <w:t> </w:t>
      </w:r>
      <w:r>
        <w:t>float</w:t>
      </w:r>
      <w:r w:rsidR="00630DB7">
        <w:t> </w:t>
      </w:r>
      <w:r>
        <w:t>y,</w:t>
      </w:r>
      <w:r w:rsidR="00630DB7">
        <w:t> </w:t>
      </w:r>
      <w:r>
        <w:t>float</w:t>
      </w:r>
      <w:r w:rsidR="00630DB7">
        <w:t> </w:t>
      </w:r>
      <w:r>
        <w:t>z) getPositionFromDepthTexture((float</w:t>
      </w:r>
      <w:r w:rsidR="00630DB7">
        <w:t> </w:t>
      </w:r>
      <w:r>
        <w:t>x,</w:t>
      </w:r>
      <w:r w:rsidR="00630DB7">
        <w:t> </w:t>
      </w:r>
      <w:r>
        <w:t>float</w:t>
      </w:r>
      <w:r w:rsidR="00630DB7">
        <w:t> </w:t>
      </w:r>
      <w:r>
        <w:t>y,</w:t>
      </w:r>
      <w:r w:rsidR="00630DB7">
        <w:t> </w:t>
      </w:r>
      <w:r>
        <w:t>float</w:t>
      </w:r>
      <w:r w:rsidR="00630DB7">
        <w:t> </w:t>
      </w:r>
      <w:r>
        <w:t>z) wrist, bool isRight)</w:t>
      </w:r>
    </w:p>
    <w:p w14:paraId="5517A716" w14:textId="708E0C03" w:rsidR="00BE6CB0" w:rsidRDefault="00BE6CB0" w:rsidP="003E562C">
      <w:pPr>
        <w:pStyle w:val="Zdrojovkd"/>
        <w:jc w:val="left"/>
      </w:pPr>
      <w:r>
        <w:t>{</w:t>
      </w:r>
      <w:r w:rsidR="00630DB7">
        <w:br/>
      </w:r>
      <w:r>
        <w:t xml:space="preserve">    var depthTexture = realSenseManager.GetDepthTexture();</w:t>
      </w:r>
    </w:p>
    <w:p w14:paraId="0771D388" w14:textId="77777777" w:rsidR="00BE6CB0" w:rsidRDefault="00BE6CB0" w:rsidP="003E562C">
      <w:pPr>
        <w:pStyle w:val="Zdrojovkd"/>
        <w:jc w:val="left"/>
      </w:pPr>
      <w:r>
        <w:t xml:space="preserve">    var colorIntrin = realSenseManager.GetIntrin();</w:t>
      </w:r>
    </w:p>
    <w:p w14:paraId="34CCC865" w14:textId="77777777" w:rsidR="00BE6CB0" w:rsidRDefault="00BE6CB0" w:rsidP="003E562C">
      <w:pPr>
        <w:pStyle w:val="Zdrojovkd"/>
        <w:jc w:val="left"/>
      </w:pPr>
      <w:r>
        <w:t xml:space="preserve">    // pixel coordinates of the wrist</w:t>
      </w:r>
    </w:p>
    <w:p w14:paraId="2F30A92D" w14:textId="77777777" w:rsidR="00BE6CB0" w:rsidRDefault="00BE6CB0" w:rsidP="003E562C">
      <w:pPr>
        <w:pStyle w:val="Zdrojovkd"/>
        <w:jc w:val="left"/>
      </w:pPr>
      <w:r>
        <w:t xml:space="preserve">    var x = 1280 - (int)(wrist.x * 1280);</w:t>
      </w:r>
    </w:p>
    <w:p w14:paraId="78D6FF0F" w14:textId="77777777" w:rsidR="00BE6CB0" w:rsidRDefault="00BE6CB0" w:rsidP="003E562C">
      <w:pPr>
        <w:pStyle w:val="Zdrojovkd"/>
        <w:jc w:val="left"/>
      </w:pPr>
      <w:r>
        <w:t xml:space="preserve">    var y = 720 - (int)(wrist.y * 720);</w:t>
      </w:r>
    </w:p>
    <w:p w14:paraId="6B03C8E0" w14:textId="77777777" w:rsidR="00BE6CB0" w:rsidRDefault="00BE6CB0" w:rsidP="003E562C">
      <w:pPr>
        <w:pStyle w:val="Zdrojovkd"/>
        <w:jc w:val="left"/>
      </w:pPr>
      <w:r>
        <w:t xml:space="preserve">    if (0 &lt;= x &amp;&amp; x &lt; colorIntrin.width &amp;&amp; 0 &lt;= y &amp;&amp; y &lt; colorIntrin.height)</w:t>
      </w:r>
    </w:p>
    <w:p w14:paraId="6934628D" w14:textId="64F06BE3" w:rsidR="00BE6CB0" w:rsidRDefault="00BE6CB0" w:rsidP="003E562C">
      <w:pPr>
        <w:pStyle w:val="Zdrojovkd"/>
        <w:jc w:val="left"/>
      </w:pPr>
      <w:r>
        <w:t xml:space="preserve">    {</w:t>
      </w:r>
      <w:r w:rsidR="00630DB7">
        <w:br/>
      </w:r>
      <w:r>
        <w:t xml:space="preserve">        var vx = (x - colorIntrin.ppx) / colorIntrin.fx;</w:t>
      </w:r>
    </w:p>
    <w:p w14:paraId="19B5A4E0" w14:textId="77777777" w:rsidR="00BE6CB0" w:rsidRDefault="00BE6CB0" w:rsidP="003E562C">
      <w:pPr>
        <w:pStyle w:val="Zdrojovkd"/>
        <w:jc w:val="left"/>
      </w:pPr>
      <w:r>
        <w:t xml:space="preserve">        var vy = (y - colorIntrin.ppy) / colorIntrin.fy;</w:t>
      </w:r>
    </w:p>
    <w:p w14:paraId="6882DD32" w14:textId="77777777" w:rsidR="00BE6CB0" w:rsidRDefault="00BE6CB0" w:rsidP="003E562C">
      <w:pPr>
        <w:pStyle w:val="Zdrojovkd"/>
        <w:jc w:val="left"/>
      </w:pPr>
      <w:r>
        <w:t xml:space="preserve">        // Get the raw texture data</w:t>
      </w:r>
    </w:p>
    <w:p w14:paraId="7F6CAD5D" w14:textId="77777777" w:rsidR="00BE6CB0" w:rsidRDefault="00BE6CB0" w:rsidP="003E562C">
      <w:pPr>
        <w:pStyle w:val="Zdrojovkd"/>
        <w:jc w:val="left"/>
      </w:pPr>
      <w:r>
        <w:t xml:space="preserve">        byte[] rawData = depthTexture.GetRawTextureData();</w:t>
      </w:r>
    </w:p>
    <w:p w14:paraId="0743BFB3" w14:textId="77777777" w:rsidR="00BE6CB0" w:rsidRDefault="00BE6CB0" w:rsidP="003E562C">
      <w:pPr>
        <w:pStyle w:val="Zdrojovkd"/>
        <w:jc w:val="left"/>
      </w:pPr>
      <w:r>
        <w:t xml:space="preserve">        // Calculate the index of the pixel</w:t>
      </w:r>
    </w:p>
    <w:p w14:paraId="4D1DF3B1" w14:textId="77777777" w:rsidR="00BE6CB0" w:rsidRDefault="00BE6CB0" w:rsidP="003E562C">
      <w:pPr>
        <w:pStyle w:val="Zdrojovkd"/>
        <w:jc w:val="left"/>
      </w:pPr>
      <w:r>
        <w:t xml:space="preserve">        int index = (int)y * depthTexture.width * 2 + (int)x * 2;</w:t>
      </w:r>
    </w:p>
    <w:p w14:paraId="111AB9F3" w14:textId="77777777" w:rsidR="00BE6CB0" w:rsidRDefault="00BE6CB0" w:rsidP="003E562C">
      <w:pPr>
        <w:pStyle w:val="Zdrojovkd"/>
        <w:jc w:val="left"/>
      </w:pPr>
      <w:r>
        <w:lastRenderedPageBreak/>
        <w:t xml:space="preserve">        // Convert the byte data to ushort</w:t>
      </w:r>
    </w:p>
    <w:p w14:paraId="495C614A" w14:textId="77777777" w:rsidR="00BE6CB0" w:rsidRDefault="00BE6CB0" w:rsidP="003E562C">
      <w:pPr>
        <w:pStyle w:val="Zdrojovkd"/>
        <w:jc w:val="left"/>
      </w:pPr>
      <w:r>
        <w:t xml:space="preserve">        ushort pixelValue = BitConverter.ToUInt16(rawData, index);</w:t>
      </w:r>
    </w:p>
    <w:p w14:paraId="780D2EB1" w14:textId="77777777" w:rsidR="00BE6CB0" w:rsidRDefault="00BE6CB0" w:rsidP="003E562C">
      <w:pPr>
        <w:pStyle w:val="Zdrojovkd"/>
        <w:jc w:val="left"/>
      </w:pPr>
      <w:r>
        <w:t xml:space="preserve">        var vz = pixelValue * 0.001f;</w:t>
      </w:r>
    </w:p>
    <w:p w14:paraId="2CC54233" w14:textId="77777777" w:rsidR="00BE6CB0" w:rsidRDefault="00BE6CB0" w:rsidP="003E562C">
      <w:pPr>
        <w:pStyle w:val="Zdrojovkd"/>
        <w:jc w:val="left"/>
      </w:pPr>
      <w:r>
        <w:t xml:space="preserve">        return (vx, vy, vz);</w:t>
      </w:r>
    </w:p>
    <w:p w14:paraId="268968C8" w14:textId="77777777" w:rsidR="00BE6CB0" w:rsidRDefault="00BE6CB0" w:rsidP="003E562C">
      <w:pPr>
        <w:pStyle w:val="Zdrojovkd"/>
        <w:jc w:val="left"/>
      </w:pPr>
      <w:r>
        <w:t xml:space="preserve">    }</w:t>
      </w:r>
    </w:p>
    <w:p w14:paraId="5826D0F3" w14:textId="5776D7DF" w:rsidR="00BE6CB0" w:rsidRDefault="00BE6CB0" w:rsidP="003E562C">
      <w:pPr>
        <w:pStyle w:val="Zdrojovkd"/>
        <w:jc w:val="left"/>
      </w:pPr>
      <w:r>
        <w:t>}</w:t>
      </w:r>
    </w:p>
    <w:p w14:paraId="0E56686B" w14:textId="4FA19C70" w:rsidR="00A17CB0" w:rsidRDefault="00A17CB0" w:rsidP="00D701D1">
      <w:pPr>
        <w:pStyle w:val="Heading2"/>
      </w:pPr>
      <w:bookmarkStart w:id="36" w:name="_Toc192605995"/>
      <w:r>
        <w:t>Transformace souřadnic landmarků do Unity</w:t>
      </w:r>
      <w:bookmarkEnd w:id="36"/>
    </w:p>
    <w:p w14:paraId="715408FF" w14:textId="77777777" w:rsidR="006F389A" w:rsidRDefault="006F389A" w:rsidP="006F389A">
      <w:r>
        <w:t>Jakmile jsou k dispozici souřadnice landmarků z MediaPipe a 3D souřadnice zápěstí z RealSense, je možné provést transformaci ruky do Unity.</w:t>
      </w:r>
    </w:p>
    <w:p w14:paraId="3FEA207D" w14:textId="7DC6FB24" w:rsidR="006F389A" w:rsidRDefault="006F389A" w:rsidP="006F389A">
      <w:r>
        <w:t>Prvním krokem je nastavení zápěstí jako počátečního bodu, což znamená, že v</w:t>
      </w:r>
      <w:r w:rsidR="007E4935">
        <w:t> </w:t>
      </w:r>
      <w:r>
        <w:t>Unity bude vždy na (0,0,0). To se provede odečtením souřadnic zápěstí od všech ostatních landmarků. Tento krok zajistí, že ruka se nebude deformovat a zůstane správně zarovnaná.</w:t>
      </w:r>
    </w:p>
    <w:p w14:paraId="13ED2D03" w14:textId="77777777" w:rsidR="006F389A" w:rsidRDefault="006F389A" w:rsidP="006F389A">
      <w:r>
        <w:t>Poté jsou upravené landmarky přesunuty na správnou pozici ve světových souřadnicích Unity tak, že se ke každému bodu přičte pozici zápěstí ve 3D prostoru.</w:t>
      </w:r>
    </w:p>
    <w:p w14:paraId="133A3727" w14:textId="0CE47827" w:rsidR="00A17CB0" w:rsidRDefault="006F389A" w:rsidP="006F389A">
      <w:r>
        <w:t>Následující metoda provádí tento výpočet:</w:t>
      </w:r>
    </w:p>
    <w:p w14:paraId="2DC17EA9" w14:textId="77777777" w:rsidR="00691A48" w:rsidRDefault="00691A48" w:rsidP="009D6C9B">
      <w:pPr>
        <w:pStyle w:val="Zdrojovkd"/>
        <w:jc w:val="left"/>
      </w:pPr>
      <w:r>
        <w:t>private Vector3 AdjustLocation(</w:t>
      </w:r>
    </w:p>
    <w:p w14:paraId="7324ED76" w14:textId="77777777" w:rsidR="00691A48" w:rsidRDefault="00691A48" w:rsidP="009D6C9B">
      <w:pPr>
        <w:pStyle w:val="Zdrojovkd"/>
        <w:jc w:val="left"/>
      </w:pPr>
      <w:r>
        <w:t xml:space="preserve">    NormalizedLandmark normalizedLandmark, </w:t>
      </w:r>
    </w:p>
    <w:p w14:paraId="6AB6C06D" w14:textId="77777777" w:rsidR="00691A48" w:rsidRDefault="00691A48" w:rsidP="009D6C9B">
      <w:pPr>
        <w:pStyle w:val="Zdrojovkd"/>
        <w:jc w:val="left"/>
      </w:pPr>
      <w:r>
        <w:t xml:space="preserve">    (float x, float y, float z) wristLandMark, </w:t>
      </w:r>
    </w:p>
    <w:p w14:paraId="0000F97B" w14:textId="77777777" w:rsidR="00691A48" w:rsidRDefault="00691A48" w:rsidP="009D6C9B">
      <w:pPr>
        <w:pStyle w:val="Zdrojovkd"/>
        <w:jc w:val="left"/>
      </w:pPr>
      <w:r>
        <w:t xml:space="preserve">    (float x, float y, float z) realsensePosition</w:t>
      </w:r>
    </w:p>
    <w:p w14:paraId="406F9C08" w14:textId="77777777" w:rsidR="00691A48" w:rsidRDefault="00691A48" w:rsidP="009D6C9B">
      <w:pPr>
        <w:pStyle w:val="Zdrojovkd"/>
        <w:jc w:val="left"/>
      </w:pPr>
      <w:r>
        <w:t>)</w:t>
      </w:r>
    </w:p>
    <w:p w14:paraId="14C1A92A" w14:textId="77777777" w:rsidR="00691A48" w:rsidRDefault="00691A48" w:rsidP="009D6C9B">
      <w:pPr>
        <w:pStyle w:val="Zdrojovkd"/>
        <w:jc w:val="left"/>
      </w:pPr>
      <w:r>
        <w:t>{</w:t>
      </w:r>
    </w:p>
    <w:p w14:paraId="648371D1" w14:textId="2D7F400A" w:rsidR="00691A48" w:rsidRDefault="00691A48" w:rsidP="009D6C9B">
      <w:pPr>
        <w:pStyle w:val="Zdrojovkd"/>
        <w:jc w:val="left"/>
      </w:pPr>
      <w:r>
        <w:t xml:space="preserve">    Vector3 position</w:t>
      </w:r>
      <w:r w:rsidR="006E3CD9">
        <w:t> </w:t>
      </w:r>
      <w:r>
        <w:t>=</w:t>
      </w:r>
      <w:r w:rsidR="006E3CD9">
        <w:t> </w:t>
      </w:r>
      <w:r>
        <w:t>new Vector3(</w:t>
      </w:r>
    </w:p>
    <w:p w14:paraId="21B25CA8" w14:textId="3F3F9DE9" w:rsidR="00691A48" w:rsidRDefault="00691A48" w:rsidP="009D6C9B">
      <w:pPr>
        <w:pStyle w:val="Zdrojovkd"/>
        <w:jc w:val="left"/>
      </w:pPr>
      <w:r>
        <w:t xml:space="preserve">        (normalizedLandmark.x</w:t>
      </w:r>
      <w:r w:rsidR="00630DB7">
        <w:t> </w:t>
      </w:r>
      <w:r>
        <w:t>-</w:t>
      </w:r>
      <w:r w:rsidR="00630DB7">
        <w:t> </w:t>
      </w:r>
      <w:r>
        <w:t>wristLandMark.x)</w:t>
      </w:r>
      <w:r w:rsidR="00630DB7">
        <w:t> </w:t>
      </w:r>
      <w:r>
        <w:t>+ realsensePosition.x,</w:t>
      </w:r>
    </w:p>
    <w:p w14:paraId="52996AED" w14:textId="301A47EB" w:rsidR="00691A48" w:rsidRDefault="00691A48" w:rsidP="009D6C9B">
      <w:pPr>
        <w:pStyle w:val="Zdrojovkd"/>
        <w:jc w:val="left"/>
      </w:pPr>
      <w:r>
        <w:t xml:space="preserve">        (normalizedLandmark.y</w:t>
      </w:r>
      <w:r w:rsidR="00630DB7">
        <w:t> </w:t>
      </w:r>
      <w:r>
        <w:t>-</w:t>
      </w:r>
      <w:r w:rsidR="00630DB7">
        <w:t> </w:t>
      </w:r>
      <w:r>
        <w:t>wristLandMark.y)</w:t>
      </w:r>
      <w:r w:rsidR="00630DB7">
        <w:t> </w:t>
      </w:r>
      <w:r>
        <w:t>+</w:t>
      </w:r>
      <w:r w:rsidR="000A67DF">
        <w:t xml:space="preserve"> </w:t>
      </w:r>
      <w:r>
        <w:t>realsensePos</w:t>
      </w:r>
      <w:r w:rsidR="00B36519">
        <w:t>i</w:t>
      </w:r>
      <w:r w:rsidR="006B7DA4">
        <w:t>tion</w:t>
      </w:r>
      <w:r>
        <w:t>.y,</w:t>
      </w:r>
    </w:p>
    <w:p w14:paraId="62A7F464" w14:textId="36AA0246" w:rsidR="00691A48" w:rsidRDefault="00691A48" w:rsidP="009D6C9B">
      <w:pPr>
        <w:pStyle w:val="Zdrojovkd"/>
        <w:jc w:val="left"/>
      </w:pPr>
      <w:r>
        <w:t xml:space="preserve">        (1</w:t>
      </w:r>
      <w:r w:rsidR="00630DB7">
        <w:t> </w:t>
      </w:r>
      <w:r>
        <w:t>-</w:t>
      </w:r>
      <w:r w:rsidR="00630DB7">
        <w:t> </w:t>
      </w:r>
      <w:r>
        <w:t>(normalizedLandmark.z</w:t>
      </w:r>
      <w:r w:rsidR="00630DB7">
        <w:t> </w:t>
      </w:r>
      <w:r>
        <w:t>-</w:t>
      </w:r>
      <w:r w:rsidR="00630DB7">
        <w:t> </w:t>
      </w:r>
      <w:r>
        <w:t>wristLandMark.z))</w:t>
      </w:r>
      <w:r w:rsidR="00630DB7">
        <w:t> </w:t>
      </w:r>
      <w:r>
        <w:t>+ realsensePosition.z</w:t>
      </w:r>
      <w:r w:rsidR="00630DB7">
        <w:t> </w:t>
      </w:r>
      <w:r>
        <w:t>);</w:t>
      </w:r>
    </w:p>
    <w:p w14:paraId="6057888D" w14:textId="77777777" w:rsidR="00691A48" w:rsidRDefault="00691A48" w:rsidP="009D6C9B">
      <w:pPr>
        <w:pStyle w:val="Zdrojovkd"/>
        <w:jc w:val="left"/>
      </w:pPr>
      <w:r>
        <w:t xml:space="preserve">    return position;</w:t>
      </w:r>
    </w:p>
    <w:p w14:paraId="63EE3F56" w14:textId="191E7C77" w:rsidR="006F389A" w:rsidRDefault="00691A48" w:rsidP="009D6C9B">
      <w:pPr>
        <w:pStyle w:val="Zdrojovkd"/>
        <w:jc w:val="left"/>
      </w:pPr>
      <w:r>
        <w:t>}</w:t>
      </w:r>
    </w:p>
    <w:p w14:paraId="739C8DB4" w14:textId="169E48DA" w:rsidR="00A17CB0" w:rsidRDefault="00A17CB0" w:rsidP="00D701D1">
      <w:pPr>
        <w:pStyle w:val="Heading1"/>
      </w:pPr>
      <w:bookmarkStart w:id="37" w:name="_Toc192605996"/>
      <w:r>
        <w:lastRenderedPageBreak/>
        <w:t>Sledování a vyhodnocování pohybu rukou</w:t>
      </w:r>
      <w:bookmarkEnd w:id="37"/>
    </w:p>
    <w:p w14:paraId="0C0A05E7" w14:textId="1783FE06" w:rsidR="00A17CB0" w:rsidRDefault="00901B57" w:rsidP="00A17CB0">
      <w:r w:rsidRPr="00901B57">
        <w:t>Během vývoje asynchronního zpracování dat byly zaznamenány různé problémy, které výrazně ovlivňovaly výkon aplikace. Aby bylo možné přesně určit, která část zpracování bere nejvíce času, byl kód přepsán na synchronní variantu a rozložen do jednotlivých segmentů. Každý segment byl časován zvlášť, což umožnilo zjistit dobu trvání jednotlivých úseků. Byly měřeny následující segmenty</w:t>
      </w:r>
      <w:r>
        <w:t>:</w:t>
      </w:r>
    </w:p>
    <w:p w14:paraId="342F1659" w14:textId="18CFB278" w:rsidR="00E0613F" w:rsidRDefault="00E0613F" w:rsidP="00E0613F">
      <w:pPr>
        <w:pStyle w:val="ListParagraph"/>
        <w:numPr>
          <w:ilvl w:val="0"/>
          <w:numId w:val="26"/>
        </w:numPr>
      </w:pPr>
      <w:r>
        <w:t>Získání RGB obrazu z RealSense – přibližně 3</w:t>
      </w:r>
      <w:r w:rsidR="00A47830">
        <w:t>2</w:t>
      </w:r>
      <w:r>
        <w:t xml:space="preserve"> ms</w:t>
      </w:r>
    </w:p>
    <w:p w14:paraId="0D793511" w14:textId="583AF1B6" w:rsidR="00E0613F" w:rsidRDefault="00E0613F" w:rsidP="00E0613F">
      <w:pPr>
        <w:pStyle w:val="ListParagraph"/>
        <w:numPr>
          <w:ilvl w:val="0"/>
          <w:numId w:val="26"/>
        </w:numPr>
      </w:pPr>
      <w:r>
        <w:t>Úprava obrazu pro MediaPipe – přibližně 0 ms</w:t>
      </w:r>
    </w:p>
    <w:p w14:paraId="5132575C" w14:textId="32259093" w:rsidR="00E0613F" w:rsidRDefault="00E0613F" w:rsidP="005B2665">
      <w:pPr>
        <w:pStyle w:val="ListParagraph"/>
        <w:numPr>
          <w:ilvl w:val="0"/>
          <w:numId w:val="26"/>
        </w:numPr>
      </w:pPr>
      <w:r>
        <w:t xml:space="preserve">Detekce landmarků – přibližně </w:t>
      </w:r>
      <w:r w:rsidR="005B2665">
        <w:t>14</w:t>
      </w:r>
      <w:r>
        <w:t xml:space="preserve"> ms</w:t>
      </w:r>
    </w:p>
    <w:p w14:paraId="134E5531" w14:textId="24E7DF7A" w:rsidR="00E0613F" w:rsidRDefault="00E0613F" w:rsidP="00E0613F">
      <w:pPr>
        <w:pStyle w:val="ListParagraph"/>
        <w:numPr>
          <w:ilvl w:val="0"/>
          <w:numId w:val="26"/>
        </w:numPr>
      </w:pPr>
      <w:r>
        <w:t>Získání hloubkových dat – přibližně 3</w:t>
      </w:r>
      <w:r w:rsidR="00A47830">
        <w:t>2</w:t>
      </w:r>
      <w:r>
        <w:t xml:space="preserve"> ms</w:t>
      </w:r>
    </w:p>
    <w:p w14:paraId="0E35C5F1" w14:textId="676ED49E" w:rsidR="00E0613F" w:rsidRDefault="00E0613F" w:rsidP="00E0613F">
      <w:pPr>
        <w:pStyle w:val="ListParagraph"/>
        <w:numPr>
          <w:ilvl w:val="0"/>
          <w:numId w:val="26"/>
        </w:numPr>
      </w:pPr>
      <w:r>
        <w:t>Transformace 2D landmarků do 3D – přibližně 0 ms</w:t>
      </w:r>
    </w:p>
    <w:p w14:paraId="6270199C" w14:textId="375F4C5A" w:rsidR="00901B57" w:rsidRDefault="00E0613F" w:rsidP="00E0613F">
      <w:pPr>
        <w:pStyle w:val="ListParagraph"/>
        <w:numPr>
          <w:ilvl w:val="0"/>
          <w:numId w:val="26"/>
        </w:numPr>
      </w:pPr>
      <w:r>
        <w:t>Anotace rukou ve scéně – přibližně 0 ms</w:t>
      </w:r>
    </w:p>
    <w:p w14:paraId="5F6BE54F" w14:textId="052F4C4E" w:rsidR="00D843B3" w:rsidRDefault="00D843B3" w:rsidP="00D843B3">
      <w:r>
        <w:t xml:space="preserve">Celková doba zpracování tak byla přibližně </w:t>
      </w:r>
      <w:r w:rsidR="00520416">
        <w:t>78</w:t>
      </w:r>
      <w:r>
        <w:t xml:space="preserve"> ms, což odpovídalo pouze 1</w:t>
      </w:r>
      <w:r w:rsidR="00582D7C">
        <w:t>3</w:t>
      </w:r>
      <w:r>
        <w:t xml:space="preserve"> fps, a to i přes očekávaných </w:t>
      </w:r>
      <w:r w:rsidR="005875F1">
        <w:t>22</w:t>
      </w:r>
      <w:r>
        <w:t xml:space="preserve"> fps (</w:t>
      </w:r>
      <w:r w:rsidR="00AE77B7">
        <w:t>46</w:t>
      </w:r>
      <w:r>
        <w:t xml:space="preserve"> ms na snímek). Pro identifikaci problému byl kód rozložen na tyto segmenty a byl časován každý úsek samostatně. Bylo zjištěno, že problém spočíval v segmentu získávání hloubkových dat. Při práci s kamerou RealSense byl totiž místo správného allokování textury zapisován celý objekt, což výrazně prodlužovalo dobu zpracování snímků. Dále bylo zjištěno, že se čekalo na získání snímku na dvou místech, což vedlo k poklesu snímkové frekvence z očekávaných </w:t>
      </w:r>
      <w:r w:rsidR="005875F1">
        <w:t>22</w:t>
      </w:r>
      <w:r>
        <w:t xml:space="preserve"> fps na 1</w:t>
      </w:r>
      <w:r w:rsidR="00272D12">
        <w:t>3</w:t>
      </w:r>
      <w:r>
        <w:t xml:space="preserve"> fps.</w:t>
      </w:r>
    </w:p>
    <w:p w14:paraId="4948F312" w14:textId="2E6EAADE" w:rsidR="00D843B3" w:rsidRDefault="00D843B3" w:rsidP="00D843B3">
      <w:r>
        <w:t>Po úpravách v segmentu získávání hloubkových dat, kter</w:t>
      </w:r>
      <w:r w:rsidR="00057E2A">
        <w:t>á</w:t>
      </w:r>
      <w:r>
        <w:t xml:space="preserve"> sníži</w:t>
      </w:r>
      <w:r w:rsidR="00057E2A">
        <w:t>la</w:t>
      </w:r>
      <w:r>
        <w:t xml:space="preserve"> dobu zpracování z 3</w:t>
      </w:r>
      <w:r w:rsidR="005875F1">
        <w:t>2</w:t>
      </w:r>
      <w:r>
        <w:t xml:space="preserve"> ms na přibližně 1,5 ms, byl celkový čas zpracování snímku zkrácen na cca </w:t>
      </w:r>
      <w:r w:rsidR="00197C9F">
        <w:t>4</w:t>
      </w:r>
      <w:r w:rsidR="003C0DC5">
        <w:t>7</w:t>
      </w:r>
      <w:r>
        <w:t>,5 ms, což odpovídá přibližně 2</w:t>
      </w:r>
      <w:r w:rsidR="00822F69">
        <w:t>2</w:t>
      </w:r>
      <w:r>
        <w:t xml:space="preserve"> fps. Celkový výkon a plynulost aplikace tak byly výrazně zlepšeny.</w:t>
      </w:r>
    </w:p>
    <w:p w14:paraId="0CBDA4DD" w14:textId="77777777" w:rsidR="00B40B44" w:rsidRDefault="00D843B3" w:rsidP="00D843B3">
      <w:r>
        <w:t>Celý problém byl odhalen a úspěšně vyřešen díky podrobnému časovému rozložení kódu a přepsání asynchronního zpracování na synchronní variantu. Tím bylo umožněno přesně určit, která část zpracování brala nejvíce času, a následně provést potřebné úpravy</w:t>
      </w:r>
      <w:r w:rsidR="00B21999">
        <w:t xml:space="preserve">. </w:t>
      </w:r>
    </w:p>
    <w:p w14:paraId="251F94E9" w14:textId="548851F9" w:rsidR="00E0613F" w:rsidRDefault="00B21999" w:rsidP="00D843B3">
      <w:r w:rsidRPr="00B21999">
        <w:t>Po následném přepsání do asynchronní detekce byla dosažena snímková frekvence kolem 28 fps.</w:t>
      </w:r>
    </w:p>
    <w:p w14:paraId="17BD45D8" w14:textId="77777777" w:rsidR="00C40ADD" w:rsidRPr="002328FF" w:rsidRDefault="00E24F42" w:rsidP="00116884">
      <w:pPr>
        <w:pStyle w:val="ObrzekvMP"/>
        <w:rPr>
          <w:lang w:val="en-US"/>
        </w:rPr>
      </w:pPr>
      <w:r w:rsidRPr="00116884">
        <w:rPr>
          <w:noProof/>
        </w:rPr>
        <w:drawing>
          <wp:inline distT="0" distB="0" distL="0" distR="0" wp14:anchorId="681AF241" wp14:editId="2F4D8E46">
            <wp:extent cx="5760720" cy="1469390"/>
            <wp:effectExtent l="0" t="0" r="0" b="0"/>
            <wp:docPr id="1016982229" name="Picture 5" descr="A diagram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82229" name="Picture 5" descr="A diagram of a computer flowchart&#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1469390"/>
                    </a:xfrm>
                    <a:prstGeom prst="rect">
                      <a:avLst/>
                    </a:prstGeom>
                    <a:noFill/>
                    <a:ln>
                      <a:noFill/>
                    </a:ln>
                  </pic:spPr>
                </pic:pic>
              </a:graphicData>
            </a:graphic>
          </wp:inline>
        </w:drawing>
      </w:r>
    </w:p>
    <w:p w14:paraId="77D51AA5" w14:textId="67661680" w:rsidR="00F63FD2" w:rsidRDefault="00C40ADD" w:rsidP="006A7ADB">
      <w:pPr>
        <w:pStyle w:val="Caption"/>
      </w:pPr>
      <w:bookmarkStart w:id="38" w:name="_Toc192694977"/>
      <w:r>
        <w:t xml:space="preserve">Obrázek </w:t>
      </w:r>
      <w:fldSimple w:instr=" SEQ Obrázek \* ARABIC ">
        <w:r w:rsidR="00A94EA1">
          <w:rPr>
            <w:noProof/>
          </w:rPr>
          <w:t>6</w:t>
        </w:r>
      </w:fldSimple>
      <w:r>
        <w:t xml:space="preserve"> Segmenty měření</w:t>
      </w:r>
      <w:bookmarkEnd w:id="38"/>
    </w:p>
    <w:p w14:paraId="5FA7556C" w14:textId="525655F0" w:rsidR="00A17CB0" w:rsidRDefault="00A17CB0" w:rsidP="00D701D1">
      <w:pPr>
        <w:pStyle w:val="Heading1"/>
      </w:pPr>
      <w:bookmarkStart w:id="39" w:name="_Toc192605997"/>
      <w:r>
        <w:lastRenderedPageBreak/>
        <w:t>Implementace herní scény v Unity</w:t>
      </w:r>
      <w:bookmarkEnd w:id="39"/>
    </w:p>
    <w:p w14:paraId="2E941D89" w14:textId="77777777" w:rsidR="00DB2BC7" w:rsidRPr="007A654E" w:rsidRDefault="00DB2BC7" w:rsidP="00DB2BC7">
      <w:r w:rsidRPr="007A654E">
        <w:t>Můj hlavní cíl v tomto projektu nebyl vytvořit jednu konkrétní hru, ale vyvinout základní systém pro sledování rukou pomocí MediaPipe a RealSense v Unity, který by bylo možné dále rozšiřovat a využít k tvorbě různých aplikací.</w:t>
      </w:r>
    </w:p>
    <w:p w14:paraId="142700C3" w14:textId="6862ABB4" w:rsidR="00A17CB0" w:rsidRDefault="00DB2BC7" w:rsidP="00DB2BC7">
      <w:r w:rsidRPr="007A654E">
        <w:t>I když byla implementace herní scény součástí osnovy, hlavní výzvou nebylo vytvoření samotné technologie, ale její správná integrace tak, aby umožňovala precizní sledování pohybu rukou ve 3D prostoru a interakci s herním prostředím.</w:t>
      </w:r>
    </w:p>
    <w:p w14:paraId="6D28738F" w14:textId="30B1CF66" w:rsidR="00A17CB0" w:rsidRDefault="00A17CB0" w:rsidP="00D701D1">
      <w:pPr>
        <w:pStyle w:val="Heading2"/>
      </w:pPr>
      <w:bookmarkStart w:id="40" w:name="_Toc192605998"/>
      <w:r>
        <w:t>Koncept hry ve stylu BeatSaber</w:t>
      </w:r>
      <w:bookmarkEnd w:id="40"/>
    </w:p>
    <w:p w14:paraId="58B8D56D" w14:textId="74FF1CA2" w:rsidR="001C4F22" w:rsidRDefault="001C4F22" w:rsidP="001C4F22">
      <w:r>
        <w:t>Na začátku projektu nebyl konkrétní koncept hry jasně definován. Existovalo několik různých nápadů, jak technologii využít, například aplikace na malování, kde by se prstem kreslilo do prostoru, nebo simulace zachytávání objektů v prostoru, kde by hráč mohl interagovat s virtuálními prvky pouhým gestem.</w:t>
      </w:r>
    </w:p>
    <w:p w14:paraId="4D3068E7" w14:textId="0034BBD8" w:rsidR="00A17CB0" w:rsidRDefault="00052A6B" w:rsidP="001C4F22">
      <w:r w:rsidRPr="00052A6B">
        <w:t>Nakonec bylo rozhodnuto pro koncept inspirovaný hrou Beat Saber, protože tento styl hry efektivně využívá přesné sledování pohybů rukou, je dynamický a dobře se hodí pro technologii, která byla implementována.</w:t>
      </w:r>
      <w:r>
        <w:t xml:space="preserve"> </w:t>
      </w:r>
      <w:r w:rsidR="005548C8">
        <w:t>Tato h</w:t>
      </w:r>
      <w:r w:rsidR="001C4F22">
        <w:t>ra ale není přesnou kopií Beat Saberu – funguje na podobném principu, pouze s určitými rozdíly. Z prostoru přilétají bloky, které je nutné zničit rukama, přičemž hra vyhodnocuje úspěšnost zásahů. Díky tomu se vytváří interaktivní zážitek, ve kterém hráč fyzicky interaguje s virtuálním světem pouze pohybem rukou, bez potřeby jakýchkoli ovladačů</w:t>
      </w:r>
      <w:r w:rsidR="004E2BF7">
        <w:t>.</w:t>
      </w:r>
    </w:p>
    <w:p w14:paraId="216EEF0E" w14:textId="0775D974" w:rsidR="00A17CB0" w:rsidRDefault="00A17CB0" w:rsidP="00D701D1">
      <w:pPr>
        <w:pStyle w:val="Heading2"/>
      </w:pPr>
      <w:bookmarkStart w:id="41" w:name="_Toc192605999"/>
      <w:r>
        <w:t>Herní menu</w:t>
      </w:r>
      <w:bookmarkEnd w:id="41"/>
    </w:p>
    <w:p w14:paraId="1D9153E8" w14:textId="77777777" w:rsidR="009906D3" w:rsidRPr="007A654E" w:rsidRDefault="009906D3" w:rsidP="003017C6">
      <w:r w:rsidRPr="007A654E">
        <w:t>Herní menu slouží jako hlavní navigační prvek, který umožňuje hráči vybírat jednotlivé úrovně a zobrazit relevantní informace o jejich průběhu. Každý level má přiřazené maximální dosažené skóre, které se zobrazí hráči před spuštěním hry. Součástí výběru úrovně je také přiřazená hudba, která se spustí společně s daným levelem.</w:t>
      </w:r>
    </w:p>
    <w:p w14:paraId="32A421C6" w14:textId="42A88644" w:rsidR="00A17CB0" w:rsidRDefault="009906D3" w:rsidP="003017C6">
      <w:r w:rsidRPr="007A654E">
        <w:t>Menu je navrženo tak, aby bylo jednoduché a intuitivní, čímž hráči poskytuje přehlednou možnost volby a motivaci ke zlepšování výsledků. Díky tomuto systému může hráč opakovaně procházet jednotlivé úrovně a snažit se dosáhnout lepšího skóre, což přispívá ke zvýšení znovuhratelnosti hry</w:t>
      </w:r>
      <w:r w:rsidR="003017C6">
        <w:t>.</w:t>
      </w:r>
    </w:p>
    <w:p w14:paraId="1D5C49A5" w14:textId="77777777" w:rsidR="006D19F0" w:rsidRDefault="005826CA" w:rsidP="006D19F0">
      <w:pPr>
        <w:pStyle w:val="ObrzekvMP"/>
        <w:keepNext/>
      </w:pPr>
      <w:r>
        <w:rPr>
          <w:noProof/>
        </w:rPr>
        <w:lastRenderedPageBreak/>
        <w:drawing>
          <wp:inline distT="0" distB="0" distL="0" distR="0" wp14:anchorId="1D489B2F" wp14:editId="077C37D1">
            <wp:extent cx="5740119" cy="3135086"/>
            <wp:effectExtent l="0" t="0" r="0" b="8255"/>
            <wp:docPr id="17333932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8492" cy="3150582"/>
                    </a:xfrm>
                    <a:prstGeom prst="rect">
                      <a:avLst/>
                    </a:prstGeom>
                    <a:noFill/>
                  </pic:spPr>
                </pic:pic>
              </a:graphicData>
            </a:graphic>
          </wp:inline>
        </w:drawing>
      </w:r>
    </w:p>
    <w:p w14:paraId="10A6B634" w14:textId="3B1FD1C4" w:rsidR="005826CA" w:rsidRDefault="006D19F0" w:rsidP="006D19F0">
      <w:pPr>
        <w:pStyle w:val="Caption"/>
      </w:pPr>
      <w:bookmarkStart w:id="42" w:name="_Toc192694978"/>
      <w:r>
        <w:t xml:space="preserve">Obrázek </w:t>
      </w:r>
      <w:fldSimple w:instr=" SEQ Obrázek \* ARABIC ">
        <w:r w:rsidR="00A94EA1">
          <w:rPr>
            <w:noProof/>
          </w:rPr>
          <w:t>7</w:t>
        </w:r>
      </w:fldSimple>
      <w:r>
        <w:t xml:space="preserve"> </w:t>
      </w:r>
      <w:r w:rsidR="005E7873">
        <w:rPr>
          <w:lang w:val="en-US"/>
        </w:rPr>
        <w:t>V</w:t>
      </w:r>
      <w:r>
        <w:t>ýběr levelu v menu</w:t>
      </w:r>
      <w:bookmarkEnd w:id="42"/>
    </w:p>
    <w:p w14:paraId="19AA9AED" w14:textId="31237821" w:rsidR="00A17CB0" w:rsidRDefault="00A17CB0" w:rsidP="00D701D1">
      <w:pPr>
        <w:pStyle w:val="Heading2"/>
      </w:pPr>
      <w:bookmarkStart w:id="43" w:name="_Toc192606000"/>
      <w:r>
        <w:t>Hlavní herní scéna</w:t>
      </w:r>
      <w:bookmarkEnd w:id="43"/>
    </w:p>
    <w:p w14:paraId="5DBE55A6" w14:textId="755BC4AC" w:rsidR="00A17CB0" w:rsidRDefault="00D623ED" w:rsidP="00A17CB0">
      <w:r w:rsidRPr="007A654E">
        <w:t>H</w:t>
      </w:r>
      <w:r w:rsidRPr="004238DC">
        <w:t>lavní herní scéna představuje dynamické prostředí, ve kterém hráč interaguje s</w:t>
      </w:r>
      <w:r w:rsidR="007E4935">
        <w:t> </w:t>
      </w:r>
      <w:r w:rsidRPr="004238DC">
        <w:t>objekty v reálném čase. Klíčovým prvkem hry je generování letících bloků, které hráč musí zničit pohybem rukou. Tento proces je synchronizován s hudbou, což zajišťuje plynulý a</w:t>
      </w:r>
      <w:r w:rsidR="007E4935">
        <w:t> </w:t>
      </w:r>
      <w:r w:rsidRPr="004238DC">
        <w:t>rytmický zážitek. Hráč se tak pohybuje v souladu s hudbou a jeho úkolem je správně reagovat na přilétající bloky.</w:t>
      </w:r>
    </w:p>
    <w:p w14:paraId="110F0D4E" w14:textId="77777777" w:rsidR="00314DD9" w:rsidRDefault="000212F3" w:rsidP="00314DD9">
      <w:pPr>
        <w:pStyle w:val="ObrzekvMP"/>
        <w:keepNext/>
      </w:pPr>
      <w:r w:rsidRPr="000212F3">
        <w:rPr>
          <w:noProof/>
        </w:rPr>
        <w:drawing>
          <wp:inline distT="0" distB="0" distL="0" distR="0" wp14:anchorId="48156D3B" wp14:editId="2806055F">
            <wp:extent cx="5424170" cy="3635683"/>
            <wp:effectExtent l="0" t="0" r="5080" b="3175"/>
            <wp:docPr id="1432890995" name="Picture 1" descr="A video game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90995" name="Picture 1" descr="A video game screen with a black background&#10;&#10;AI-generated content may be incorrect."/>
                    <pic:cNvPicPr/>
                  </pic:nvPicPr>
                  <pic:blipFill rotWithShape="1">
                    <a:blip r:embed="rId27"/>
                    <a:srcRect b="17190"/>
                    <a:stretch/>
                  </pic:blipFill>
                  <pic:spPr bwMode="auto">
                    <a:xfrm>
                      <a:off x="0" y="0"/>
                      <a:ext cx="5443007" cy="3648309"/>
                    </a:xfrm>
                    <a:prstGeom prst="rect">
                      <a:avLst/>
                    </a:prstGeom>
                    <a:ln>
                      <a:noFill/>
                    </a:ln>
                    <a:extLst>
                      <a:ext uri="{53640926-AAD7-44D8-BBD7-CCE9431645EC}">
                        <a14:shadowObscured xmlns:a14="http://schemas.microsoft.com/office/drawing/2010/main"/>
                      </a:ext>
                    </a:extLst>
                  </pic:spPr>
                </pic:pic>
              </a:graphicData>
            </a:graphic>
          </wp:inline>
        </w:drawing>
      </w:r>
    </w:p>
    <w:p w14:paraId="4CE0EC0B" w14:textId="4EEAF7D5" w:rsidR="005826CA" w:rsidRPr="004238DC" w:rsidRDefault="00314DD9" w:rsidP="006D19F0">
      <w:pPr>
        <w:pStyle w:val="Caption"/>
      </w:pPr>
      <w:bookmarkStart w:id="44" w:name="_Toc192694979"/>
      <w:r>
        <w:t xml:space="preserve">Obrázek </w:t>
      </w:r>
      <w:fldSimple w:instr=" SEQ Obrázek \* ARABIC ">
        <w:r w:rsidR="00A94EA1">
          <w:rPr>
            <w:noProof/>
          </w:rPr>
          <w:t>8</w:t>
        </w:r>
      </w:fldSimple>
      <w:r>
        <w:t xml:space="preserve"> Herní scéna</w:t>
      </w:r>
      <w:bookmarkEnd w:id="44"/>
    </w:p>
    <w:p w14:paraId="60EF108E" w14:textId="7C163227" w:rsidR="00A17CB0" w:rsidRDefault="00A17CB0" w:rsidP="00D701D1">
      <w:pPr>
        <w:pStyle w:val="Heading3"/>
      </w:pPr>
      <w:bookmarkStart w:id="45" w:name="_Toc192606001"/>
      <w:r>
        <w:lastRenderedPageBreak/>
        <w:t>Generování letících „bloků“</w:t>
      </w:r>
      <w:bookmarkEnd w:id="45"/>
    </w:p>
    <w:p w14:paraId="5FC43C04" w14:textId="77777777" w:rsidR="00CD7EDE" w:rsidRDefault="00CD7EDE" w:rsidP="00CD7EDE">
      <w:r>
        <w:t>Pro generování bloků byl vytvořen Python skript, který analyzuje hudební skladbu a extrahuje z ní beaty. Získané informace se ukládají do JSON souboru, jenž definuje časování a vlastnosti jednotlivých bloků v úrovni. Díky tomuto postupu se bloky objevují ve hře synchronně s hudebními beaty.</w:t>
      </w:r>
    </w:p>
    <w:p w14:paraId="589D67D0" w14:textId="72A9085B" w:rsidR="00A17CB0" w:rsidRDefault="00CD7EDE" w:rsidP="00CD7EDE">
      <w:r>
        <w:t>V Unity je pak během hry JSON soubor načten a pokud aktuální čas ve hře odpovídá času bloku v souboru, blok se v daný moment objeví na herní scéně. Tím se zajišťuje, že všechny bloky přilétají ve správný okamžik a v souladu s rytmem hudby.</w:t>
      </w:r>
    </w:p>
    <w:p w14:paraId="2870E206" w14:textId="0FD6D0B6" w:rsidR="00A17CB0" w:rsidRDefault="00A17CB0" w:rsidP="00D701D1">
      <w:pPr>
        <w:pStyle w:val="Heading4"/>
      </w:pPr>
      <w:r>
        <w:t>Detekce beatů v audiu</w:t>
      </w:r>
    </w:p>
    <w:p w14:paraId="0702903F" w14:textId="2A65A99D" w:rsidR="00A17CB0" w:rsidRPr="00835B24" w:rsidRDefault="00EF0C83" w:rsidP="00A17CB0">
      <w:r w:rsidRPr="00EF0C83">
        <w:t>Skript využívá knihovnu pydub ke zpracování audia a rozdělení zvukového signálu do krátkých segmentů. Pro každý segment se vyhodnocuje hlasitost (dBFS) a</w:t>
      </w:r>
      <w:r w:rsidR="005273F1">
        <w:t> </w:t>
      </w:r>
      <w:r w:rsidRPr="00EF0C83">
        <w:t xml:space="preserve">pokud překročí nastavenou prahovou hodnotu, zaznamená se časová značka odpovídající vrcholu </w:t>
      </w:r>
      <w:r w:rsidRPr="00835B24">
        <w:t>dané oblasti. Níže je ukázka klíčové části kódu, kde se analyzují jednotlivé audio segmenty</w:t>
      </w:r>
      <w:r w:rsidR="00905DEA" w:rsidRPr="00835B24">
        <w:t>:</w:t>
      </w:r>
    </w:p>
    <w:p w14:paraId="191B53ED" w14:textId="08D3CE0C" w:rsidR="008E4FBC" w:rsidRPr="00835B24" w:rsidRDefault="008E4FBC" w:rsidP="009D6C9B">
      <w:pPr>
        <w:pStyle w:val="Zdrojovkd"/>
        <w:jc w:val="left"/>
      </w:pPr>
      <w:r w:rsidRPr="00835B24">
        <w:t>for</w:t>
      </w:r>
      <w:r w:rsidR="00AF090E" w:rsidRPr="00835B24">
        <w:t> </w:t>
      </w:r>
      <w:r w:rsidRPr="00835B24">
        <w:t>i,</w:t>
      </w:r>
      <w:r w:rsidR="00AF090E" w:rsidRPr="00835B24">
        <w:t> </w:t>
      </w:r>
      <w:r w:rsidRPr="00835B24">
        <w:t>chunk</w:t>
      </w:r>
      <w:r w:rsidR="00AF090E" w:rsidRPr="00835B24">
        <w:t> </w:t>
      </w:r>
      <w:r w:rsidRPr="00835B24">
        <w:t>in</w:t>
      </w:r>
      <w:r w:rsidR="00AF090E" w:rsidRPr="00835B24">
        <w:t> </w:t>
      </w:r>
      <w:r w:rsidRPr="00835B24">
        <w:t>enumerate(self.chunks):</w:t>
      </w:r>
      <w:r w:rsidR="00AF090E" w:rsidRPr="00835B24">
        <w:t> </w:t>
      </w:r>
      <w:r w:rsidRPr="00835B24">
        <w:t>#Iterace</w:t>
      </w:r>
      <w:r w:rsidR="00AF090E" w:rsidRPr="00835B24">
        <w:t> </w:t>
      </w:r>
      <w:r w:rsidRPr="00835B24">
        <w:t>přes</w:t>
      </w:r>
      <w:r w:rsidR="00B86085" w:rsidRPr="00835B24">
        <w:t> chunk</w:t>
      </w:r>
      <w:r w:rsidR="004D1C97" w:rsidRPr="00835B24">
        <w:t>y</w:t>
      </w:r>
    </w:p>
    <w:p w14:paraId="215EA42D" w14:textId="77777777" w:rsidR="00661BEF" w:rsidRPr="00835B24" w:rsidRDefault="008E4FBC" w:rsidP="009D6C9B">
      <w:pPr>
        <w:pStyle w:val="Zdrojovkd"/>
        <w:jc w:val="left"/>
      </w:pPr>
      <w:r w:rsidRPr="00835B24">
        <w:t xml:space="preserve">    if</w:t>
      </w:r>
      <w:r w:rsidR="00661BEF" w:rsidRPr="00835B24">
        <w:t> </w:t>
      </w:r>
      <w:r w:rsidRPr="00835B24">
        <w:t>chunk.dBFS</w:t>
      </w:r>
      <w:r w:rsidR="00661BEF" w:rsidRPr="00835B24">
        <w:t> </w:t>
      </w:r>
      <w:r w:rsidRPr="00835B24">
        <w:t>&gt;</w:t>
      </w:r>
      <w:r w:rsidR="00661BEF" w:rsidRPr="00835B24">
        <w:t> </w:t>
      </w:r>
      <w:r w:rsidRPr="00835B24">
        <w:t>self.threshold_dbfs:</w:t>
      </w:r>
    </w:p>
    <w:p w14:paraId="033347BA" w14:textId="739B216F" w:rsidR="00661BEF" w:rsidRPr="00835B24" w:rsidRDefault="008E4FBC" w:rsidP="009D6C9B">
      <w:pPr>
        <w:pStyle w:val="Zdrojovkd"/>
        <w:jc w:val="left"/>
      </w:pPr>
      <w:r w:rsidRPr="00835B24">
        <w:t xml:space="preserve">        if</w:t>
      </w:r>
      <w:r w:rsidR="00661BEF" w:rsidRPr="00835B24">
        <w:t> </w:t>
      </w:r>
      <w:r w:rsidRPr="00835B24">
        <w:t>region_start</w:t>
      </w:r>
      <w:r w:rsidR="00661BEF" w:rsidRPr="00835B24">
        <w:t> </w:t>
      </w:r>
      <w:r w:rsidRPr="00835B24">
        <w:t>is</w:t>
      </w:r>
      <w:r w:rsidR="00661BEF" w:rsidRPr="00835B24">
        <w:t> </w:t>
      </w:r>
      <w:r w:rsidRPr="00835B24">
        <w:t>None:</w:t>
      </w:r>
      <w:r w:rsidR="00661BEF" w:rsidRPr="00835B24">
        <w:br/>
      </w:r>
      <w:r w:rsidRPr="00835B24">
        <w:t xml:space="preserve">            region_start</w:t>
      </w:r>
      <w:r w:rsidR="00661BEF" w:rsidRPr="00835B24">
        <w:t> </w:t>
      </w:r>
      <w:r w:rsidRPr="00835B24">
        <w:t>=</w:t>
      </w:r>
      <w:r w:rsidR="00661BEF" w:rsidRPr="00835B24">
        <w:t> </w:t>
      </w:r>
      <w:r w:rsidRPr="00835B24">
        <w:t>i</w:t>
      </w:r>
      <w:r w:rsidR="00661BEF" w:rsidRPr="00835B24">
        <w:br/>
      </w:r>
      <w:r w:rsidRPr="00835B24">
        <w:t xml:space="preserve">            region_max_dbfs</w:t>
      </w:r>
      <w:r w:rsidR="00661BEF" w:rsidRPr="00835B24">
        <w:t> </w:t>
      </w:r>
      <w:r w:rsidRPr="00835B24">
        <w:t>=</w:t>
      </w:r>
      <w:r w:rsidR="00661BEF" w:rsidRPr="00835B24">
        <w:t> </w:t>
      </w:r>
      <w:r w:rsidRPr="00835B24">
        <w:t>chunk.dBFS</w:t>
      </w:r>
      <w:r w:rsidR="00661BEF" w:rsidRPr="00835B24">
        <w:br/>
      </w:r>
      <w:r w:rsidRPr="00835B24">
        <w:t xml:space="preserve">            region_max_index</w:t>
      </w:r>
      <w:r w:rsidR="00661BEF" w:rsidRPr="00835B24">
        <w:t> </w:t>
      </w:r>
      <w:r w:rsidRPr="00835B24">
        <w:t>=</w:t>
      </w:r>
      <w:r w:rsidR="00661BEF" w:rsidRPr="00835B24">
        <w:t> </w:t>
      </w:r>
      <w:r w:rsidRPr="00835B24">
        <w:t>i</w:t>
      </w:r>
    </w:p>
    <w:p w14:paraId="1C7C4F37" w14:textId="77777777" w:rsidR="00661BEF" w:rsidRPr="00835B24" w:rsidRDefault="008E4FBC" w:rsidP="009D6C9B">
      <w:pPr>
        <w:pStyle w:val="Zdrojovkd"/>
        <w:jc w:val="left"/>
      </w:pPr>
      <w:r w:rsidRPr="00835B24">
        <w:t xml:space="preserve">        else:</w:t>
      </w:r>
    </w:p>
    <w:p w14:paraId="40FBB3EF" w14:textId="67F7AA13" w:rsidR="008E4FBC" w:rsidRPr="00835B24" w:rsidRDefault="008E4FBC" w:rsidP="009D6C9B">
      <w:pPr>
        <w:pStyle w:val="Zdrojovkd"/>
        <w:jc w:val="left"/>
      </w:pPr>
      <w:r w:rsidRPr="00835B24">
        <w:t xml:space="preserve">            if</w:t>
      </w:r>
      <w:r w:rsidR="00661BEF" w:rsidRPr="00835B24">
        <w:t> </w:t>
      </w:r>
      <w:r w:rsidRPr="00835B24">
        <w:t>chunk.dBFS</w:t>
      </w:r>
      <w:r w:rsidR="00661BEF" w:rsidRPr="00835B24">
        <w:t> </w:t>
      </w:r>
      <w:r w:rsidRPr="00835B24">
        <w:t>&gt;</w:t>
      </w:r>
      <w:r w:rsidR="00661BEF" w:rsidRPr="00835B24">
        <w:t> </w:t>
      </w:r>
      <w:r w:rsidRPr="00835B24">
        <w:t>region_max_dbfs:</w:t>
      </w:r>
      <w:r w:rsidR="00661BEF" w:rsidRPr="00835B24">
        <w:br/>
      </w:r>
      <w:r w:rsidRPr="00835B24">
        <w:t xml:space="preserve">                region_max_dbfs</w:t>
      </w:r>
      <w:r w:rsidR="00661BEF" w:rsidRPr="00835B24">
        <w:t> </w:t>
      </w:r>
      <w:r w:rsidRPr="00835B24">
        <w:t>=</w:t>
      </w:r>
      <w:r w:rsidR="00661BEF" w:rsidRPr="00835B24">
        <w:t> </w:t>
      </w:r>
      <w:r w:rsidRPr="00835B24">
        <w:t>chunk.dBFS</w:t>
      </w:r>
      <w:r w:rsidR="00661BEF" w:rsidRPr="00835B24">
        <w:br/>
      </w:r>
      <w:r w:rsidRPr="00835B24">
        <w:t xml:space="preserve">                region_max_index</w:t>
      </w:r>
      <w:r w:rsidR="00661BEF" w:rsidRPr="00835B24">
        <w:t> </w:t>
      </w:r>
      <w:r w:rsidRPr="00835B24">
        <w:t>=</w:t>
      </w:r>
      <w:r w:rsidR="00661BEF" w:rsidRPr="00835B24">
        <w:t> </w:t>
      </w:r>
      <w:r w:rsidRPr="00835B24">
        <w:t>i</w:t>
      </w:r>
    </w:p>
    <w:p w14:paraId="1332A17B" w14:textId="77777777" w:rsidR="008E4FBC" w:rsidRPr="00835B24" w:rsidRDefault="008E4FBC" w:rsidP="009D6C9B">
      <w:pPr>
        <w:pStyle w:val="Zdrojovkd"/>
        <w:jc w:val="left"/>
      </w:pPr>
      <w:r w:rsidRPr="00835B24">
        <w:t xml:space="preserve">    else:</w:t>
      </w:r>
    </w:p>
    <w:p w14:paraId="1869B45E" w14:textId="77777777" w:rsidR="008E4FBC" w:rsidRPr="00835B24" w:rsidRDefault="008E4FBC" w:rsidP="009D6C9B">
      <w:pPr>
        <w:pStyle w:val="Zdrojovkd"/>
        <w:jc w:val="left"/>
      </w:pPr>
      <w:r w:rsidRPr="00835B24">
        <w:t xml:space="preserve">        if region_start is not None:</w:t>
      </w:r>
    </w:p>
    <w:p w14:paraId="2A3934F8" w14:textId="77777777" w:rsidR="008E4FBC" w:rsidRPr="00835B24" w:rsidRDefault="008E4FBC" w:rsidP="009D6C9B">
      <w:pPr>
        <w:pStyle w:val="Zdrojovkd"/>
        <w:jc w:val="left"/>
      </w:pPr>
      <w:r w:rsidRPr="00835B24">
        <w:t xml:space="preserve">            timestamps.append(region_max_index * self.chunk_size_ms / 1000.0)</w:t>
      </w:r>
    </w:p>
    <w:p w14:paraId="6FB1D81F" w14:textId="77777777" w:rsidR="008E4FBC" w:rsidRPr="00835B24" w:rsidRDefault="008E4FBC" w:rsidP="009D6C9B">
      <w:pPr>
        <w:pStyle w:val="Zdrojovkd"/>
        <w:jc w:val="left"/>
      </w:pPr>
      <w:r w:rsidRPr="00835B24">
        <w:t xml:space="preserve">            self.peak_indices.append(region_max_index)</w:t>
      </w:r>
    </w:p>
    <w:p w14:paraId="14BD08C9" w14:textId="77777777" w:rsidR="008E4FBC" w:rsidRPr="00835B24" w:rsidRDefault="008E4FBC" w:rsidP="009D6C9B">
      <w:pPr>
        <w:pStyle w:val="Zdrojovkd"/>
        <w:jc w:val="left"/>
      </w:pPr>
      <w:r w:rsidRPr="00835B24">
        <w:t xml:space="preserve">            region_start = None</w:t>
      </w:r>
    </w:p>
    <w:p w14:paraId="3306D3AC" w14:textId="77777777" w:rsidR="008E4FBC" w:rsidRPr="00835B24" w:rsidRDefault="008E4FBC" w:rsidP="009D6C9B">
      <w:pPr>
        <w:pStyle w:val="Zdrojovkd"/>
        <w:jc w:val="left"/>
      </w:pPr>
      <w:r w:rsidRPr="00835B24">
        <w:t xml:space="preserve">            region_max_dbfs = -float('inf')</w:t>
      </w:r>
    </w:p>
    <w:p w14:paraId="2B68653E" w14:textId="27F3405B" w:rsidR="00905DEA" w:rsidRPr="00835B24" w:rsidRDefault="008E4FBC" w:rsidP="009D6C9B">
      <w:pPr>
        <w:pStyle w:val="Zdrojovkd"/>
        <w:jc w:val="left"/>
      </w:pPr>
      <w:r w:rsidRPr="00835B24">
        <w:t xml:space="preserve">            region_max_index = None</w:t>
      </w:r>
    </w:p>
    <w:p w14:paraId="602F54FE" w14:textId="125BA97D" w:rsidR="00165743" w:rsidRPr="00835B24" w:rsidRDefault="00165743" w:rsidP="00165743">
      <w:r w:rsidRPr="00835B24">
        <w:t>Tento úsek kódu zajišťuje, že se do výsledného seznamu zapíše pouze jeden časový okamžik (peak) pro každou oblast, kde hlasitost přesáhne prahovou hodnotu.</w:t>
      </w:r>
    </w:p>
    <w:p w14:paraId="3626D9C8" w14:textId="77777777" w:rsidR="00695EAA" w:rsidRDefault="00695EAA" w:rsidP="00695EAA">
      <w:pPr>
        <w:pStyle w:val="ObrzekvMP"/>
        <w:keepNext/>
      </w:pPr>
      <w:r>
        <w:rPr>
          <w:noProof/>
          <w:lang w:val="en-US"/>
        </w:rPr>
        <w:lastRenderedPageBreak/>
        <w:drawing>
          <wp:inline distT="0" distB="0" distL="0" distR="0" wp14:anchorId="170189EC" wp14:editId="7FFAB09A">
            <wp:extent cx="5623915" cy="2536722"/>
            <wp:effectExtent l="0" t="0" r="0" b="0"/>
            <wp:docPr id="19067547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2569" cy="2554157"/>
                    </a:xfrm>
                    <a:prstGeom prst="rect">
                      <a:avLst/>
                    </a:prstGeom>
                    <a:noFill/>
                  </pic:spPr>
                </pic:pic>
              </a:graphicData>
            </a:graphic>
          </wp:inline>
        </w:drawing>
      </w:r>
    </w:p>
    <w:p w14:paraId="5B29B20E" w14:textId="7BFA2CD8" w:rsidR="00165743" w:rsidRPr="00905DEA" w:rsidRDefault="00695EAA" w:rsidP="00B64766">
      <w:pPr>
        <w:pStyle w:val="Caption"/>
        <w:rPr>
          <w:lang w:val="en-US"/>
        </w:rPr>
      </w:pPr>
      <w:bookmarkStart w:id="46" w:name="_Toc192694980"/>
      <w:r>
        <w:t xml:space="preserve">Obrázek </w:t>
      </w:r>
      <w:fldSimple w:instr=" SEQ Obrázek \* ARABIC ">
        <w:r w:rsidR="00A94EA1">
          <w:rPr>
            <w:noProof/>
          </w:rPr>
          <w:t>9</w:t>
        </w:r>
      </w:fldSimple>
      <w:r>
        <w:t xml:space="preserve"> Graf hlasitosti audia</w:t>
      </w:r>
      <w:bookmarkEnd w:id="46"/>
    </w:p>
    <w:p w14:paraId="1B42A7BA" w14:textId="5EA20817" w:rsidR="00A17CB0" w:rsidRDefault="00A17CB0" w:rsidP="00D701D1">
      <w:pPr>
        <w:pStyle w:val="Heading4"/>
      </w:pPr>
      <w:r>
        <w:t>Generace JSON souboru levelu</w:t>
      </w:r>
    </w:p>
    <w:p w14:paraId="430035F6" w14:textId="0439826B" w:rsidR="00A17CB0" w:rsidRDefault="00806973" w:rsidP="00A17CB0">
      <w:r w:rsidRPr="00806973">
        <w:t>Na základě detekovaných časových značek se následně vytvoří JSON soubor, který definuje vlastnosti úrovně a jednotlivých bloků. Každý blok obsahuje informace jako je čas, pozice, typ bloku, informace o tom, zda je určen pro pravou nebo levou ruku, a</w:t>
      </w:r>
      <w:r w:rsidR="005273F1">
        <w:t> </w:t>
      </w:r>
      <w:r w:rsidRPr="00806973">
        <w:t>bodová hodnota. Níže je uveden výňatek z kódu, který generuje objekt úrovně a ukládá jej do JSON souboru</w:t>
      </w:r>
      <w:r>
        <w:t>.</w:t>
      </w:r>
    </w:p>
    <w:p w14:paraId="1517BF1B" w14:textId="77777777" w:rsidR="008631FD" w:rsidRPr="007A654E" w:rsidRDefault="008631FD" w:rsidP="009D6C9B">
      <w:pPr>
        <w:pStyle w:val="Zdrojovkd"/>
        <w:jc w:val="left"/>
      </w:pPr>
      <w:r w:rsidRPr="00E06479">
        <w:t>block</w:t>
      </w:r>
      <w:r w:rsidRPr="007A654E">
        <w:t xml:space="preserve"> = {</w:t>
      </w:r>
    </w:p>
    <w:p w14:paraId="4B0B1B17" w14:textId="77777777" w:rsidR="008631FD" w:rsidRPr="007A654E" w:rsidRDefault="008631FD" w:rsidP="009D6C9B">
      <w:pPr>
        <w:pStyle w:val="Zdrojovkd"/>
        <w:jc w:val="left"/>
      </w:pPr>
      <w:r w:rsidRPr="007A654E">
        <w:t xml:space="preserve">    "id": i + 1,</w:t>
      </w:r>
    </w:p>
    <w:p w14:paraId="041B289C" w14:textId="77777777" w:rsidR="008631FD" w:rsidRPr="007A654E" w:rsidRDefault="008631FD" w:rsidP="009D6C9B">
      <w:pPr>
        <w:pStyle w:val="Zdrojovkd"/>
        <w:jc w:val="left"/>
      </w:pPr>
      <w:r w:rsidRPr="007A654E">
        <w:t xml:space="preserve">    "time": time_value,</w:t>
      </w:r>
    </w:p>
    <w:p w14:paraId="20F1A7B0" w14:textId="77777777" w:rsidR="008631FD" w:rsidRPr="007A654E" w:rsidRDefault="008631FD" w:rsidP="009D6C9B">
      <w:pPr>
        <w:pStyle w:val="Zdrojovkd"/>
        <w:jc w:val="left"/>
      </w:pPr>
      <w:r w:rsidRPr="007A654E">
        <w:t xml:space="preserve">    "position": {</w:t>
      </w:r>
    </w:p>
    <w:p w14:paraId="71BADB8F" w14:textId="77777777" w:rsidR="008631FD" w:rsidRPr="007A654E" w:rsidRDefault="008631FD" w:rsidP="009D6C9B">
      <w:pPr>
        <w:pStyle w:val="Zdrojovkd"/>
        <w:jc w:val="left"/>
      </w:pPr>
      <w:r w:rsidRPr="007A654E">
        <w:t xml:space="preserve">        "x": round(x_pos, 3),</w:t>
      </w:r>
    </w:p>
    <w:p w14:paraId="2885E7E0" w14:textId="77777777" w:rsidR="008631FD" w:rsidRPr="007A654E" w:rsidRDefault="008631FD" w:rsidP="009D6C9B">
      <w:pPr>
        <w:pStyle w:val="Zdrojovkd"/>
        <w:jc w:val="left"/>
      </w:pPr>
      <w:r w:rsidRPr="007A654E">
        <w:t xml:space="preserve">        "y": round(y_pos, 3)</w:t>
      </w:r>
    </w:p>
    <w:p w14:paraId="341D37A5" w14:textId="77777777" w:rsidR="008631FD" w:rsidRPr="007A654E" w:rsidRDefault="008631FD" w:rsidP="009D6C9B">
      <w:pPr>
        <w:pStyle w:val="Zdrojovkd"/>
        <w:jc w:val="left"/>
      </w:pPr>
      <w:r w:rsidRPr="007A654E">
        <w:t xml:space="preserve">    },</w:t>
      </w:r>
    </w:p>
    <w:p w14:paraId="5FEC826A" w14:textId="77777777" w:rsidR="008631FD" w:rsidRPr="007A654E" w:rsidRDefault="008631FD" w:rsidP="009D6C9B">
      <w:pPr>
        <w:pStyle w:val="Zdrojovkd"/>
        <w:jc w:val="left"/>
      </w:pPr>
      <w:r w:rsidRPr="007A654E">
        <w:t xml:space="preserve">    "type": "standard",</w:t>
      </w:r>
    </w:p>
    <w:p w14:paraId="0F5415AC" w14:textId="77777777" w:rsidR="008631FD" w:rsidRPr="007A654E" w:rsidRDefault="008631FD" w:rsidP="009D6C9B">
      <w:pPr>
        <w:pStyle w:val="Zdrojovkd"/>
        <w:jc w:val="left"/>
      </w:pPr>
      <w:r w:rsidRPr="007A654E">
        <w:t xml:space="preserve">    "isRight": is_right,</w:t>
      </w:r>
    </w:p>
    <w:p w14:paraId="27D00FF3" w14:textId="658DE5F2" w:rsidR="008631FD" w:rsidRPr="007A654E" w:rsidRDefault="008631FD" w:rsidP="009D6C9B">
      <w:pPr>
        <w:pStyle w:val="Zdrojovkd"/>
        <w:jc w:val="left"/>
      </w:pPr>
      <w:r w:rsidRPr="007A654E">
        <w:t xml:space="preserve">    "points": </w:t>
      </w:r>
      <w:r w:rsidR="00047B90">
        <w:t>block_points</w:t>
      </w:r>
    </w:p>
    <w:p w14:paraId="7400940C" w14:textId="77777777" w:rsidR="008631FD" w:rsidRPr="007A654E" w:rsidRDefault="008631FD" w:rsidP="009D6C9B">
      <w:pPr>
        <w:pStyle w:val="Zdrojovkd"/>
        <w:jc w:val="left"/>
      </w:pPr>
      <w:r w:rsidRPr="007A654E">
        <w:t>}</w:t>
      </w:r>
    </w:p>
    <w:p w14:paraId="0C99D634" w14:textId="089DFBFD" w:rsidR="00B64766" w:rsidRDefault="008631FD" w:rsidP="009D6C9B">
      <w:pPr>
        <w:pStyle w:val="Zdrojovkd"/>
        <w:jc w:val="left"/>
      </w:pPr>
      <w:r w:rsidRPr="007A654E">
        <w:t>blocks.append(block)</w:t>
      </w:r>
    </w:p>
    <w:p w14:paraId="5FE73873" w14:textId="77777777" w:rsidR="00B64766" w:rsidRPr="008631FD" w:rsidRDefault="00B64766" w:rsidP="00B64766"/>
    <w:p w14:paraId="75E23CF2" w14:textId="466CAD5F" w:rsidR="00A17CB0" w:rsidRDefault="00A17CB0" w:rsidP="00D701D1">
      <w:pPr>
        <w:pStyle w:val="Heading3"/>
      </w:pPr>
      <w:bookmarkStart w:id="47" w:name="_Toc192606002"/>
      <w:r>
        <w:lastRenderedPageBreak/>
        <w:t>Využit</w:t>
      </w:r>
      <w:r w:rsidR="00CA37CF">
        <w:t>í</w:t>
      </w:r>
      <w:r>
        <w:t xml:space="preserve"> kolizí pro detekci zásahu rukou</w:t>
      </w:r>
      <w:bookmarkEnd w:id="47"/>
    </w:p>
    <w:p w14:paraId="3034E9B9" w14:textId="41FEAA7B" w:rsidR="00752819" w:rsidRDefault="00752819" w:rsidP="00752819">
      <w:r>
        <w:t>Aby bylo možné správně detekovat, zda hráč zasáhl blok rukou, bylo nutné využít systém kolizí v</w:t>
      </w:r>
      <w:r w:rsidR="00A56E45">
        <w:t> </w:t>
      </w:r>
      <w:r>
        <w:t>Unity</w:t>
      </w:r>
      <w:r w:rsidR="00A56E45">
        <w:t xml:space="preserve"> </w:t>
      </w:r>
      <w:sdt>
        <w:sdtPr>
          <w:id w:val="1250244445"/>
          <w:citation/>
        </w:sdtPr>
        <w:sdtContent>
          <w:r w:rsidR="00A56E45">
            <w:fldChar w:fldCharType="begin"/>
          </w:r>
          <w:r w:rsidR="003A4909">
            <w:rPr>
              <w:lang w:val="en-US"/>
            </w:rPr>
            <w:instrText xml:space="preserve">CITATION Col25 \l 1033 </w:instrText>
          </w:r>
          <w:r w:rsidR="00A56E45">
            <w:fldChar w:fldCharType="separate"/>
          </w:r>
          <w:r w:rsidR="00D6399E" w:rsidRPr="00D6399E">
            <w:rPr>
              <w:noProof/>
              <w:lang w:val="en-US"/>
            </w:rPr>
            <w:t>(11)</w:t>
          </w:r>
          <w:r w:rsidR="00A56E45">
            <w:fldChar w:fldCharType="end"/>
          </w:r>
        </w:sdtContent>
      </w:sdt>
      <w:r>
        <w:t>. Každý blok je objekt s RigidBody, což umožňuje jeho detekci v</w:t>
      </w:r>
      <w:r w:rsidR="005273F1">
        <w:t> </w:t>
      </w:r>
      <w:r>
        <w:t>prostoru a správné chování v rámci fyzikální simulace. Na druhé straně jsou na pozicích rukou umístěny collidery, které odpovídají landmarkům ze sledování rukou pomocí MediaPipe a RealSense.</w:t>
      </w:r>
    </w:p>
    <w:p w14:paraId="78F73CFD" w14:textId="77777777" w:rsidR="00752819" w:rsidRDefault="00752819" w:rsidP="00752819">
      <w:r>
        <w:t>Každý blok má přiřazenu informaci, zda se má trefit pravou nebo levou rukou. Pokud hráč zasáhne blok špatnou rukou, dostane negativní skóre, pokud správnou, skóre se mu zvýší.</w:t>
      </w:r>
    </w:p>
    <w:p w14:paraId="7FA63C7A" w14:textId="10EEE01F" w:rsidR="00A17CB0" w:rsidRDefault="00752819" w:rsidP="00752819">
      <w:r>
        <w:t>V Unity se kolize detekuje metodou OnTriggerEnter(Collider other), která ověřuje, zda se blok srazil s některým z ručních colliderů (JointL pro levou ruku a JointR pro pravou).</w:t>
      </w:r>
    </w:p>
    <w:p w14:paraId="4EE6F4B5" w14:textId="77777777" w:rsidR="00A66A15" w:rsidRDefault="00A66A15" w:rsidP="009D6C9B">
      <w:pPr>
        <w:pStyle w:val="Zdrojovkd"/>
        <w:jc w:val="left"/>
      </w:pPr>
      <w:r>
        <w:t>private string LeftCollider = "JointL";</w:t>
      </w:r>
    </w:p>
    <w:p w14:paraId="0D46AD1B" w14:textId="77777777" w:rsidR="00A66A15" w:rsidRDefault="00A66A15" w:rsidP="009D6C9B">
      <w:pPr>
        <w:pStyle w:val="Zdrojovkd"/>
        <w:jc w:val="left"/>
      </w:pPr>
      <w:r>
        <w:t>private string RightCollider = "JointR";</w:t>
      </w:r>
    </w:p>
    <w:p w14:paraId="7A455255" w14:textId="77777777" w:rsidR="0041352B" w:rsidRDefault="0041352B" w:rsidP="009D6C9B">
      <w:pPr>
        <w:pStyle w:val="Zdrojovkd"/>
        <w:jc w:val="left"/>
      </w:pPr>
    </w:p>
    <w:p w14:paraId="6B6BA71E" w14:textId="77777777" w:rsidR="00A66A15" w:rsidRDefault="00A66A15" w:rsidP="009D6C9B">
      <w:pPr>
        <w:pStyle w:val="Zdrojovkd"/>
        <w:jc w:val="left"/>
      </w:pPr>
      <w:r>
        <w:t>private void OnTriggerEnter(Collider other)</w:t>
      </w:r>
    </w:p>
    <w:p w14:paraId="1BF72096" w14:textId="77777777" w:rsidR="00A66A15" w:rsidRDefault="00A66A15" w:rsidP="009D6C9B">
      <w:pPr>
        <w:pStyle w:val="Zdrojovkd"/>
        <w:jc w:val="left"/>
      </w:pPr>
      <w:r>
        <w:t>{</w:t>
      </w:r>
    </w:p>
    <w:p w14:paraId="72A9E98A" w14:textId="77777777" w:rsidR="00A66A15" w:rsidRDefault="00A66A15" w:rsidP="009D6C9B">
      <w:pPr>
        <w:pStyle w:val="Zdrojovkd"/>
        <w:jc w:val="left"/>
      </w:pPr>
      <w:r>
        <w:t xml:space="preserve">    int scoreDelta = 0;</w:t>
      </w:r>
    </w:p>
    <w:p w14:paraId="7B71452C" w14:textId="77777777" w:rsidR="00A66A15" w:rsidRDefault="00A66A15" w:rsidP="009D6C9B">
      <w:pPr>
        <w:pStyle w:val="Zdrojovkd"/>
        <w:jc w:val="left"/>
      </w:pPr>
      <w:r>
        <w:t xml:space="preserve">    if (other.CompareTag(RightCollider))</w:t>
      </w:r>
    </w:p>
    <w:p w14:paraId="43779482" w14:textId="77777777" w:rsidR="00A66A15" w:rsidRDefault="00A66A15" w:rsidP="009D6C9B">
      <w:pPr>
        <w:pStyle w:val="Zdrojovkd"/>
        <w:jc w:val="left"/>
      </w:pPr>
      <w:r>
        <w:t xml:space="preserve">        scoreDelta = isRight ? score : -score;</w:t>
      </w:r>
    </w:p>
    <w:p w14:paraId="5D890BE0" w14:textId="77777777" w:rsidR="00A66A15" w:rsidRDefault="00A66A15" w:rsidP="009D6C9B">
      <w:pPr>
        <w:pStyle w:val="Zdrojovkd"/>
        <w:jc w:val="left"/>
      </w:pPr>
      <w:r>
        <w:t xml:space="preserve">    else if (other.CompareTag(LeftCollider))</w:t>
      </w:r>
    </w:p>
    <w:p w14:paraId="6D99899B" w14:textId="77777777" w:rsidR="00A66A15" w:rsidRDefault="00A66A15" w:rsidP="009D6C9B">
      <w:pPr>
        <w:pStyle w:val="Zdrojovkd"/>
        <w:jc w:val="left"/>
      </w:pPr>
      <w:r>
        <w:t xml:space="preserve">        scoreDelta = isRight ? -score : score;</w:t>
      </w:r>
    </w:p>
    <w:p w14:paraId="3640FB77" w14:textId="77777777" w:rsidR="00A66A15" w:rsidRDefault="00A66A15" w:rsidP="009D6C9B">
      <w:pPr>
        <w:pStyle w:val="Zdrojovkd"/>
        <w:jc w:val="left"/>
      </w:pPr>
      <w:r>
        <w:t xml:space="preserve">    LevelLoader.instance.addScore(scoreDelta);</w:t>
      </w:r>
    </w:p>
    <w:p w14:paraId="75FBDD51" w14:textId="77777777" w:rsidR="00A66A15" w:rsidRDefault="00A66A15" w:rsidP="009D6C9B">
      <w:pPr>
        <w:pStyle w:val="Zdrojovkd"/>
        <w:jc w:val="left"/>
      </w:pPr>
      <w:r>
        <w:t xml:space="preserve">    DestroyBlock();</w:t>
      </w:r>
    </w:p>
    <w:p w14:paraId="71E92D68" w14:textId="5A666B81" w:rsidR="00A66A15" w:rsidRDefault="00A66A15" w:rsidP="009D6C9B">
      <w:pPr>
        <w:pStyle w:val="Zdrojovkd"/>
        <w:jc w:val="left"/>
      </w:pPr>
      <w:r>
        <w:t>}</w:t>
      </w:r>
    </w:p>
    <w:p w14:paraId="671DA752" w14:textId="50C2B172" w:rsidR="00A17CB0" w:rsidRDefault="00A17CB0" w:rsidP="00D701D1">
      <w:pPr>
        <w:pStyle w:val="Heading3"/>
      </w:pPr>
      <w:bookmarkStart w:id="48" w:name="_Toc192606003"/>
      <w:r>
        <w:t>Destrukce bloků a odezva</w:t>
      </w:r>
      <w:bookmarkEnd w:id="48"/>
    </w:p>
    <w:p w14:paraId="0053EE0C" w14:textId="77777777" w:rsidR="00C61823" w:rsidRDefault="00C61823" w:rsidP="00C61823">
      <w:r>
        <w:t>Samotné zmizení bloku po zásahu by nebylo dostatečně atraktivní, a proto je destrukce bloků doplněna o vizuální a zvukové efekty, které zlepšují hráčský zážitek.</w:t>
      </w:r>
    </w:p>
    <w:p w14:paraId="2CE07DEE" w14:textId="1342DE78" w:rsidR="00967649" w:rsidRDefault="00C61823" w:rsidP="00967649">
      <w:r>
        <w:t>Při zničení bloku dojde k zobrazení částicového efektu</w:t>
      </w:r>
      <w:r w:rsidR="00CA25D3">
        <w:t xml:space="preserve"> </w:t>
      </w:r>
      <w:sdt>
        <w:sdtPr>
          <w:id w:val="-192074638"/>
          <w:citation/>
        </w:sdtPr>
        <w:sdtContent>
          <w:r w:rsidR="00CA25D3">
            <w:fldChar w:fldCharType="begin"/>
          </w:r>
          <w:r w:rsidR="003A4909">
            <w:rPr>
              <w:lang w:val="en-US"/>
            </w:rPr>
            <w:instrText xml:space="preserve">CITATION Par25 \l 1033 </w:instrText>
          </w:r>
          <w:r w:rsidR="00CA25D3">
            <w:fldChar w:fldCharType="separate"/>
          </w:r>
          <w:r w:rsidR="00D6399E" w:rsidRPr="00D6399E">
            <w:rPr>
              <w:noProof/>
              <w:lang w:val="en-US"/>
            </w:rPr>
            <w:t>(12)</w:t>
          </w:r>
          <w:r w:rsidR="00CA25D3">
            <w:fldChar w:fldCharType="end"/>
          </w:r>
        </w:sdtContent>
      </w:sdt>
      <w:r>
        <w:t>, který simuluje explodující blok. Tento efekt zajišťuje, že vizuální odezva na zásah je dynamická a</w:t>
      </w:r>
      <w:r w:rsidR="005273F1">
        <w:t> </w:t>
      </w:r>
      <w:r>
        <w:t>přirozená. Současně se přehraje krátký zvukový efekt, který signalizuje úspěšný zásah a</w:t>
      </w:r>
      <w:r w:rsidR="005273F1">
        <w:t> </w:t>
      </w:r>
      <w:r>
        <w:t>poskytuje hráči okamžitou zvukovou zpětnou vazbu. Tyto prvky dohromady vytvářejí plynulý a interaktivní dojem ze hry.</w:t>
      </w:r>
    </w:p>
    <w:p w14:paraId="4313E73B" w14:textId="77777777" w:rsidR="00F513B3" w:rsidRPr="00F513B3" w:rsidRDefault="00F513B3" w:rsidP="009D6C9B">
      <w:pPr>
        <w:pStyle w:val="Zdrojovkd"/>
        <w:jc w:val="left"/>
      </w:pPr>
      <w:r w:rsidRPr="00F513B3">
        <w:lastRenderedPageBreak/>
        <w:t>private void DestroyBlock()</w:t>
      </w:r>
    </w:p>
    <w:p w14:paraId="6D9AA5DC" w14:textId="77777777" w:rsidR="00F513B3" w:rsidRPr="00F513B3" w:rsidRDefault="00F513B3" w:rsidP="009D6C9B">
      <w:pPr>
        <w:pStyle w:val="Zdrojovkd"/>
        <w:jc w:val="left"/>
      </w:pPr>
      <w:r w:rsidRPr="00F513B3">
        <w:t>{</w:t>
      </w:r>
    </w:p>
    <w:p w14:paraId="60D9EA8C" w14:textId="6C28FC7E" w:rsidR="00F513B3" w:rsidRPr="00F513B3" w:rsidRDefault="00F513B3" w:rsidP="009D6C9B">
      <w:pPr>
        <w:pStyle w:val="Zdrojovkd"/>
        <w:jc w:val="left"/>
      </w:pPr>
      <w:r w:rsidRPr="00F513B3">
        <w:t xml:space="preserve">    </w:t>
      </w:r>
      <w:r w:rsidR="004D2285">
        <w:t>v</w:t>
      </w:r>
      <w:r w:rsidRPr="00F513B3">
        <w:t>ar</w:t>
      </w:r>
      <w:r w:rsidR="004D2285">
        <w:t> </w:t>
      </w:r>
      <w:r w:rsidRPr="00F513B3">
        <w:t>effectvariation</w:t>
      </w:r>
      <w:r w:rsidR="004D2285">
        <w:t> </w:t>
      </w:r>
      <w:r w:rsidRPr="00F513B3">
        <w:t>=</w:t>
      </w:r>
      <w:r w:rsidR="004D2285">
        <w:t> </w:t>
      </w:r>
      <w:r w:rsidRPr="00F513B3">
        <w:t>isRight</w:t>
      </w:r>
      <w:r w:rsidR="004D2285">
        <w:t> </w:t>
      </w:r>
      <w:r w:rsidRPr="00F513B3">
        <w:t>?</w:t>
      </w:r>
      <w:r w:rsidR="004D2285">
        <w:t> </w:t>
      </w:r>
      <w:r w:rsidRPr="00F513B3">
        <w:t>destroyEffectR</w:t>
      </w:r>
      <w:r w:rsidR="004D2285">
        <w:t> </w:t>
      </w:r>
      <w:r w:rsidRPr="00F513B3">
        <w:t>: destroyEffectL;</w:t>
      </w:r>
    </w:p>
    <w:p w14:paraId="2307DFFE" w14:textId="4EFC319E" w:rsidR="00F513B3" w:rsidRPr="00F513B3" w:rsidRDefault="00F513B3" w:rsidP="009D6C9B">
      <w:pPr>
        <w:pStyle w:val="Zdrojovkd"/>
        <w:jc w:val="left"/>
      </w:pPr>
      <w:r w:rsidRPr="00F513B3">
        <w:t xml:space="preserve">    var</w:t>
      </w:r>
      <w:r w:rsidR="004D2285">
        <w:t> </w:t>
      </w:r>
      <w:r w:rsidRPr="00F513B3">
        <w:t>effect</w:t>
      </w:r>
      <w:r w:rsidR="004D2285">
        <w:t> </w:t>
      </w:r>
      <w:r w:rsidRPr="00F513B3">
        <w:t>=</w:t>
      </w:r>
      <w:r w:rsidR="004D2285">
        <w:rPr>
          <w:lang w:val="en-US"/>
        </w:rPr>
        <w:t> </w:t>
      </w:r>
      <w:r w:rsidRPr="00F513B3">
        <w:t>Instantiate(effectvariation, transform.position, Quaternion.identity);</w:t>
      </w:r>
    </w:p>
    <w:p w14:paraId="0028D2AB" w14:textId="77777777" w:rsidR="00F513B3" w:rsidRPr="00F513B3" w:rsidRDefault="00F513B3" w:rsidP="009D6C9B">
      <w:pPr>
        <w:pStyle w:val="Zdrojovkd"/>
        <w:jc w:val="left"/>
      </w:pPr>
      <w:r w:rsidRPr="00F513B3">
        <w:t xml:space="preserve">    Destroy(effect, effect.GetComponent&lt;ParticleSystem&gt;().main.duration); </w:t>
      </w:r>
    </w:p>
    <w:p w14:paraId="392690DC" w14:textId="77777777" w:rsidR="00F513B3" w:rsidRPr="00F513B3" w:rsidRDefault="00F513B3" w:rsidP="009D6C9B">
      <w:pPr>
        <w:pStyle w:val="Zdrojovkd"/>
        <w:jc w:val="left"/>
      </w:pPr>
      <w:r w:rsidRPr="00F513B3">
        <w:t xml:space="preserve">    LevelLoader.instance.playSound(destroySound);</w:t>
      </w:r>
    </w:p>
    <w:p w14:paraId="17901E3E" w14:textId="77777777" w:rsidR="00F513B3" w:rsidRPr="00F513B3" w:rsidRDefault="00F513B3" w:rsidP="009D6C9B">
      <w:pPr>
        <w:pStyle w:val="Zdrojovkd"/>
        <w:jc w:val="left"/>
      </w:pPr>
      <w:r w:rsidRPr="00F513B3">
        <w:t xml:space="preserve">    Destroy(gameObject);</w:t>
      </w:r>
    </w:p>
    <w:p w14:paraId="0BFE5D10" w14:textId="0EE4FBFB" w:rsidR="00C61823" w:rsidRDefault="00F513B3" w:rsidP="009D6C9B">
      <w:pPr>
        <w:pStyle w:val="Zdrojovkd"/>
        <w:jc w:val="left"/>
      </w:pPr>
      <w:r w:rsidRPr="00F513B3">
        <w:t>}</w:t>
      </w:r>
    </w:p>
    <w:p w14:paraId="069BCF57" w14:textId="097B1113" w:rsidR="00010054" w:rsidRDefault="00956C48" w:rsidP="00010054">
      <w:r w:rsidRPr="00956C48">
        <w:t>Tento systém přidává zpětnou vazbu hráči, což zlepšuje celkový herní zážitek a</w:t>
      </w:r>
      <w:r w:rsidR="005273F1">
        <w:t> </w:t>
      </w:r>
      <w:r w:rsidRPr="00956C48">
        <w:t>činí hru zábavnější</w:t>
      </w:r>
      <w:r>
        <w:t>.</w:t>
      </w:r>
    </w:p>
    <w:p w14:paraId="5E493FC4" w14:textId="77777777" w:rsidR="0012724F" w:rsidRDefault="0012724F" w:rsidP="0012724F">
      <w:pPr>
        <w:pStyle w:val="ObrzekvMP"/>
        <w:keepNext/>
      </w:pPr>
      <w:r w:rsidRPr="0012724F">
        <w:rPr>
          <w:noProof/>
        </w:rPr>
        <w:drawing>
          <wp:inline distT="0" distB="0" distL="0" distR="0" wp14:anchorId="17788507" wp14:editId="3D2150FB">
            <wp:extent cx="5760720" cy="4478020"/>
            <wp:effectExtent l="0" t="0" r="0" b="0"/>
            <wp:docPr id="1807925093" name="Picture 1" descr="A video game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25093" name="Picture 1" descr="A video game screen with a black background&#10;&#10;AI-generated content may be incorrect."/>
                    <pic:cNvPicPr/>
                  </pic:nvPicPr>
                  <pic:blipFill>
                    <a:blip r:embed="rId29"/>
                    <a:stretch>
                      <a:fillRect/>
                    </a:stretch>
                  </pic:blipFill>
                  <pic:spPr>
                    <a:xfrm>
                      <a:off x="0" y="0"/>
                      <a:ext cx="5760720" cy="4478020"/>
                    </a:xfrm>
                    <a:prstGeom prst="rect">
                      <a:avLst/>
                    </a:prstGeom>
                  </pic:spPr>
                </pic:pic>
              </a:graphicData>
            </a:graphic>
          </wp:inline>
        </w:drawing>
      </w:r>
    </w:p>
    <w:p w14:paraId="32E35DC8" w14:textId="10AC38FC" w:rsidR="00A8597E" w:rsidRPr="00F513B3" w:rsidRDefault="0012724F" w:rsidP="0012724F">
      <w:pPr>
        <w:pStyle w:val="Caption"/>
      </w:pPr>
      <w:bookmarkStart w:id="49" w:name="_Toc192694981"/>
      <w:r>
        <w:t xml:space="preserve">Obrázek </w:t>
      </w:r>
      <w:fldSimple w:instr=" SEQ Obrázek \* ARABIC ">
        <w:r w:rsidR="00A94EA1">
          <w:rPr>
            <w:noProof/>
          </w:rPr>
          <w:t>10</w:t>
        </w:r>
      </w:fldSimple>
      <w:r>
        <w:t xml:space="preserve"> </w:t>
      </w:r>
      <w:r w:rsidRPr="00B13D8E">
        <w:t>Zobrazení efektu rozbití bloku levou rukou</w:t>
      </w:r>
      <w:bookmarkEnd w:id="49"/>
    </w:p>
    <w:p w14:paraId="1B56629D" w14:textId="08E5A1C9" w:rsidR="00A17CB0" w:rsidRDefault="00A17CB0" w:rsidP="00D701D1">
      <w:pPr>
        <w:pStyle w:val="Heading1"/>
      </w:pPr>
      <w:bookmarkStart w:id="50" w:name="_Toc192606004"/>
      <w:r>
        <w:lastRenderedPageBreak/>
        <w:t>Možnosti rozšíření a budoucí vývoj</w:t>
      </w:r>
      <w:bookmarkEnd w:id="50"/>
    </w:p>
    <w:p w14:paraId="7E79232A" w14:textId="38638AAE" w:rsidR="00E40A9B" w:rsidRDefault="00E40A9B" w:rsidP="00E40A9B">
      <w:r>
        <w:t>Výkon a plynulost aplikace mohou být dále optimalizovány. Jednou z možností je zrychlení zpracování snímků, například optimalizací algoritmů a využitím efektivnějších metod pro načítání dat z kamer. Snížení latence mezi zachycením a zobrazením dat by zajistilo, že reakce aplikace bude téměř okamžitá, což je klíčové pro interaktivní hry v</w:t>
      </w:r>
      <w:r w:rsidR="005273F1">
        <w:t> </w:t>
      </w:r>
      <w:r>
        <w:t>reálném čase.</w:t>
      </w:r>
    </w:p>
    <w:p w14:paraId="0846F461" w14:textId="77777777" w:rsidR="00E40A9B" w:rsidRDefault="00E40A9B" w:rsidP="00E40A9B">
      <w:r>
        <w:t>Detekční algoritmy by mohly být vylepšeny tak, aby byla detekce rukou ještě přesnější a robustnější. Modernizace těchto algoritmů by umožnila lépe reagovat na různé světelné podmínky a proměnlivé pozice rukou, čímž by se zvýšila spolehlivost a přesnost sledování, a to i v náročnějších situacích.</w:t>
      </w:r>
    </w:p>
    <w:p w14:paraId="775054D3" w14:textId="781F3CAA" w:rsidR="00A17CB0" w:rsidRPr="00A17CB0" w:rsidRDefault="00E40A9B" w:rsidP="00E40A9B">
      <w:r>
        <w:t>Herní scéna může být rozšířena o více úrovní, přičemž každá úroveň by nabízela odlišné herní mechaniky a výzvy. Tím by byla zajištěna větší pestrost a opakovatelnost hry, což by přispělo k delší době hraní a lepšímu zážitku pro hráče.</w:t>
      </w:r>
    </w:p>
    <w:p w14:paraId="7A8D9BE4" w14:textId="77777777" w:rsidR="0023432B" w:rsidRDefault="00440DE5" w:rsidP="00440DE5">
      <w:pPr>
        <w:pStyle w:val="Neslovannadpis"/>
      </w:pPr>
      <w:bookmarkStart w:id="51" w:name="_Toc86047603"/>
      <w:bookmarkStart w:id="52" w:name="_Toc86055210"/>
      <w:bookmarkStart w:id="53" w:name="_Toc192606005"/>
      <w:r>
        <w:lastRenderedPageBreak/>
        <w:t>Závěr</w:t>
      </w:r>
      <w:bookmarkEnd w:id="51"/>
      <w:bookmarkEnd w:id="52"/>
      <w:bookmarkEnd w:id="53"/>
    </w:p>
    <w:p w14:paraId="495DE07C" w14:textId="77777777" w:rsidR="00133A68" w:rsidRDefault="00133A68" w:rsidP="00EB2011">
      <w:r w:rsidRPr="00133A68">
        <w:t xml:space="preserve">Můj projekt se zaměřuje na vytvoření systému pro sledování pohybu rukou, který umožňuje ovládání digitálního prostředí bez použití tradičních ovladačů. Hlavním cílem bylo propojit různé technologie tak, aby bylo možné přesně zjistit, kde se ruce nacházejí, a podle toho reagovat v aplikaci. Tento systém má sloužit jako základ pro další interaktivní projekty a ukázat, jak lze moderní technologie využít k přirozenému ovládání bez dotykových obrazovek. </w:t>
      </w:r>
    </w:p>
    <w:p w14:paraId="293949AE" w14:textId="77777777" w:rsidR="00133A68" w:rsidRDefault="00133A68" w:rsidP="00EB2011">
      <w:r w:rsidRPr="00133A68">
        <w:t xml:space="preserve">Během práce jsem se setkal s řadou problémů, které mě přinutily strávit hodiny studiem dokumentace a hledáním řešení. Každá překážka byla zároveň příležitostí se něco nového naučit – ať už šlo o správnou integraci senzorů, nebo o to, jak lépe zpracovávat data. Měl jsem možnost provádět vlastní výzkum, což mi pomohlo lépe pochopit, jak celý systém funguje, a posunulo to moje znalosti na vyšší úroveň. </w:t>
      </w:r>
    </w:p>
    <w:p w14:paraId="25A27C94" w14:textId="69E84C34" w:rsidR="001E67F6" w:rsidRDefault="00133A68" w:rsidP="004D4F90">
      <w:r w:rsidRPr="00133A68">
        <w:t>Celkově si myslím, že výstup mé práce splňuje všechna stanovená kritéria. Dokázal jsem vytvořit funkční a spolehlivý systém, který spojuje technologie Intel RealSense a MediaPipe, a umožňuje přesné sledování pohybu rukou. Projekt pro mě znamenal skvělou zkušenost, která mě posunula v oblasti programování, optimalizace systémů a efektivní integrace různých technologií, protože jsem se naučil pracovat s</w:t>
      </w:r>
      <w:r w:rsidR="00452B21">
        <w:t> </w:t>
      </w:r>
      <w:r w:rsidRPr="00133A68">
        <w:t>hloubkovými daty, ladit asynchronní zpracování a vytvářet robustní propojení mezi různými knihovnami. Tato zkušenost mi otevřela dveře do světa interaktivních technologií a do budoucna se chci dále věnovat vývoji interaktivních systémů a integraci nových technologií.</w:t>
      </w:r>
    </w:p>
    <w:p w14:paraId="65921241" w14:textId="77777777" w:rsidR="006F508F" w:rsidRDefault="006F508F" w:rsidP="00440DE5">
      <w:pPr>
        <w:pStyle w:val="Neslovannadpis"/>
      </w:pPr>
      <w:bookmarkStart w:id="54" w:name="_Toc86047604"/>
      <w:bookmarkStart w:id="55" w:name="_Toc86055211"/>
      <w:bookmarkStart w:id="56" w:name="_Toc192606006"/>
      <w:r>
        <w:lastRenderedPageBreak/>
        <w:t>Seznam zkratek a odborných výrazů</w:t>
      </w:r>
      <w:bookmarkEnd w:id="54"/>
      <w:bookmarkEnd w:id="55"/>
      <w:bookmarkEnd w:id="56"/>
    </w:p>
    <w:p w14:paraId="2FD3354F" w14:textId="2234FB0F" w:rsidR="006F508F" w:rsidRPr="00032935" w:rsidRDefault="00193CE1" w:rsidP="006F508F">
      <w:pPr>
        <w:pStyle w:val="Pojem"/>
      </w:pPr>
      <w:r w:rsidRPr="00032935">
        <w:t>MediaPipe</w:t>
      </w:r>
    </w:p>
    <w:p w14:paraId="23B79CCB" w14:textId="77777777" w:rsidR="00032935" w:rsidRPr="00032935" w:rsidRDefault="00032935" w:rsidP="00032935">
      <w:pPr>
        <w:pStyle w:val="Vysvtlenpojmu"/>
      </w:pPr>
      <w:r w:rsidRPr="00032935">
        <w:t>Knihovna pro zpracování obrazu a detekci klíčových bodů ruky pomocí strojového učení.</w:t>
      </w:r>
    </w:p>
    <w:p w14:paraId="374E39A6" w14:textId="2F489433" w:rsidR="00AA5C10" w:rsidRPr="00032935" w:rsidRDefault="00193CE1" w:rsidP="00AA5C10">
      <w:pPr>
        <w:pStyle w:val="Pojem"/>
      </w:pPr>
      <w:r w:rsidRPr="00032935">
        <w:t>RealSense</w:t>
      </w:r>
    </w:p>
    <w:p w14:paraId="37D96ABA" w14:textId="77777777" w:rsidR="00D87FF0" w:rsidRPr="00D87FF0" w:rsidRDefault="00D87FF0" w:rsidP="00D87FF0">
      <w:pPr>
        <w:pStyle w:val="Vysvtlenpojmu"/>
      </w:pPr>
      <w:r w:rsidRPr="00D87FF0">
        <w:t>Technologie od Intelu pro hloubkové snímání 3D prostoru.</w:t>
      </w:r>
    </w:p>
    <w:p w14:paraId="29332A74" w14:textId="5BECEDC1" w:rsidR="00AA5C10" w:rsidRPr="00032935" w:rsidRDefault="00193CE1" w:rsidP="00AA5C10">
      <w:pPr>
        <w:pStyle w:val="Pojem"/>
      </w:pPr>
      <w:r w:rsidRPr="00032935">
        <w:t>Unity</w:t>
      </w:r>
    </w:p>
    <w:p w14:paraId="18499A77" w14:textId="77777777" w:rsidR="00D87FF0" w:rsidRPr="00D87FF0" w:rsidRDefault="00D87FF0" w:rsidP="00D87FF0">
      <w:pPr>
        <w:pStyle w:val="Vysvtlenpojmu"/>
      </w:pPr>
      <w:r w:rsidRPr="00D87FF0">
        <w:t>Herní engine používaný pro vývoj interaktivních aplikací a her.</w:t>
      </w:r>
    </w:p>
    <w:p w14:paraId="730BADA9" w14:textId="184A90CC" w:rsidR="00AA5C10" w:rsidRPr="00032935" w:rsidRDefault="00193CE1" w:rsidP="00AA5C10">
      <w:pPr>
        <w:pStyle w:val="Pojem"/>
      </w:pPr>
      <w:r w:rsidRPr="00032935">
        <w:t>Android</w:t>
      </w:r>
    </w:p>
    <w:p w14:paraId="6B2BB810" w14:textId="77777777" w:rsidR="00D87FF0" w:rsidRPr="00D87FF0" w:rsidRDefault="00D87FF0" w:rsidP="00D87FF0">
      <w:pPr>
        <w:pStyle w:val="Vysvtlenpojmu"/>
      </w:pPr>
      <w:r w:rsidRPr="00D87FF0">
        <w:t>Operační systém pro mobilní zařízení, na kterém běží výsledná aplikace.</w:t>
      </w:r>
    </w:p>
    <w:p w14:paraId="118A3123" w14:textId="5BEFFE7B" w:rsidR="00AA5C10" w:rsidRPr="00032935" w:rsidRDefault="004D593F" w:rsidP="00AA5C10">
      <w:pPr>
        <w:pStyle w:val="Pojem"/>
      </w:pPr>
      <w:r w:rsidRPr="00032935">
        <w:t>UPBGE</w:t>
      </w:r>
    </w:p>
    <w:p w14:paraId="14373A64" w14:textId="77777777" w:rsidR="00D87FF0" w:rsidRPr="00D87FF0" w:rsidRDefault="00D87FF0" w:rsidP="00D87FF0">
      <w:pPr>
        <w:pStyle w:val="Vysvtlenpojmu"/>
      </w:pPr>
      <w:r w:rsidRPr="00D87FF0">
        <w:t>Fork Blenderu s herním enginem – upravená verze Blender Game Engine.</w:t>
      </w:r>
    </w:p>
    <w:p w14:paraId="66062ED1" w14:textId="0FD3342D" w:rsidR="00AA5C10" w:rsidRPr="00032935" w:rsidRDefault="004D593F" w:rsidP="00AA5C10">
      <w:pPr>
        <w:pStyle w:val="Pojem"/>
      </w:pPr>
      <w:r w:rsidRPr="00032935">
        <w:t>.NET</w:t>
      </w:r>
    </w:p>
    <w:p w14:paraId="25F3745F" w14:textId="63BF4127" w:rsidR="00AC0E36" w:rsidRPr="00AC0E36" w:rsidRDefault="00AC0E36" w:rsidP="00AC0E36">
      <w:pPr>
        <w:pStyle w:val="Vysvtlenpojmu"/>
      </w:pPr>
      <w:r w:rsidRPr="00AC0E36">
        <w:t>Platforma od Microsoftu pro vývoj softwaru, využívaná pro tvorbu knihoven.</w:t>
      </w:r>
    </w:p>
    <w:p w14:paraId="58EC5E01" w14:textId="27160EDE" w:rsidR="004D593F" w:rsidRPr="00032935" w:rsidRDefault="004D593F" w:rsidP="004D593F">
      <w:pPr>
        <w:pStyle w:val="Pojem"/>
      </w:pPr>
      <w:r w:rsidRPr="00032935">
        <w:t>C#</w:t>
      </w:r>
    </w:p>
    <w:p w14:paraId="72A896A7" w14:textId="77777777" w:rsidR="00AC0E36" w:rsidRPr="00AC0E36" w:rsidRDefault="00AC0E36" w:rsidP="00AC0E36">
      <w:pPr>
        <w:pStyle w:val="Vysvtlenpojmu"/>
      </w:pPr>
      <w:r w:rsidRPr="00AC0E36">
        <w:t>Programovací jazyk (C Sharp), hlavní jazyk používaný v Unity.</w:t>
      </w:r>
    </w:p>
    <w:p w14:paraId="53D1B327" w14:textId="683781FB" w:rsidR="004D593F" w:rsidRPr="00032935" w:rsidRDefault="001A5A18" w:rsidP="004D593F">
      <w:pPr>
        <w:pStyle w:val="Pojem"/>
      </w:pPr>
      <w:r w:rsidRPr="00032935">
        <w:t>RGB</w:t>
      </w:r>
    </w:p>
    <w:p w14:paraId="2DCD6848" w14:textId="77777777" w:rsidR="00AC0E36" w:rsidRPr="00AC0E36" w:rsidRDefault="00AC0E36" w:rsidP="00AC0E36">
      <w:pPr>
        <w:pStyle w:val="Vysvtlenpojmu"/>
      </w:pPr>
      <w:r w:rsidRPr="00AC0E36">
        <w:t>Barevný model založený na kombinaci červené, zelené a modré.</w:t>
      </w:r>
    </w:p>
    <w:p w14:paraId="68352F2F" w14:textId="5C6BA862" w:rsidR="004D593F" w:rsidRPr="00032935" w:rsidRDefault="001A5A18" w:rsidP="004D593F">
      <w:pPr>
        <w:pStyle w:val="Pojem"/>
      </w:pPr>
      <w:r w:rsidRPr="00032935">
        <w:t>FPS</w:t>
      </w:r>
    </w:p>
    <w:p w14:paraId="5B601AD4" w14:textId="44527FF3" w:rsidR="004D593F" w:rsidRPr="00032935" w:rsidRDefault="00FD2035" w:rsidP="00FD2035">
      <w:pPr>
        <w:pStyle w:val="Vysvtlenpojmu"/>
      </w:pPr>
      <w:r w:rsidRPr="00FD2035">
        <w:t>Frames Per Second – počet snímků zobrazených za sekundu.</w:t>
      </w:r>
    </w:p>
    <w:p w14:paraId="10F2216B" w14:textId="29CF2DAB" w:rsidR="004D593F" w:rsidRPr="00032935" w:rsidRDefault="001A5A18" w:rsidP="004D593F">
      <w:pPr>
        <w:pStyle w:val="Pojem"/>
      </w:pPr>
      <w:r w:rsidRPr="00032935">
        <w:t>dBFS</w:t>
      </w:r>
    </w:p>
    <w:p w14:paraId="33F8B6A7" w14:textId="406D24FA" w:rsidR="004D593F" w:rsidRPr="00032935" w:rsidRDefault="00FD2035" w:rsidP="00FD2035">
      <w:pPr>
        <w:pStyle w:val="Vysvtlenpojmu"/>
      </w:pPr>
      <w:r w:rsidRPr="00FD2035">
        <w:t>Decibels relative to Full Scale – měření hlasitosti digitálního signálu.</w:t>
      </w:r>
    </w:p>
    <w:p w14:paraId="3B1F0CA6" w14:textId="45CA505F" w:rsidR="001A5A18" w:rsidRPr="00032935" w:rsidRDefault="0087623B" w:rsidP="001A5A18">
      <w:pPr>
        <w:pStyle w:val="Pojem"/>
      </w:pPr>
      <w:r w:rsidRPr="00032935">
        <w:t>NPU</w:t>
      </w:r>
    </w:p>
    <w:p w14:paraId="31350AC1" w14:textId="15CA6AD9" w:rsidR="001A5A18" w:rsidRPr="00032935" w:rsidRDefault="00FD2035" w:rsidP="00FD2035">
      <w:pPr>
        <w:pStyle w:val="Vysvtlenpojmu"/>
      </w:pPr>
      <w:r w:rsidRPr="00FD2035">
        <w:t>Neural Processing Unit – čip určený pro zpracování úloh spojených se strojovým učením.</w:t>
      </w:r>
    </w:p>
    <w:p w14:paraId="5AEA6EC5" w14:textId="5E59425E" w:rsidR="001A5A18" w:rsidRPr="00032935" w:rsidRDefault="0087623B" w:rsidP="001A5A18">
      <w:pPr>
        <w:pStyle w:val="Pojem"/>
      </w:pPr>
      <w:r w:rsidRPr="00032935">
        <w:t>AAR</w:t>
      </w:r>
    </w:p>
    <w:p w14:paraId="083465D2" w14:textId="3C0AD9FF" w:rsidR="001A5A18" w:rsidRPr="00032935" w:rsidRDefault="00F112A5" w:rsidP="00F112A5">
      <w:pPr>
        <w:pStyle w:val="Vysvtlenpojmu"/>
      </w:pPr>
      <w:r w:rsidRPr="00F112A5">
        <w:t>Android Archive – formát pro distribuování a integraci knihoven do Android aplikací.</w:t>
      </w:r>
    </w:p>
    <w:p w14:paraId="5D32E77A" w14:textId="70E5D529" w:rsidR="001A5A18" w:rsidRPr="00032935" w:rsidRDefault="0087623B" w:rsidP="001A5A18">
      <w:pPr>
        <w:pStyle w:val="Pojem"/>
      </w:pPr>
      <w:r w:rsidRPr="00032935">
        <w:t>DLL</w:t>
      </w:r>
    </w:p>
    <w:p w14:paraId="3DB1FB5D" w14:textId="67FBAF8F" w:rsidR="00AA5C10" w:rsidRPr="00032935" w:rsidRDefault="00F112A5" w:rsidP="003A4909">
      <w:pPr>
        <w:pStyle w:val="Vysvtlenpojmu"/>
        <w:tabs>
          <w:tab w:val="left" w:pos="6521"/>
        </w:tabs>
      </w:pPr>
      <w:r w:rsidRPr="00032935">
        <w:t>Dynamic Link Library – knihovna dynamicky linkovaného kódu, využívaná pro volání nativních funkcí</w:t>
      </w:r>
      <w:r w:rsidR="001A5A18" w:rsidRPr="00032935">
        <w:t>.</w:t>
      </w:r>
    </w:p>
    <w:p w14:paraId="22BC11FB" w14:textId="77777777" w:rsidR="00440DE5" w:rsidRDefault="00440DE5" w:rsidP="00440DE5">
      <w:pPr>
        <w:pStyle w:val="Neslovannadpis"/>
      </w:pPr>
      <w:bookmarkStart w:id="57" w:name="_Toc86047605"/>
      <w:bookmarkStart w:id="58" w:name="_Toc86055212"/>
      <w:bookmarkStart w:id="59" w:name="_Toc192606007"/>
      <w:r>
        <w:lastRenderedPageBreak/>
        <w:t>Seznam obrázků</w:t>
      </w:r>
      <w:bookmarkEnd w:id="57"/>
      <w:bookmarkEnd w:id="58"/>
      <w:bookmarkEnd w:id="59"/>
    </w:p>
    <w:p w14:paraId="5E6AC927" w14:textId="15AF8961" w:rsidR="00D6399E" w:rsidRDefault="00440DE5">
      <w:pPr>
        <w:pStyle w:val="TableofFigures"/>
        <w:tabs>
          <w:tab w:val="right" w:leader="dot" w:pos="9062"/>
        </w:tabs>
        <w:rPr>
          <w:rFonts w:eastAsiaTheme="minorEastAsia"/>
          <w:noProof/>
          <w:kern w:val="2"/>
          <w:szCs w:val="24"/>
          <w:lang w:val="en-US"/>
          <w14:ligatures w14:val="standardContextual"/>
        </w:rPr>
      </w:pPr>
      <w:r>
        <w:rPr>
          <w:sz w:val="22"/>
        </w:rPr>
        <w:fldChar w:fldCharType="begin"/>
      </w:r>
      <w:r>
        <w:instrText xml:space="preserve"> TOC \h \z \c "Obrázek" </w:instrText>
      </w:r>
      <w:r>
        <w:rPr>
          <w:sz w:val="22"/>
        </w:rPr>
        <w:fldChar w:fldCharType="separate"/>
      </w:r>
      <w:hyperlink w:anchor="_Toc192694972" w:history="1">
        <w:r w:rsidR="00D6399E" w:rsidRPr="004A3819">
          <w:rPr>
            <w:rStyle w:val="Hyperlink"/>
            <w:noProof/>
          </w:rPr>
          <w:t>Obrázek 1 Konstrukce krabičky</w:t>
        </w:r>
        <w:r w:rsidR="00D6399E">
          <w:rPr>
            <w:noProof/>
            <w:webHidden/>
          </w:rPr>
          <w:tab/>
        </w:r>
        <w:r w:rsidR="00D6399E">
          <w:rPr>
            <w:noProof/>
            <w:webHidden/>
          </w:rPr>
          <w:fldChar w:fldCharType="begin"/>
        </w:r>
        <w:r w:rsidR="00D6399E">
          <w:rPr>
            <w:noProof/>
            <w:webHidden/>
          </w:rPr>
          <w:instrText xml:space="preserve"> PAGEREF _Toc192694972 \h </w:instrText>
        </w:r>
        <w:r w:rsidR="00D6399E">
          <w:rPr>
            <w:noProof/>
            <w:webHidden/>
          </w:rPr>
        </w:r>
        <w:r w:rsidR="00D6399E">
          <w:rPr>
            <w:noProof/>
            <w:webHidden/>
          </w:rPr>
          <w:fldChar w:fldCharType="separate"/>
        </w:r>
        <w:r w:rsidR="00A94EA1">
          <w:rPr>
            <w:noProof/>
            <w:webHidden/>
          </w:rPr>
          <w:t>4</w:t>
        </w:r>
        <w:r w:rsidR="00D6399E">
          <w:rPr>
            <w:noProof/>
            <w:webHidden/>
          </w:rPr>
          <w:fldChar w:fldCharType="end"/>
        </w:r>
      </w:hyperlink>
    </w:p>
    <w:p w14:paraId="41B3C8EA" w14:textId="56B2C6B8" w:rsidR="00D6399E" w:rsidRDefault="00D6399E">
      <w:pPr>
        <w:pStyle w:val="TableofFigures"/>
        <w:tabs>
          <w:tab w:val="right" w:leader="dot" w:pos="9062"/>
        </w:tabs>
        <w:rPr>
          <w:rFonts w:eastAsiaTheme="minorEastAsia"/>
          <w:noProof/>
          <w:kern w:val="2"/>
          <w:szCs w:val="24"/>
          <w:lang w:val="en-US"/>
          <w14:ligatures w14:val="standardContextual"/>
        </w:rPr>
      </w:pPr>
      <w:hyperlink w:anchor="_Toc192694973" w:history="1">
        <w:r w:rsidRPr="004A3819">
          <w:rPr>
            <w:rStyle w:val="Hyperlink"/>
            <w:noProof/>
          </w:rPr>
          <w:t>Obrázek 2 Testování MediaPipe a Intel RealSense v Pythonu</w:t>
        </w:r>
        <w:r>
          <w:rPr>
            <w:noProof/>
            <w:webHidden/>
          </w:rPr>
          <w:tab/>
        </w:r>
        <w:r>
          <w:rPr>
            <w:noProof/>
            <w:webHidden/>
          </w:rPr>
          <w:fldChar w:fldCharType="begin"/>
        </w:r>
        <w:r>
          <w:rPr>
            <w:noProof/>
            <w:webHidden/>
          </w:rPr>
          <w:instrText xml:space="preserve"> PAGEREF _Toc192694973 \h </w:instrText>
        </w:r>
        <w:r>
          <w:rPr>
            <w:noProof/>
            <w:webHidden/>
          </w:rPr>
        </w:r>
        <w:r>
          <w:rPr>
            <w:noProof/>
            <w:webHidden/>
          </w:rPr>
          <w:fldChar w:fldCharType="separate"/>
        </w:r>
        <w:r w:rsidR="00A94EA1">
          <w:rPr>
            <w:noProof/>
            <w:webHidden/>
          </w:rPr>
          <w:t>6</w:t>
        </w:r>
        <w:r>
          <w:rPr>
            <w:noProof/>
            <w:webHidden/>
          </w:rPr>
          <w:fldChar w:fldCharType="end"/>
        </w:r>
      </w:hyperlink>
    </w:p>
    <w:p w14:paraId="292F9A7E" w14:textId="4180BC36" w:rsidR="00D6399E" w:rsidRDefault="00D6399E">
      <w:pPr>
        <w:pStyle w:val="TableofFigures"/>
        <w:tabs>
          <w:tab w:val="right" w:leader="dot" w:pos="9062"/>
        </w:tabs>
        <w:rPr>
          <w:rFonts w:eastAsiaTheme="minorEastAsia"/>
          <w:noProof/>
          <w:kern w:val="2"/>
          <w:szCs w:val="24"/>
          <w:lang w:val="en-US"/>
          <w14:ligatures w14:val="standardContextual"/>
        </w:rPr>
      </w:pPr>
      <w:hyperlink w:anchor="_Toc192694974" w:history="1">
        <w:r w:rsidRPr="004A3819">
          <w:rPr>
            <w:rStyle w:val="Hyperlink"/>
            <w:noProof/>
          </w:rPr>
          <w:t>Obrázek 3 MediaPipe a RealSense v Unity</w:t>
        </w:r>
        <w:r>
          <w:rPr>
            <w:noProof/>
            <w:webHidden/>
          </w:rPr>
          <w:tab/>
        </w:r>
        <w:r>
          <w:rPr>
            <w:noProof/>
            <w:webHidden/>
          </w:rPr>
          <w:fldChar w:fldCharType="begin"/>
        </w:r>
        <w:r>
          <w:rPr>
            <w:noProof/>
            <w:webHidden/>
          </w:rPr>
          <w:instrText xml:space="preserve"> PAGEREF _Toc192694974 \h </w:instrText>
        </w:r>
        <w:r>
          <w:rPr>
            <w:noProof/>
            <w:webHidden/>
          </w:rPr>
        </w:r>
        <w:r>
          <w:rPr>
            <w:noProof/>
            <w:webHidden/>
          </w:rPr>
          <w:fldChar w:fldCharType="separate"/>
        </w:r>
        <w:r w:rsidR="00A94EA1">
          <w:rPr>
            <w:noProof/>
            <w:webHidden/>
          </w:rPr>
          <w:t>6</w:t>
        </w:r>
        <w:r>
          <w:rPr>
            <w:noProof/>
            <w:webHidden/>
          </w:rPr>
          <w:fldChar w:fldCharType="end"/>
        </w:r>
      </w:hyperlink>
    </w:p>
    <w:p w14:paraId="22469351" w14:textId="4B1D3AA4" w:rsidR="00D6399E" w:rsidRDefault="00D6399E">
      <w:pPr>
        <w:pStyle w:val="TableofFigures"/>
        <w:tabs>
          <w:tab w:val="right" w:leader="dot" w:pos="9062"/>
        </w:tabs>
        <w:rPr>
          <w:rFonts w:eastAsiaTheme="minorEastAsia"/>
          <w:noProof/>
          <w:kern w:val="2"/>
          <w:szCs w:val="24"/>
          <w:lang w:val="en-US"/>
          <w14:ligatures w14:val="standardContextual"/>
        </w:rPr>
      </w:pPr>
      <w:hyperlink w:anchor="_Toc192694975" w:history="1">
        <w:r w:rsidRPr="004A3819">
          <w:rPr>
            <w:rStyle w:val="Hyperlink"/>
            <w:noProof/>
          </w:rPr>
          <w:t>Obrázek 4 Časová osa projektu</w:t>
        </w:r>
        <w:r>
          <w:rPr>
            <w:noProof/>
            <w:webHidden/>
          </w:rPr>
          <w:tab/>
        </w:r>
        <w:r>
          <w:rPr>
            <w:noProof/>
            <w:webHidden/>
          </w:rPr>
          <w:fldChar w:fldCharType="begin"/>
        </w:r>
        <w:r>
          <w:rPr>
            <w:noProof/>
            <w:webHidden/>
          </w:rPr>
          <w:instrText xml:space="preserve"> PAGEREF _Toc192694975 \h </w:instrText>
        </w:r>
        <w:r>
          <w:rPr>
            <w:noProof/>
            <w:webHidden/>
          </w:rPr>
        </w:r>
        <w:r>
          <w:rPr>
            <w:noProof/>
            <w:webHidden/>
          </w:rPr>
          <w:fldChar w:fldCharType="separate"/>
        </w:r>
        <w:r w:rsidR="00A94EA1">
          <w:rPr>
            <w:noProof/>
            <w:webHidden/>
          </w:rPr>
          <w:t>6</w:t>
        </w:r>
        <w:r>
          <w:rPr>
            <w:noProof/>
            <w:webHidden/>
          </w:rPr>
          <w:fldChar w:fldCharType="end"/>
        </w:r>
      </w:hyperlink>
    </w:p>
    <w:p w14:paraId="088E3F1B" w14:textId="59129B45" w:rsidR="00D6399E" w:rsidRDefault="00D6399E">
      <w:pPr>
        <w:pStyle w:val="TableofFigures"/>
        <w:tabs>
          <w:tab w:val="right" w:leader="dot" w:pos="9062"/>
        </w:tabs>
        <w:rPr>
          <w:rFonts w:eastAsiaTheme="minorEastAsia"/>
          <w:noProof/>
          <w:kern w:val="2"/>
          <w:szCs w:val="24"/>
          <w:lang w:val="en-US"/>
          <w14:ligatures w14:val="standardContextual"/>
        </w:rPr>
      </w:pPr>
      <w:hyperlink w:anchor="_Toc192694976" w:history="1">
        <w:r w:rsidRPr="004A3819">
          <w:rPr>
            <w:rStyle w:val="Hyperlink"/>
            <w:noProof/>
          </w:rPr>
          <w:t xml:space="preserve">Obrázek 5 21 klíčových bodů ruky </w:t>
        </w:r>
        <w:r w:rsidRPr="004A3819">
          <w:rPr>
            <w:rStyle w:val="Hyperlink"/>
            <w:noProof/>
            <w:lang w:val="en-US"/>
          </w:rPr>
          <w:t>(10)</w:t>
        </w:r>
        <w:r>
          <w:rPr>
            <w:noProof/>
            <w:webHidden/>
          </w:rPr>
          <w:tab/>
        </w:r>
        <w:r>
          <w:rPr>
            <w:noProof/>
            <w:webHidden/>
          </w:rPr>
          <w:fldChar w:fldCharType="begin"/>
        </w:r>
        <w:r>
          <w:rPr>
            <w:noProof/>
            <w:webHidden/>
          </w:rPr>
          <w:instrText xml:space="preserve"> PAGEREF _Toc192694976 \h </w:instrText>
        </w:r>
        <w:r>
          <w:rPr>
            <w:noProof/>
            <w:webHidden/>
          </w:rPr>
        </w:r>
        <w:r>
          <w:rPr>
            <w:noProof/>
            <w:webHidden/>
          </w:rPr>
          <w:fldChar w:fldCharType="separate"/>
        </w:r>
        <w:r w:rsidR="00A94EA1">
          <w:rPr>
            <w:noProof/>
            <w:webHidden/>
          </w:rPr>
          <w:t>13</w:t>
        </w:r>
        <w:r>
          <w:rPr>
            <w:noProof/>
            <w:webHidden/>
          </w:rPr>
          <w:fldChar w:fldCharType="end"/>
        </w:r>
      </w:hyperlink>
    </w:p>
    <w:p w14:paraId="54179685" w14:textId="36B80295" w:rsidR="00D6399E" w:rsidRDefault="00D6399E">
      <w:pPr>
        <w:pStyle w:val="TableofFigures"/>
        <w:tabs>
          <w:tab w:val="right" w:leader="dot" w:pos="9062"/>
        </w:tabs>
        <w:rPr>
          <w:rFonts w:eastAsiaTheme="minorEastAsia"/>
          <w:noProof/>
          <w:kern w:val="2"/>
          <w:szCs w:val="24"/>
          <w:lang w:val="en-US"/>
          <w14:ligatures w14:val="standardContextual"/>
        </w:rPr>
      </w:pPr>
      <w:hyperlink w:anchor="_Toc192694977" w:history="1">
        <w:r w:rsidRPr="004A3819">
          <w:rPr>
            <w:rStyle w:val="Hyperlink"/>
            <w:noProof/>
          </w:rPr>
          <w:t>Obrázek 6 Segmenty měření</w:t>
        </w:r>
        <w:r>
          <w:rPr>
            <w:noProof/>
            <w:webHidden/>
          </w:rPr>
          <w:tab/>
        </w:r>
        <w:r>
          <w:rPr>
            <w:noProof/>
            <w:webHidden/>
          </w:rPr>
          <w:fldChar w:fldCharType="begin"/>
        </w:r>
        <w:r>
          <w:rPr>
            <w:noProof/>
            <w:webHidden/>
          </w:rPr>
          <w:instrText xml:space="preserve"> PAGEREF _Toc192694977 \h </w:instrText>
        </w:r>
        <w:r>
          <w:rPr>
            <w:noProof/>
            <w:webHidden/>
          </w:rPr>
        </w:r>
        <w:r>
          <w:rPr>
            <w:noProof/>
            <w:webHidden/>
          </w:rPr>
          <w:fldChar w:fldCharType="separate"/>
        </w:r>
        <w:r w:rsidR="00A94EA1">
          <w:rPr>
            <w:noProof/>
            <w:webHidden/>
          </w:rPr>
          <w:t>15</w:t>
        </w:r>
        <w:r>
          <w:rPr>
            <w:noProof/>
            <w:webHidden/>
          </w:rPr>
          <w:fldChar w:fldCharType="end"/>
        </w:r>
      </w:hyperlink>
    </w:p>
    <w:p w14:paraId="27F6507F" w14:textId="7A2E2E35" w:rsidR="00D6399E" w:rsidRDefault="00D6399E">
      <w:pPr>
        <w:pStyle w:val="TableofFigures"/>
        <w:tabs>
          <w:tab w:val="right" w:leader="dot" w:pos="9062"/>
        </w:tabs>
        <w:rPr>
          <w:rFonts w:eastAsiaTheme="minorEastAsia"/>
          <w:noProof/>
          <w:kern w:val="2"/>
          <w:szCs w:val="24"/>
          <w:lang w:val="en-US"/>
          <w14:ligatures w14:val="standardContextual"/>
        </w:rPr>
      </w:pPr>
      <w:hyperlink w:anchor="_Toc192694978" w:history="1">
        <w:r w:rsidRPr="004A3819">
          <w:rPr>
            <w:rStyle w:val="Hyperlink"/>
            <w:noProof/>
          </w:rPr>
          <w:t xml:space="preserve">Obrázek 7 </w:t>
        </w:r>
        <w:r w:rsidRPr="004A3819">
          <w:rPr>
            <w:rStyle w:val="Hyperlink"/>
            <w:noProof/>
            <w:lang w:val="en-US"/>
          </w:rPr>
          <w:t>V</w:t>
        </w:r>
        <w:r w:rsidRPr="004A3819">
          <w:rPr>
            <w:rStyle w:val="Hyperlink"/>
            <w:noProof/>
          </w:rPr>
          <w:t>ýběr levelu v menu</w:t>
        </w:r>
        <w:r>
          <w:rPr>
            <w:noProof/>
            <w:webHidden/>
          </w:rPr>
          <w:tab/>
        </w:r>
        <w:r>
          <w:rPr>
            <w:noProof/>
            <w:webHidden/>
          </w:rPr>
          <w:fldChar w:fldCharType="begin"/>
        </w:r>
        <w:r>
          <w:rPr>
            <w:noProof/>
            <w:webHidden/>
          </w:rPr>
          <w:instrText xml:space="preserve"> PAGEREF _Toc192694978 \h </w:instrText>
        </w:r>
        <w:r>
          <w:rPr>
            <w:noProof/>
            <w:webHidden/>
          </w:rPr>
        </w:r>
        <w:r>
          <w:rPr>
            <w:noProof/>
            <w:webHidden/>
          </w:rPr>
          <w:fldChar w:fldCharType="separate"/>
        </w:r>
        <w:r w:rsidR="00A94EA1">
          <w:rPr>
            <w:noProof/>
            <w:webHidden/>
          </w:rPr>
          <w:t>17</w:t>
        </w:r>
        <w:r>
          <w:rPr>
            <w:noProof/>
            <w:webHidden/>
          </w:rPr>
          <w:fldChar w:fldCharType="end"/>
        </w:r>
      </w:hyperlink>
    </w:p>
    <w:p w14:paraId="2F7AEC5C" w14:textId="644AF599" w:rsidR="00D6399E" w:rsidRDefault="00D6399E">
      <w:pPr>
        <w:pStyle w:val="TableofFigures"/>
        <w:tabs>
          <w:tab w:val="right" w:leader="dot" w:pos="9062"/>
        </w:tabs>
        <w:rPr>
          <w:rFonts w:eastAsiaTheme="minorEastAsia"/>
          <w:noProof/>
          <w:kern w:val="2"/>
          <w:szCs w:val="24"/>
          <w:lang w:val="en-US"/>
          <w14:ligatures w14:val="standardContextual"/>
        </w:rPr>
      </w:pPr>
      <w:hyperlink w:anchor="_Toc192694979" w:history="1">
        <w:r w:rsidRPr="004A3819">
          <w:rPr>
            <w:rStyle w:val="Hyperlink"/>
            <w:noProof/>
          </w:rPr>
          <w:t>Obrázek 8 Herní scéna</w:t>
        </w:r>
        <w:r>
          <w:rPr>
            <w:noProof/>
            <w:webHidden/>
          </w:rPr>
          <w:tab/>
        </w:r>
        <w:r>
          <w:rPr>
            <w:noProof/>
            <w:webHidden/>
          </w:rPr>
          <w:fldChar w:fldCharType="begin"/>
        </w:r>
        <w:r>
          <w:rPr>
            <w:noProof/>
            <w:webHidden/>
          </w:rPr>
          <w:instrText xml:space="preserve"> PAGEREF _Toc192694979 \h </w:instrText>
        </w:r>
        <w:r>
          <w:rPr>
            <w:noProof/>
            <w:webHidden/>
          </w:rPr>
        </w:r>
        <w:r>
          <w:rPr>
            <w:noProof/>
            <w:webHidden/>
          </w:rPr>
          <w:fldChar w:fldCharType="separate"/>
        </w:r>
        <w:r w:rsidR="00A94EA1">
          <w:rPr>
            <w:noProof/>
            <w:webHidden/>
          </w:rPr>
          <w:t>17</w:t>
        </w:r>
        <w:r>
          <w:rPr>
            <w:noProof/>
            <w:webHidden/>
          </w:rPr>
          <w:fldChar w:fldCharType="end"/>
        </w:r>
      </w:hyperlink>
    </w:p>
    <w:p w14:paraId="19CA3F32" w14:textId="2B021F23" w:rsidR="00D6399E" w:rsidRDefault="00D6399E">
      <w:pPr>
        <w:pStyle w:val="TableofFigures"/>
        <w:tabs>
          <w:tab w:val="right" w:leader="dot" w:pos="9062"/>
        </w:tabs>
        <w:rPr>
          <w:rFonts w:eastAsiaTheme="minorEastAsia"/>
          <w:noProof/>
          <w:kern w:val="2"/>
          <w:szCs w:val="24"/>
          <w:lang w:val="en-US"/>
          <w14:ligatures w14:val="standardContextual"/>
        </w:rPr>
      </w:pPr>
      <w:hyperlink w:anchor="_Toc192694980" w:history="1">
        <w:r w:rsidRPr="004A3819">
          <w:rPr>
            <w:rStyle w:val="Hyperlink"/>
            <w:noProof/>
          </w:rPr>
          <w:t>Obrázek 9 Graf hlasitosti audia</w:t>
        </w:r>
        <w:r>
          <w:rPr>
            <w:noProof/>
            <w:webHidden/>
          </w:rPr>
          <w:tab/>
        </w:r>
        <w:r>
          <w:rPr>
            <w:noProof/>
            <w:webHidden/>
          </w:rPr>
          <w:fldChar w:fldCharType="begin"/>
        </w:r>
        <w:r>
          <w:rPr>
            <w:noProof/>
            <w:webHidden/>
          </w:rPr>
          <w:instrText xml:space="preserve"> PAGEREF _Toc192694980 \h </w:instrText>
        </w:r>
        <w:r>
          <w:rPr>
            <w:noProof/>
            <w:webHidden/>
          </w:rPr>
        </w:r>
        <w:r>
          <w:rPr>
            <w:noProof/>
            <w:webHidden/>
          </w:rPr>
          <w:fldChar w:fldCharType="separate"/>
        </w:r>
        <w:r w:rsidR="00A94EA1">
          <w:rPr>
            <w:noProof/>
            <w:webHidden/>
          </w:rPr>
          <w:t>19</w:t>
        </w:r>
        <w:r>
          <w:rPr>
            <w:noProof/>
            <w:webHidden/>
          </w:rPr>
          <w:fldChar w:fldCharType="end"/>
        </w:r>
      </w:hyperlink>
    </w:p>
    <w:p w14:paraId="7EE7165C" w14:textId="12BEB735" w:rsidR="00D6399E" w:rsidRDefault="00D6399E">
      <w:pPr>
        <w:pStyle w:val="TableofFigures"/>
        <w:tabs>
          <w:tab w:val="right" w:leader="dot" w:pos="9062"/>
        </w:tabs>
        <w:rPr>
          <w:rFonts w:eastAsiaTheme="minorEastAsia"/>
          <w:noProof/>
          <w:kern w:val="2"/>
          <w:szCs w:val="24"/>
          <w:lang w:val="en-US"/>
          <w14:ligatures w14:val="standardContextual"/>
        </w:rPr>
      </w:pPr>
      <w:hyperlink w:anchor="_Toc192694981" w:history="1">
        <w:r w:rsidRPr="004A3819">
          <w:rPr>
            <w:rStyle w:val="Hyperlink"/>
            <w:noProof/>
          </w:rPr>
          <w:t>Obrázek 10 Zobrazení efektu rozbití bloku levou rukou</w:t>
        </w:r>
        <w:r>
          <w:rPr>
            <w:noProof/>
            <w:webHidden/>
          </w:rPr>
          <w:tab/>
        </w:r>
        <w:r>
          <w:rPr>
            <w:noProof/>
            <w:webHidden/>
          </w:rPr>
          <w:fldChar w:fldCharType="begin"/>
        </w:r>
        <w:r>
          <w:rPr>
            <w:noProof/>
            <w:webHidden/>
          </w:rPr>
          <w:instrText xml:space="preserve"> PAGEREF _Toc192694981 \h </w:instrText>
        </w:r>
        <w:r>
          <w:rPr>
            <w:noProof/>
            <w:webHidden/>
          </w:rPr>
        </w:r>
        <w:r>
          <w:rPr>
            <w:noProof/>
            <w:webHidden/>
          </w:rPr>
          <w:fldChar w:fldCharType="separate"/>
        </w:r>
        <w:r w:rsidR="00A94EA1">
          <w:rPr>
            <w:noProof/>
            <w:webHidden/>
          </w:rPr>
          <w:t>21</w:t>
        </w:r>
        <w:r>
          <w:rPr>
            <w:noProof/>
            <w:webHidden/>
          </w:rPr>
          <w:fldChar w:fldCharType="end"/>
        </w:r>
      </w:hyperlink>
    </w:p>
    <w:p w14:paraId="53165F9A" w14:textId="0251C648" w:rsidR="002570DC" w:rsidRDefault="00440DE5" w:rsidP="00394D8A">
      <w:r>
        <w:fldChar w:fldCharType="end"/>
      </w:r>
      <w:bookmarkStart w:id="60" w:name="_Toc86047606"/>
    </w:p>
    <w:bookmarkStart w:id="61" w:name="_Toc192606008" w:displacedByCustomXml="next"/>
    <w:bookmarkStart w:id="62"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1C5E7582" w14:textId="77777777" w:rsidR="00440DE5" w:rsidRPr="00394D8A" w:rsidRDefault="002570DC" w:rsidP="00394D8A">
          <w:pPr>
            <w:pStyle w:val="Neslovannadpis"/>
          </w:pPr>
          <w:r w:rsidRPr="00394D8A">
            <w:t>Použité zdroje</w:t>
          </w:r>
          <w:bookmarkEnd w:id="60"/>
          <w:bookmarkEnd w:id="62"/>
          <w:bookmarkEnd w:id="61"/>
        </w:p>
        <w:p w14:paraId="6E73FB52" w14:textId="77777777" w:rsidR="00D6399E" w:rsidRDefault="00440DE5" w:rsidP="00D6399E">
          <w:pPr>
            <w:pStyle w:val="Bibliography"/>
            <w:rPr>
              <w:noProof/>
              <w:szCs w:val="24"/>
            </w:rPr>
          </w:pPr>
          <w:r>
            <w:fldChar w:fldCharType="begin"/>
          </w:r>
          <w:r>
            <w:instrText>BIBLIOGRAPHY</w:instrText>
          </w:r>
          <w:r>
            <w:fldChar w:fldCharType="separate"/>
          </w:r>
          <w:r w:rsidR="00D6399E">
            <w:rPr>
              <w:noProof/>
            </w:rPr>
            <w:t xml:space="preserve">1. </w:t>
          </w:r>
          <w:r w:rsidR="00D6399E">
            <w:rPr>
              <w:b/>
              <w:bCs/>
              <w:noProof/>
            </w:rPr>
            <w:t>Radxa.</w:t>
          </w:r>
          <w:r w:rsidR="00D6399E">
            <w:rPr>
              <w:noProof/>
            </w:rPr>
            <w:t xml:space="preserve"> Radxa ROCK 5B+. </w:t>
          </w:r>
          <w:r w:rsidR="00D6399E">
            <w:rPr>
              <w:i/>
              <w:iCs/>
              <w:noProof/>
            </w:rPr>
            <w:t xml:space="preserve">radxa. </w:t>
          </w:r>
          <w:r w:rsidR="00D6399E">
            <w:rPr>
              <w:noProof/>
            </w:rPr>
            <w:t>[Online] radxa. [Citace: 10. březen 2025.] https://radxa.com/products/rock5/5bp#techspec.</w:t>
          </w:r>
        </w:p>
        <w:p w14:paraId="727D72C5" w14:textId="77777777" w:rsidR="00D6399E" w:rsidRDefault="00D6399E" w:rsidP="00D6399E">
          <w:pPr>
            <w:pStyle w:val="Bibliography"/>
            <w:rPr>
              <w:noProof/>
            </w:rPr>
          </w:pPr>
          <w:r>
            <w:rPr>
              <w:noProof/>
            </w:rPr>
            <w:t xml:space="preserve">2. —. Summary of resource downloads. </w:t>
          </w:r>
          <w:r>
            <w:rPr>
              <w:i/>
              <w:iCs/>
              <w:noProof/>
            </w:rPr>
            <w:t xml:space="preserve">radxa Documentation Center. </w:t>
          </w:r>
          <w:r>
            <w:rPr>
              <w:noProof/>
            </w:rPr>
            <w:t>[Online] [Citace: 10. březen 2025.] https://docs.radxa.com/en/rock5/rock5b/download.</w:t>
          </w:r>
        </w:p>
        <w:p w14:paraId="51A8E4AE" w14:textId="77777777" w:rsidR="00D6399E" w:rsidRDefault="00D6399E" w:rsidP="00D6399E">
          <w:pPr>
            <w:pStyle w:val="Bibliography"/>
            <w:rPr>
              <w:noProof/>
            </w:rPr>
          </w:pPr>
          <w:r>
            <w:rPr>
              <w:noProof/>
            </w:rPr>
            <w:t xml:space="preserve">3. </w:t>
          </w:r>
          <w:r>
            <w:rPr>
              <w:b/>
              <w:bCs/>
              <w:noProof/>
            </w:rPr>
            <w:t>Intel Corporation.</w:t>
          </w:r>
          <w:r>
            <w:rPr>
              <w:noProof/>
            </w:rPr>
            <w:t xml:space="preserve"> Android for Rooted Devices. </w:t>
          </w:r>
          <w:r>
            <w:rPr>
              <w:i/>
              <w:iCs/>
              <w:noProof/>
            </w:rPr>
            <w:t xml:space="preserve">Intel Realsense. </w:t>
          </w:r>
          <w:r>
            <w:rPr>
              <w:noProof/>
            </w:rPr>
            <w:t>[Online] 1. leden 2021. [Citace: 10. březen 2025.] https://dev.intelrealsense.com/docs/android-for-rooted-devices.</w:t>
          </w:r>
        </w:p>
        <w:p w14:paraId="5759BD74" w14:textId="77777777" w:rsidR="00D6399E" w:rsidRDefault="00D6399E" w:rsidP="00D6399E">
          <w:pPr>
            <w:pStyle w:val="Bibliography"/>
            <w:rPr>
              <w:noProof/>
            </w:rPr>
          </w:pPr>
          <w:r>
            <w:rPr>
              <w:noProof/>
            </w:rPr>
            <w:t xml:space="preserve">4. —. Depth Camera D415. </w:t>
          </w:r>
          <w:r>
            <w:rPr>
              <w:i/>
              <w:iCs/>
              <w:noProof/>
            </w:rPr>
            <w:t xml:space="preserve">intel REALSENSE. </w:t>
          </w:r>
          <w:r>
            <w:rPr>
              <w:noProof/>
            </w:rPr>
            <w:t>[Online] [Citace: 10. březen 2025.] https://www.intelrealsense.com/depth-camera-d415/.</w:t>
          </w:r>
        </w:p>
        <w:p w14:paraId="28C5E79B" w14:textId="77777777" w:rsidR="00D6399E" w:rsidRDefault="00D6399E" w:rsidP="00D6399E">
          <w:pPr>
            <w:pStyle w:val="Bibliography"/>
            <w:rPr>
              <w:noProof/>
            </w:rPr>
          </w:pPr>
          <w:r>
            <w:rPr>
              <w:noProof/>
            </w:rPr>
            <w:t xml:space="preserve">5. —. Build RealSense SDK for Android OS. </w:t>
          </w:r>
          <w:r>
            <w:rPr>
              <w:i/>
              <w:iCs/>
              <w:noProof/>
            </w:rPr>
            <w:t xml:space="preserve">GitHub. </w:t>
          </w:r>
          <w:r>
            <w:rPr>
              <w:noProof/>
            </w:rPr>
            <w:t>[Online] 19. únor 2019. [Citace: 9. březen 2025.] https://github.com/IntelRealSense/librealsense/blob/master/wrappers/android/readme.md.</w:t>
          </w:r>
        </w:p>
        <w:p w14:paraId="4B52DE54" w14:textId="77777777" w:rsidR="00D6399E" w:rsidRDefault="00D6399E" w:rsidP="00D6399E">
          <w:pPr>
            <w:pStyle w:val="Bibliography"/>
            <w:rPr>
              <w:noProof/>
            </w:rPr>
          </w:pPr>
          <w:r>
            <w:rPr>
              <w:noProof/>
            </w:rPr>
            <w:t xml:space="preserve">6. —. Build an Android application for Intel RealSense SDK. </w:t>
          </w:r>
          <w:r>
            <w:rPr>
              <w:i/>
              <w:iCs/>
              <w:noProof/>
            </w:rPr>
            <w:t xml:space="preserve">intel realsense. </w:t>
          </w:r>
          <w:r>
            <w:rPr>
              <w:noProof/>
            </w:rPr>
            <w:t>[Online] 1. leden 2023. [Citace: 10. březen 2025.] https://dev.intelrealsense.com/docs/build-an-android-application-for-intel-realsense-sdk.</w:t>
          </w:r>
        </w:p>
        <w:p w14:paraId="45281F1F" w14:textId="77777777" w:rsidR="00D6399E" w:rsidRDefault="00D6399E" w:rsidP="00D6399E">
          <w:pPr>
            <w:pStyle w:val="Bibliography"/>
            <w:rPr>
              <w:noProof/>
            </w:rPr>
          </w:pPr>
          <w:r>
            <w:rPr>
              <w:noProof/>
            </w:rPr>
            <w:t xml:space="preserve">7. </w:t>
          </w:r>
          <w:r>
            <w:rPr>
              <w:b/>
              <w:bCs/>
              <w:noProof/>
            </w:rPr>
            <w:t>Unity Technologies.</w:t>
          </w:r>
          <w:r>
            <w:rPr>
              <w:noProof/>
            </w:rPr>
            <w:t xml:space="preserve"> Call Java and Kotlin plug-in code from C# scripts. </w:t>
          </w:r>
          <w:r>
            <w:rPr>
              <w:i/>
              <w:iCs/>
              <w:noProof/>
            </w:rPr>
            <w:t xml:space="preserve">Unity Documentation. </w:t>
          </w:r>
          <w:r>
            <w:rPr>
              <w:noProof/>
            </w:rPr>
            <w:t>[Online] 10. březen 2025. [Citace: 11. březen 2025.] https://docs.unity3d.com/6000.0/Documentation/Manual/android-plugins-java-code-from-c-sharp.html.</w:t>
          </w:r>
        </w:p>
        <w:p w14:paraId="2F3EC39A" w14:textId="77777777" w:rsidR="00D6399E" w:rsidRDefault="00D6399E" w:rsidP="00D6399E">
          <w:pPr>
            <w:pStyle w:val="Bibliography"/>
            <w:rPr>
              <w:noProof/>
            </w:rPr>
          </w:pPr>
          <w:r>
            <w:rPr>
              <w:noProof/>
            </w:rPr>
            <w:t xml:space="preserve">8. </w:t>
          </w:r>
          <w:r>
            <w:rPr>
              <w:b/>
              <w:bCs/>
              <w:noProof/>
            </w:rPr>
            <w:t>Nishida, Junrou.</w:t>
          </w:r>
          <w:r>
            <w:rPr>
              <w:noProof/>
            </w:rPr>
            <w:t xml:space="preserve"> Build Instructions. </w:t>
          </w:r>
          <w:r>
            <w:rPr>
              <w:i/>
              <w:iCs/>
              <w:noProof/>
            </w:rPr>
            <w:t xml:space="preserve">GitHub. </w:t>
          </w:r>
          <w:r>
            <w:rPr>
              <w:noProof/>
            </w:rPr>
            <w:t>[Online] 17. únor 2025. [Citace: 3. březen 2025.] https://github.com/homuler/MediaPipeUnityPlugin/blob/master/docs/Build.md.</w:t>
          </w:r>
        </w:p>
        <w:p w14:paraId="15E2AE89" w14:textId="77777777" w:rsidR="00D6399E" w:rsidRDefault="00D6399E" w:rsidP="00D6399E">
          <w:pPr>
            <w:pStyle w:val="Bibliography"/>
            <w:rPr>
              <w:noProof/>
            </w:rPr>
          </w:pPr>
          <w:r>
            <w:rPr>
              <w:noProof/>
            </w:rPr>
            <w:t xml:space="preserve">9. </w:t>
          </w:r>
          <w:r>
            <w:rPr>
              <w:b/>
              <w:bCs/>
              <w:noProof/>
            </w:rPr>
            <w:t>Microsoft.</w:t>
          </w:r>
          <w:r>
            <w:rPr>
              <w:noProof/>
            </w:rPr>
            <w:t xml:space="preserve"> DllImportAttribute Class. </w:t>
          </w:r>
          <w:r>
            <w:rPr>
              <w:i/>
              <w:iCs/>
              <w:noProof/>
            </w:rPr>
            <w:t xml:space="preserve">Microsoft Learn. </w:t>
          </w:r>
          <w:r>
            <w:rPr>
              <w:noProof/>
            </w:rPr>
            <w:t>[Online] [Citace: 10. březen 2025.] https://learn.microsoft.com/en-us/dotnet/api/system.runtime.interopservices.dllimportattribute.</w:t>
          </w:r>
        </w:p>
        <w:p w14:paraId="344E6B1A" w14:textId="77777777" w:rsidR="00D6399E" w:rsidRDefault="00D6399E" w:rsidP="00D6399E">
          <w:pPr>
            <w:pStyle w:val="Bibliography"/>
            <w:rPr>
              <w:noProof/>
            </w:rPr>
          </w:pPr>
          <w:r>
            <w:rPr>
              <w:noProof/>
            </w:rPr>
            <w:t xml:space="preserve">10. </w:t>
          </w:r>
          <w:r>
            <w:rPr>
              <w:b/>
              <w:bCs/>
              <w:noProof/>
            </w:rPr>
            <w:t>Google AI for Developers.</w:t>
          </w:r>
          <w:r>
            <w:rPr>
              <w:noProof/>
            </w:rPr>
            <w:t xml:space="preserve"> Hand landmarks detection guide. </w:t>
          </w:r>
          <w:r>
            <w:rPr>
              <w:i/>
              <w:iCs/>
              <w:noProof/>
            </w:rPr>
            <w:t xml:space="preserve">Google AI for Developers. </w:t>
          </w:r>
          <w:r>
            <w:rPr>
              <w:noProof/>
            </w:rPr>
            <w:t>[Online] 13. leden 2025. [Citace: 10. březen 2025.] https://ai.google.dev/edge/mediapipe/solutions/vision/hand_landmarker.</w:t>
          </w:r>
        </w:p>
        <w:p w14:paraId="3F6F9A2A" w14:textId="77777777" w:rsidR="00D6399E" w:rsidRDefault="00D6399E" w:rsidP="00D6399E">
          <w:pPr>
            <w:pStyle w:val="Bibliography"/>
            <w:rPr>
              <w:noProof/>
            </w:rPr>
          </w:pPr>
          <w:r>
            <w:rPr>
              <w:noProof/>
            </w:rPr>
            <w:t xml:space="preserve">11. </w:t>
          </w:r>
          <w:r>
            <w:rPr>
              <w:b/>
              <w:bCs/>
              <w:noProof/>
            </w:rPr>
            <w:t>Unity Technologies.</w:t>
          </w:r>
          <w:r>
            <w:rPr>
              <w:noProof/>
            </w:rPr>
            <w:t xml:space="preserve"> Collider.OnTriggerEnter(Collider). </w:t>
          </w:r>
          <w:r>
            <w:rPr>
              <w:i/>
              <w:iCs/>
              <w:noProof/>
            </w:rPr>
            <w:t xml:space="preserve">Unity Documentation. </w:t>
          </w:r>
          <w:r>
            <w:rPr>
              <w:noProof/>
            </w:rPr>
            <w:t>[Online] 10. březen 2025. [Citace: 11. březen 2025.] https://docs.unity3d.com/6000.0/Documentation/ScriptReference/Collider.OnTriggerEnter.html.</w:t>
          </w:r>
        </w:p>
        <w:p w14:paraId="377A0F4E" w14:textId="77777777" w:rsidR="00D6399E" w:rsidRDefault="00D6399E" w:rsidP="00D6399E">
          <w:pPr>
            <w:pStyle w:val="Bibliography"/>
            <w:rPr>
              <w:noProof/>
            </w:rPr>
          </w:pPr>
          <w:r>
            <w:rPr>
              <w:noProof/>
            </w:rPr>
            <w:t xml:space="preserve">12. —. Particle systems. </w:t>
          </w:r>
          <w:r>
            <w:rPr>
              <w:i/>
              <w:iCs/>
              <w:noProof/>
            </w:rPr>
            <w:t xml:space="preserve">Unity Documentation. </w:t>
          </w:r>
          <w:r>
            <w:rPr>
              <w:noProof/>
            </w:rPr>
            <w:t xml:space="preserve">[Online] 10. březen 2025. [Citace: 11. březen 2025.] </w:t>
          </w:r>
          <w:r>
            <w:rPr>
              <w:noProof/>
            </w:rPr>
            <w:lastRenderedPageBreak/>
            <w:t>https://docs.unity3d.com/6000.0/Documentation/Manual/ParticleSystems.html.</w:t>
          </w:r>
        </w:p>
        <w:p w14:paraId="03A5CE19" w14:textId="77777777" w:rsidR="00440DE5" w:rsidRDefault="00440DE5" w:rsidP="00D6399E">
          <w:pPr>
            <w:rPr>
              <w:b/>
              <w:bCs/>
            </w:rPr>
          </w:pPr>
          <w:r>
            <w:rPr>
              <w:b/>
              <w:bCs/>
            </w:rPr>
            <w:fldChar w:fldCharType="end"/>
          </w:r>
        </w:p>
      </w:sdtContent>
    </w:sdt>
    <w:p w14:paraId="315A00E9" w14:textId="77777777" w:rsidR="00D6399E" w:rsidRPr="00D6399E" w:rsidRDefault="00D6399E" w:rsidP="00D6399E"/>
    <w:p w14:paraId="451BD0A2" w14:textId="77777777" w:rsidR="00D6399E" w:rsidRDefault="00D6399E" w:rsidP="00D6399E">
      <w:pPr>
        <w:rPr>
          <w:b/>
          <w:bCs/>
        </w:rPr>
      </w:pPr>
    </w:p>
    <w:p w14:paraId="5AF209AC" w14:textId="50BADF62" w:rsidR="00D6399E" w:rsidRDefault="00D6399E" w:rsidP="00D6399E">
      <w:pPr>
        <w:tabs>
          <w:tab w:val="left" w:pos="2052"/>
        </w:tabs>
        <w:rPr>
          <w:b/>
          <w:bCs/>
        </w:rPr>
      </w:pPr>
      <w:r>
        <w:rPr>
          <w:b/>
          <w:bCs/>
        </w:rPr>
        <w:tab/>
      </w:r>
    </w:p>
    <w:p w14:paraId="0B8A8ECE" w14:textId="34703C02" w:rsidR="00D6399E" w:rsidRPr="00D6399E" w:rsidRDefault="00D6399E" w:rsidP="00D6399E">
      <w:pPr>
        <w:tabs>
          <w:tab w:val="left" w:pos="2052"/>
        </w:tabs>
        <w:sectPr w:rsidR="00D6399E" w:rsidRPr="00D6399E" w:rsidSect="000E03DC">
          <w:footerReference w:type="even" r:id="rId30"/>
          <w:footerReference w:type="default" r:id="rId31"/>
          <w:type w:val="oddPage"/>
          <w:pgSz w:w="11906" w:h="16838"/>
          <w:pgMar w:top="1417" w:right="1417" w:bottom="1417" w:left="1417" w:header="708" w:footer="708" w:gutter="0"/>
          <w:pgNumType w:start="1"/>
          <w:cols w:space="708"/>
          <w:docGrid w:linePitch="360"/>
        </w:sectPr>
      </w:pPr>
      <w:r>
        <w:tab/>
      </w:r>
    </w:p>
    <w:p w14:paraId="5D95344C" w14:textId="77777777" w:rsidR="00440DE5" w:rsidRDefault="00440DE5" w:rsidP="00440DE5">
      <w:pPr>
        <w:pStyle w:val="Nadpisplohy"/>
      </w:pPr>
      <w:bookmarkStart w:id="63" w:name="_Toc86047607"/>
      <w:bookmarkStart w:id="64" w:name="_Toc86055214"/>
      <w:bookmarkStart w:id="65" w:name="_Toc192606009"/>
      <w:r>
        <w:lastRenderedPageBreak/>
        <w:t>Seznam přiložených souborů</w:t>
      </w:r>
      <w:bookmarkEnd w:id="63"/>
      <w:bookmarkEnd w:id="64"/>
      <w:bookmarkEnd w:id="65"/>
    </w:p>
    <w:p w14:paraId="44A5C1DF" w14:textId="5891DCD9" w:rsidR="00DC0AE0" w:rsidRDefault="005C0D1E" w:rsidP="00DC0AE0">
      <w:r w:rsidRPr="005C0D1E">
        <w:t>Odkaz na příslušný repozitář MP:</w:t>
      </w:r>
    </w:p>
    <w:p w14:paraId="6EAB8D6C" w14:textId="77777777" w:rsidR="00DC0AE0" w:rsidRDefault="00DC0AE0" w:rsidP="00DC0AE0">
      <w:pPr>
        <w:pStyle w:val="ListParagraph"/>
        <w:numPr>
          <w:ilvl w:val="0"/>
          <w:numId w:val="24"/>
        </w:numPr>
      </w:pPr>
      <w:r w:rsidRPr="00DC0AE0">
        <w:t>https://github.com/pslib-cz/MP2024-25_Adamec-Matyas_MediaPipe-pro-Unity</w:t>
      </w:r>
    </w:p>
    <w:p w14:paraId="4004420B" w14:textId="6E0766E6" w:rsidR="00F846B4" w:rsidRDefault="00853D98" w:rsidP="00394D8A">
      <w:r>
        <w:t xml:space="preserve">Ve </w:t>
      </w:r>
      <w:r w:rsidR="0056509F">
        <w:t>z</w:t>
      </w:r>
      <w:r>
        <w:t>míně</w:t>
      </w:r>
      <w:r w:rsidR="0056509F">
        <w:t xml:space="preserve">ném </w:t>
      </w:r>
      <w:r>
        <w:t>repozitáři</w:t>
      </w:r>
      <w:r w:rsidR="00F846B4">
        <w:t xml:space="preserve"> se nacházejí následující soubory a složky:</w:t>
      </w:r>
    </w:p>
    <w:p w14:paraId="7E667230" w14:textId="547E7BB0" w:rsidR="00F846B4" w:rsidRDefault="00F846B4" w:rsidP="00394D8A">
      <w:pPr>
        <w:pStyle w:val="ListParagraph"/>
        <w:numPr>
          <w:ilvl w:val="0"/>
          <w:numId w:val="24"/>
        </w:numPr>
      </w:pPr>
      <w:r w:rsidRPr="00394D8A">
        <w:rPr>
          <w:b/>
          <w:bCs/>
        </w:rPr>
        <w:t>MP20</w:t>
      </w:r>
      <w:r w:rsidR="005C0D1E">
        <w:rPr>
          <w:b/>
          <w:bCs/>
        </w:rPr>
        <w:t>25</w:t>
      </w:r>
      <w:r w:rsidRPr="00394D8A">
        <w:rPr>
          <w:b/>
          <w:bCs/>
        </w:rPr>
        <w:t>-</w:t>
      </w:r>
      <w:r w:rsidR="005C0D1E">
        <w:rPr>
          <w:b/>
          <w:bCs/>
        </w:rPr>
        <w:t>Adamec</w:t>
      </w:r>
      <w:r w:rsidRPr="00394D8A">
        <w:rPr>
          <w:b/>
          <w:bCs/>
        </w:rPr>
        <w:t>-</w:t>
      </w:r>
      <w:r w:rsidR="005C0D1E">
        <w:rPr>
          <w:b/>
          <w:bCs/>
        </w:rPr>
        <w:t>Matyáš</w:t>
      </w:r>
      <w:r w:rsidR="005C0D1E" w:rsidRPr="00394D8A">
        <w:rPr>
          <w:b/>
          <w:bCs/>
        </w:rPr>
        <w:t xml:space="preserve"> </w:t>
      </w:r>
      <w:r w:rsidRPr="00394D8A">
        <w:rPr>
          <w:b/>
          <w:bCs/>
        </w:rPr>
        <w:t>-</w:t>
      </w:r>
      <w:r w:rsidR="005C0D1E">
        <w:rPr>
          <w:b/>
          <w:bCs/>
        </w:rPr>
        <w:t>P4A</w:t>
      </w:r>
      <w:r w:rsidRPr="00394D8A">
        <w:rPr>
          <w:b/>
          <w:bCs/>
        </w:rPr>
        <w:t>-</w:t>
      </w:r>
      <w:r w:rsidR="000D2D17" w:rsidRPr="000D2D17">
        <w:rPr>
          <w:b/>
          <w:bCs/>
        </w:rPr>
        <w:t>MediaPipe-pro-Unity</w:t>
      </w:r>
      <w:r w:rsidRPr="00394D8A">
        <w:rPr>
          <w:b/>
          <w:bCs/>
        </w:rPr>
        <w:t>.docx</w:t>
      </w:r>
      <w:r>
        <w:t xml:space="preserve"> – editovatelná verze dokumentace maturitní práce</w:t>
      </w:r>
    </w:p>
    <w:p w14:paraId="60D9030C" w14:textId="67B32519" w:rsidR="00F846B4" w:rsidRDefault="000D2D17" w:rsidP="000D2D17">
      <w:pPr>
        <w:pStyle w:val="ListParagraph"/>
        <w:numPr>
          <w:ilvl w:val="0"/>
          <w:numId w:val="24"/>
        </w:numPr>
      </w:pPr>
      <w:r w:rsidRPr="00394D8A">
        <w:rPr>
          <w:b/>
          <w:bCs/>
        </w:rPr>
        <w:t>MP20</w:t>
      </w:r>
      <w:r>
        <w:rPr>
          <w:b/>
          <w:bCs/>
        </w:rPr>
        <w:t>25</w:t>
      </w:r>
      <w:r w:rsidRPr="00394D8A">
        <w:rPr>
          <w:b/>
          <w:bCs/>
        </w:rPr>
        <w:t>-</w:t>
      </w:r>
      <w:r>
        <w:rPr>
          <w:b/>
          <w:bCs/>
        </w:rPr>
        <w:t>Adamec</w:t>
      </w:r>
      <w:r w:rsidRPr="00394D8A">
        <w:rPr>
          <w:b/>
          <w:bCs/>
        </w:rPr>
        <w:t>-</w:t>
      </w:r>
      <w:r>
        <w:rPr>
          <w:b/>
          <w:bCs/>
        </w:rPr>
        <w:t>Matyáš</w:t>
      </w:r>
      <w:r w:rsidRPr="00394D8A">
        <w:rPr>
          <w:b/>
          <w:bCs/>
        </w:rPr>
        <w:t xml:space="preserve"> -</w:t>
      </w:r>
      <w:r>
        <w:rPr>
          <w:b/>
          <w:bCs/>
        </w:rPr>
        <w:t>P4A</w:t>
      </w:r>
      <w:r w:rsidRPr="00394D8A">
        <w:rPr>
          <w:b/>
          <w:bCs/>
        </w:rPr>
        <w:t>-</w:t>
      </w:r>
      <w:r w:rsidRPr="000D2D17">
        <w:rPr>
          <w:b/>
          <w:bCs/>
        </w:rPr>
        <w:t>MediaPipe-pro-Unity</w:t>
      </w:r>
      <w:r w:rsidRPr="00394D8A">
        <w:rPr>
          <w:b/>
          <w:bCs/>
        </w:rPr>
        <w:t>.</w:t>
      </w:r>
      <w:r w:rsidR="00F846B4" w:rsidRPr="00394D8A">
        <w:rPr>
          <w:b/>
          <w:bCs/>
        </w:rPr>
        <w:t>pdf</w:t>
      </w:r>
      <w:r w:rsidR="00F846B4">
        <w:t xml:space="preserve"> – tisknutelná verze dokumentace maturitní práce</w:t>
      </w:r>
    </w:p>
    <w:p w14:paraId="0056D81A" w14:textId="77777777" w:rsidR="001E67F6" w:rsidRPr="00F846B4" w:rsidRDefault="00F846B4" w:rsidP="00394D8A">
      <w:pPr>
        <w:pStyle w:val="ListParagraph"/>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193B1A" w14:textId="77777777" w:rsidR="00975D54" w:rsidRDefault="00975D54" w:rsidP="00A758D8">
      <w:pPr>
        <w:spacing w:line="240" w:lineRule="auto"/>
      </w:pPr>
      <w:r>
        <w:separator/>
      </w:r>
    </w:p>
  </w:endnote>
  <w:endnote w:type="continuationSeparator" w:id="0">
    <w:p w14:paraId="675287C4" w14:textId="77777777" w:rsidR="00975D54" w:rsidRDefault="00975D54" w:rsidP="00A758D8">
      <w:pPr>
        <w:spacing w:line="240" w:lineRule="auto"/>
      </w:pPr>
      <w:r>
        <w:continuationSeparator/>
      </w:r>
    </w:p>
  </w:endnote>
  <w:endnote w:type="continuationNotice" w:id="1">
    <w:p w14:paraId="064EF4C8" w14:textId="77777777" w:rsidR="00975D54" w:rsidRDefault="00975D5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A51DFECE-8125-491D-8A76-41A8B60A5072}"/>
    <w:embedBold r:id="rId2" w:fontKey="{D2A858F2-B326-41FD-976E-E9FD8DE44EB4}"/>
    <w:embedItalic r:id="rId3" w:fontKey="{11309FC3-09FE-478B-A936-C03674958B16}"/>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0A58C3DB-7CDE-4911-B926-060A696F9841}"/>
    <w:embedItalic r:id="rId5" w:fontKey="{1AAA854E-06AE-4C1B-9FC7-12703334BED5}"/>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0996CD71-6905-4964-A2DE-9825497159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46228" w14:textId="77777777" w:rsidR="00566029" w:rsidRDefault="00566029">
    <w:pPr>
      <w:pStyle w:val="Footer"/>
      <w:jc w:val="right"/>
    </w:pPr>
  </w:p>
  <w:p w14:paraId="2B0688B3" w14:textId="77777777" w:rsidR="00566029" w:rsidRDefault="005660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69B5D" w14:textId="77777777" w:rsidR="00EA593D" w:rsidRDefault="00EA593D">
    <w:pPr>
      <w:pStyle w:val="Footer"/>
      <w:jc w:val="right"/>
    </w:pPr>
  </w:p>
  <w:p w14:paraId="10F33CD1" w14:textId="77777777" w:rsidR="00EA593D" w:rsidRDefault="00EA59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08B6F" w14:textId="77777777" w:rsidR="001D4A0E" w:rsidRDefault="001D4A0E">
    <w:pPr>
      <w:pStyle w:val="Footer"/>
      <w:jc w:val="right"/>
    </w:pPr>
  </w:p>
  <w:p w14:paraId="7791DC71" w14:textId="77777777" w:rsidR="001D4A0E" w:rsidRDefault="001D4A0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12BAE" w14:textId="77777777" w:rsidR="0096726D" w:rsidRDefault="0096726D">
    <w:pPr>
      <w:pStyle w:val="Footer"/>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Content>
      <w:p w14:paraId="473754B3" w14:textId="77777777" w:rsidR="0096726D" w:rsidRDefault="0096726D">
        <w:pPr>
          <w:pStyle w:val="Footer"/>
          <w:jc w:val="right"/>
        </w:pPr>
        <w:r>
          <w:fldChar w:fldCharType="begin"/>
        </w:r>
        <w:r>
          <w:instrText>PAGE   \* MERGEFORMAT</w:instrText>
        </w:r>
        <w:r>
          <w:fldChar w:fldCharType="separate"/>
        </w:r>
        <w:r>
          <w:t>1</w:t>
        </w:r>
        <w:r>
          <w:fldChar w:fldCharType="end"/>
        </w:r>
      </w:p>
    </w:sdtContent>
  </w:sdt>
  <w:p w14:paraId="30B92B53" w14:textId="77777777" w:rsidR="0096726D" w:rsidRDefault="009672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FDCB47" w14:textId="77777777" w:rsidR="00975D54" w:rsidRDefault="00975D54" w:rsidP="00A758D8">
      <w:pPr>
        <w:spacing w:line="240" w:lineRule="auto"/>
      </w:pPr>
      <w:r>
        <w:separator/>
      </w:r>
    </w:p>
  </w:footnote>
  <w:footnote w:type="continuationSeparator" w:id="0">
    <w:p w14:paraId="4C50DC31" w14:textId="77777777" w:rsidR="00975D54" w:rsidRDefault="00975D54" w:rsidP="00A758D8">
      <w:pPr>
        <w:spacing w:line="240" w:lineRule="auto"/>
      </w:pPr>
      <w:r>
        <w:continuationSeparator/>
      </w:r>
    </w:p>
  </w:footnote>
  <w:footnote w:type="continuationNotice" w:id="1">
    <w:p w14:paraId="30A1A5A9" w14:textId="77777777" w:rsidR="00975D54" w:rsidRDefault="00975D5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438141" w14:textId="77777777" w:rsidR="00473CE3" w:rsidRPr="007F2376" w:rsidRDefault="00473CE3" w:rsidP="007F2376">
    <w:pPr>
      <w:pStyle w:val="Header"/>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BDC8B445484B4A3AB91546488E723E53"/>
      </w:placeholder>
      <w:dataBinding w:prefixMappings="xmlns:ns0='http://purl.org/dc/elements/1.1/' xmlns:ns1='http://schemas.openxmlformats.org/package/2006/metadata/core-properties' " w:xpath="/ns1:coreProperties[1]/ns0:title[1]" w:storeItemID="{6C3C8BC8-F283-45AE-878A-BAB7291924A1}"/>
      <w:text/>
    </w:sdtPr>
    <w:sdtContent>
      <w:p w14:paraId="6E2CBFE1" w14:textId="7181367C" w:rsidR="00A758D8" w:rsidRPr="00A758D8" w:rsidRDefault="005B1BC7" w:rsidP="00A758D8">
        <w:pPr>
          <w:pStyle w:val="Header"/>
        </w:pPr>
        <w:r>
          <w:t>Mediapipe V Unity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6264352"/>
    <w:multiLevelType w:val="multilevel"/>
    <w:tmpl w:val="9AA2C062"/>
    <w:numStyleLink w:val="Seznamslovan"/>
  </w:abstractNum>
  <w:abstractNum w:abstractNumId="14" w15:restartNumberingAfterBreak="0">
    <w:nsid w:val="2C4B6299"/>
    <w:multiLevelType w:val="multilevel"/>
    <w:tmpl w:val="9AA2C062"/>
    <w:numStyleLink w:val="Seznamslovan"/>
  </w:abstractNum>
  <w:abstractNum w:abstractNumId="15" w15:restartNumberingAfterBreak="0">
    <w:nsid w:val="2E6B075E"/>
    <w:multiLevelType w:val="multilevel"/>
    <w:tmpl w:val="9AA2C062"/>
    <w:numStyleLink w:val="Seznamslovan"/>
  </w:abstractNum>
  <w:abstractNum w:abstractNumId="16"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7" w15:restartNumberingAfterBreak="0">
    <w:nsid w:val="3022458A"/>
    <w:multiLevelType w:val="multilevel"/>
    <w:tmpl w:val="9AA2C062"/>
    <w:numStyleLink w:val="Seznamslovan"/>
  </w:abstractNum>
  <w:abstractNum w:abstractNumId="18" w15:restartNumberingAfterBreak="0">
    <w:nsid w:val="324B3632"/>
    <w:multiLevelType w:val="multilevel"/>
    <w:tmpl w:val="9AA2C062"/>
    <w:numStyleLink w:val="Seznamslovan"/>
  </w:abstractNum>
  <w:abstractNum w:abstractNumId="19" w15:restartNumberingAfterBreak="0">
    <w:nsid w:val="32E0663F"/>
    <w:multiLevelType w:val="multilevel"/>
    <w:tmpl w:val="FB88413A"/>
    <w:styleLink w:val="slovnnadpis"/>
    <w:lvl w:ilvl="0">
      <w:start w:val="1"/>
      <w:numFmt w:val="decimal"/>
      <w:pStyle w:val="Heading1"/>
      <w:lvlText w:val="%1"/>
      <w:lvlJc w:val="left"/>
      <w:pPr>
        <w:tabs>
          <w:tab w:val="num" w:pos="851"/>
        </w:tabs>
        <w:ind w:left="851" w:hanging="851"/>
      </w:pPr>
      <w:rPr>
        <w:rFonts w:hint="default"/>
      </w:rPr>
    </w:lvl>
    <w:lvl w:ilvl="1">
      <w:start w:val="1"/>
      <w:numFmt w:val="decimal"/>
      <w:pStyle w:val="Heading2"/>
      <w:lvlText w:val="%1.%2"/>
      <w:lvlJc w:val="left"/>
      <w:pPr>
        <w:tabs>
          <w:tab w:val="num" w:pos="851"/>
        </w:tabs>
        <w:ind w:left="851" w:hanging="851"/>
      </w:pPr>
      <w:rPr>
        <w:rFonts w:hint="default"/>
      </w:rPr>
    </w:lvl>
    <w:lvl w:ilvl="2">
      <w:start w:val="1"/>
      <w:numFmt w:val="decimal"/>
      <w:pStyle w:val="Heading3"/>
      <w:lvlText w:val="%1.%2.%3"/>
      <w:lvlJc w:val="left"/>
      <w:pPr>
        <w:tabs>
          <w:tab w:val="num" w:pos="851"/>
        </w:tabs>
        <w:ind w:left="851" w:hanging="851"/>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none"/>
      <w:pStyle w:val="Heading5"/>
      <w:lvlText w:val=""/>
      <w:lvlJc w:val="left"/>
      <w:pPr>
        <w:ind w:left="851" w:hanging="851"/>
      </w:pPr>
      <w:rPr>
        <w:rFonts w:hint="default"/>
      </w:rPr>
    </w:lvl>
    <w:lvl w:ilvl="5">
      <w:start w:val="1"/>
      <w:numFmt w:val="none"/>
      <w:pStyle w:val="Heading6"/>
      <w:lvlText w:val=""/>
      <w:lvlJc w:val="left"/>
      <w:pPr>
        <w:ind w:left="851" w:hanging="851"/>
      </w:pPr>
      <w:rPr>
        <w:rFonts w:hint="default"/>
      </w:rPr>
    </w:lvl>
    <w:lvl w:ilvl="6">
      <w:start w:val="1"/>
      <w:numFmt w:val="none"/>
      <w:pStyle w:val="Heading7"/>
      <w:lvlText w:val=""/>
      <w:lvlJc w:val="left"/>
      <w:pPr>
        <w:ind w:left="851" w:hanging="851"/>
      </w:pPr>
      <w:rPr>
        <w:rFonts w:hint="default"/>
      </w:rPr>
    </w:lvl>
    <w:lvl w:ilvl="7">
      <w:start w:val="1"/>
      <w:numFmt w:val="none"/>
      <w:pStyle w:val="Heading8"/>
      <w:lvlText w:val=""/>
      <w:lvlJc w:val="left"/>
      <w:pPr>
        <w:ind w:left="851" w:hanging="851"/>
      </w:pPr>
      <w:rPr>
        <w:rFonts w:hint="default"/>
      </w:rPr>
    </w:lvl>
    <w:lvl w:ilvl="8">
      <w:start w:val="1"/>
      <w:numFmt w:val="none"/>
      <w:pStyle w:val="Heading9"/>
      <w:lvlText w:val=""/>
      <w:lvlJc w:val="left"/>
      <w:pPr>
        <w:ind w:left="851" w:hanging="851"/>
      </w:pPr>
      <w:rPr>
        <w:rFonts w:hint="default"/>
      </w:rPr>
    </w:lvl>
  </w:abstractNum>
  <w:abstractNum w:abstractNumId="20"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38276116"/>
    <w:multiLevelType w:val="multilevel"/>
    <w:tmpl w:val="3DE8382A"/>
    <w:numStyleLink w:val="Seznamodrkov"/>
  </w:abstractNum>
  <w:abstractNum w:abstractNumId="22"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3" w15:restartNumberingAfterBreak="0">
    <w:nsid w:val="42520F69"/>
    <w:multiLevelType w:val="multilevel"/>
    <w:tmpl w:val="FB88413A"/>
    <w:numStyleLink w:val="slovnnadpis"/>
  </w:abstractNum>
  <w:abstractNum w:abstractNumId="24" w15:restartNumberingAfterBreak="0">
    <w:nsid w:val="51C83AE6"/>
    <w:multiLevelType w:val="multilevel"/>
    <w:tmpl w:val="3DE8382A"/>
    <w:numStyleLink w:val="Seznamodrkov"/>
  </w:abstractNum>
  <w:abstractNum w:abstractNumId="25" w15:restartNumberingAfterBreak="0">
    <w:nsid w:val="53B16BA5"/>
    <w:multiLevelType w:val="hybridMultilevel"/>
    <w:tmpl w:val="EEDC2082"/>
    <w:lvl w:ilvl="0" w:tplc="378667EA">
      <w:start w:val="9"/>
      <w:numFmt w:val="bullet"/>
      <w:lvlText w:val="-"/>
      <w:lvlJc w:val="left"/>
      <w:pPr>
        <w:ind w:left="1211" w:hanging="360"/>
      </w:pPr>
      <w:rPr>
        <w:rFonts w:ascii="Cambria" w:eastAsiaTheme="minorHAnsi" w:hAnsi="Cambria" w:cstheme="minorBid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16cid:durableId="125245523">
    <w:abstractNumId w:val="11"/>
  </w:num>
  <w:num w:numId="2" w16cid:durableId="401222200">
    <w:abstractNumId w:val="19"/>
  </w:num>
  <w:num w:numId="3" w16cid:durableId="15378183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6"/>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2"/>
  </w:num>
  <w:num w:numId="11" w16cid:durableId="2117407843">
    <w:abstractNumId w:val="24"/>
  </w:num>
  <w:num w:numId="12" w16cid:durableId="211313003">
    <w:abstractNumId w:val="15"/>
  </w:num>
  <w:num w:numId="13" w16cid:durableId="1847402926">
    <w:abstractNumId w:val="12"/>
  </w:num>
  <w:num w:numId="14" w16cid:durableId="1219853395">
    <w:abstractNumId w:val="10"/>
  </w:num>
  <w:num w:numId="15" w16cid:durableId="1597903488">
    <w:abstractNumId w:val="18"/>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3"/>
  </w:num>
  <w:num w:numId="22" w16cid:durableId="931822061">
    <w:abstractNumId w:val="17"/>
  </w:num>
  <w:num w:numId="23" w16cid:durableId="940800493">
    <w:abstractNumId w:val="21"/>
  </w:num>
  <w:num w:numId="24" w16cid:durableId="166556846">
    <w:abstractNumId w:val="20"/>
  </w:num>
  <w:num w:numId="25" w16cid:durableId="666710613">
    <w:abstractNumId w:val="13"/>
  </w:num>
  <w:num w:numId="26" w16cid:durableId="288973991">
    <w:abstractNumId w:val="14"/>
  </w:num>
  <w:num w:numId="27" w16cid:durableId="1010723317">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F94"/>
    <w:rsid w:val="00010054"/>
    <w:rsid w:val="00020F34"/>
    <w:rsid w:val="000212F3"/>
    <w:rsid w:val="00022814"/>
    <w:rsid w:val="000229E8"/>
    <w:rsid w:val="000238EB"/>
    <w:rsid w:val="000316FC"/>
    <w:rsid w:val="00032935"/>
    <w:rsid w:val="000423F8"/>
    <w:rsid w:val="000474B1"/>
    <w:rsid w:val="00047B90"/>
    <w:rsid w:val="00052A6B"/>
    <w:rsid w:val="00057E2A"/>
    <w:rsid w:val="00060FFB"/>
    <w:rsid w:val="00075688"/>
    <w:rsid w:val="000A0565"/>
    <w:rsid w:val="000A67DF"/>
    <w:rsid w:val="000C1B52"/>
    <w:rsid w:val="000C4596"/>
    <w:rsid w:val="000D207B"/>
    <w:rsid w:val="000D2D17"/>
    <w:rsid w:val="000E03DC"/>
    <w:rsid w:val="000E3A34"/>
    <w:rsid w:val="000F34C4"/>
    <w:rsid w:val="000F4DF6"/>
    <w:rsid w:val="00102D3B"/>
    <w:rsid w:val="00116884"/>
    <w:rsid w:val="00124CD4"/>
    <w:rsid w:val="0012724F"/>
    <w:rsid w:val="0013391F"/>
    <w:rsid w:val="00133A68"/>
    <w:rsid w:val="00150AD2"/>
    <w:rsid w:val="00150CDE"/>
    <w:rsid w:val="0015294D"/>
    <w:rsid w:val="00165743"/>
    <w:rsid w:val="00180E64"/>
    <w:rsid w:val="001860A3"/>
    <w:rsid w:val="00193CE1"/>
    <w:rsid w:val="00197C9F"/>
    <w:rsid w:val="001A0C0C"/>
    <w:rsid w:val="001A5A18"/>
    <w:rsid w:val="001B2A49"/>
    <w:rsid w:val="001B66D3"/>
    <w:rsid w:val="001C4F22"/>
    <w:rsid w:val="001D4A0E"/>
    <w:rsid w:val="001E67F6"/>
    <w:rsid w:val="001F0C0E"/>
    <w:rsid w:val="001F4F94"/>
    <w:rsid w:val="00210F31"/>
    <w:rsid w:val="00212DD4"/>
    <w:rsid w:val="002137C4"/>
    <w:rsid w:val="002141B8"/>
    <w:rsid w:val="00224799"/>
    <w:rsid w:val="00230CF6"/>
    <w:rsid w:val="002328FF"/>
    <w:rsid w:val="0023432B"/>
    <w:rsid w:val="00236BCF"/>
    <w:rsid w:val="00241394"/>
    <w:rsid w:val="002570DC"/>
    <w:rsid w:val="0026425A"/>
    <w:rsid w:val="00272D12"/>
    <w:rsid w:val="00291D4A"/>
    <w:rsid w:val="00292685"/>
    <w:rsid w:val="002D3DB4"/>
    <w:rsid w:val="003017C6"/>
    <w:rsid w:val="003039CF"/>
    <w:rsid w:val="00314DD9"/>
    <w:rsid w:val="00327C8F"/>
    <w:rsid w:val="00334EDE"/>
    <w:rsid w:val="003368F0"/>
    <w:rsid w:val="00341B93"/>
    <w:rsid w:val="00347E29"/>
    <w:rsid w:val="00356764"/>
    <w:rsid w:val="00377FC8"/>
    <w:rsid w:val="0038706C"/>
    <w:rsid w:val="00387256"/>
    <w:rsid w:val="0039335B"/>
    <w:rsid w:val="00394D8A"/>
    <w:rsid w:val="00396050"/>
    <w:rsid w:val="003A0B2F"/>
    <w:rsid w:val="003A4909"/>
    <w:rsid w:val="003B07CC"/>
    <w:rsid w:val="003C0DC5"/>
    <w:rsid w:val="003C161E"/>
    <w:rsid w:val="003C1F98"/>
    <w:rsid w:val="003E1ED4"/>
    <w:rsid w:val="003E562C"/>
    <w:rsid w:val="003F1EDE"/>
    <w:rsid w:val="003F6398"/>
    <w:rsid w:val="0041352B"/>
    <w:rsid w:val="004238DC"/>
    <w:rsid w:val="00433082"/>
    <w:rsid w:val="0044028C"/>
    <w:rsid w:val="00440DE5"/>
    <w:rsid w:val="00452B21"/>
    <w:rsid w:val="00473CE3"/>
    <w:rsid w:val="00475BF1"/>
    <w:rsid w:val="00486B93"/>
    <w:rsid w:val="004A20C0"/>
    <w:rsid w:val="004A6944"/>
    <w:rsid w:val="004B0528"/>
    <w:rsid w:val="004B4D3F"/>
    <w:rsid w:val="004C0792"/>
    <w:rsid w:val="004D1C97"/>
    <w:rsid w:val="004D2285"/>
    <w:rsid w:val="004D4F90"/>
    <w:rsid w:val="004D593F"/>
    <w:rsid w:val="004D70B2"/>
    <w:rsid w:val="004D7E96"/>
    <w:rsid w:val="004E2BF7"/>
    <w:rsid w:val="004E7531"/>
    <w:rsid w:val="004F04C2"/>
    <w:rsid w:val="00500794"/>
    <w:rsid w:val="00501764"/>
    <w:rsid w:val="005030AA"/>
    <w:rsid w:val="00510C29"/>
    <w:rsid w:val="005119FB"/>
    <w:rsid w:val="0051569C"/>
    <w:rsid w:val="00520416"/>
    <w:rsid w:val="00523EAD"/>
    <w:rsid w:val="00524FE6"/>
    <w:rsid w:val="005273F1"/>
    <w:rsid w:val="00533203"/>
    <w:rsid w:val="0053385C"/>
    <w:rsid w:val="005415E3"/>
    <w:rsid w:val="005548C8"/>
    <w:rsid w:val="005576A1"/>
    <w:rsid w:val="0056509F"/>
    <w:rsid w:val="005653E8"/>
    <w:rsid w:val="00566029"/>
    <w:rsid w:val="005826CA"/>
    <w:rsid w:val="00582D7C"/>
    <w:rsid w:val="00583B2C"/>
    <w:rsid w:val="00584945"/>
    <w:rsid w:val="005875F1"/>
    <w:rsid w:val="0059160E"/>
    <w:rsid w:val="005936AD"/>
    <w:rsid w:val="005A07ED"/>
    <w:rsid w:val="005B0966"/>
    <w:rsid w:val="005B1BC7"/>
    <w:rsid w:val="005B2665"/>
    <w:rsid w:val="005B3267"/>
    <w:rsid w:val="005B54DB"/>
    <w:rsid w:val="005C0D1E"/>
    <w:rsid w:val="005E7873"/>
    <w:rsid w:val="005F5940"/>
    <w:rsid w:val="00601909"/>
    <w:rsid w:val="00606C5C"/>
    <w:rsid w:val="00607832"/>
    <w:rsid w:val="00624320"/>
    <w:rsid w:val="00626A22"/>
    <w:rsid w:val="00630DB7"/>
    <w:rsid w:val="00637C70"/>
    <w:rsid w:val="00641E47"/>
    <w:rsid w:val="00661BEF"/>
    <w:rsid w:val="00664B61"/>
    <w:rsid w:val="0067047A"/>
    <w:rsid w:val="00676C49"/>
    <w:rsid w:val="006803EF"/>
    <w:rsid w:val="0068064C"/>
    <w:rsid w:val="00687B23"/>
    <w:rsid w:val="00691A48"/>
    <w:rsid w:val="00695EAA"/>
    <w:rsid w:val="00697D42"/>
    <w:rsid w:val="006A10FF"/>
    <w:rsid w:val="006A7ADB"/>
    <w:rsid w:val="006B7DA4"/>
    <w:rsid w:val="006D19F0"/>
    <w:rsid w:val="006E3CD9"/>
    <w:rsid w:val="006F389A"/>
    <w:rsid w:val="006F3E2A"/>
    <w:rsid w:val="006F508F"/>
    <w:rsid w:val="00714466"/>
    <w:rsid w:val="00721E97"/>
    <w:rsid w:val="007423C0"/>
    <w:rsid w:val="00742A0A"/>
    <w:rsid w:val="00752819"/>
    <w:rsid w:val="00770DA2"/>
    <w:rsid w:val="007B5294"/>
    <w:rsid w:val="007C024B"/>
    <w:rsid w:val="007C2B80"/>
    <w:rsid w:val="007D1DD5"/>
    <w:rsid w:val="007D7430"/>
    <w:rsid w:val="007E4935"/>
    <w:rsid w:val="007F2376"/>
    <w:rsid w:val="007F4DD7"/>
    <w:rsid w:val="00800630"/>
    <w:rsid w:val="00806973"/>
    <w:rsid w:val="008157A9"/>
    <w:rsid w:val="0082261A"/>
    <w:rsid w:val="00822F69"/>
    <w:rsid w:val="00835B24"/>
    <w:rsid w:val="008526EC"/>
    <w:rsid w:val="008535A7"/>
    <w:rsid w:val="00853D98"/>
    <w:rsid w:val="00860B28"/>
    <w:rsid w:val="00862E08"/>
    <w:rsid w:val="008631FD"/>
    <w:rsid w:val="00865CF5"/>
    <w:rsid w:val="0087446E"/>
    <w:rsid w:val="0087623B"/>
    <w:rsid w:val="00882BB5"/>
    <w:rsid w:val="00890300"/>
    <w:rsid w:val="008948C8"/>
    <w:rsid w:val="008A4B35"/>
    <w:rsid w:val="008B142A"/>
    <w:rsid w:val="008C4583"/>
    <w:rsid w:val="008C46C3"/>
    <w:rsid w:val="008C6B7A"/>
    <w:rsid w:val="008E4FBC"/>
    <w:rsid w:val="008F3A64"/>
    <w:rsid w:val="008F588E"/>
    <w:rsid w:val="00901B57"/>
    <w:rsid w:val="00905DEA"/>
    <w:rsid w:val="00916347"/>
    <w:rsid w:val="0092469F"/>
    <w:rsid w:val="00942BE9"/>
    <w:rsid w:val="00956C48"/>
    <w:rsid w:val="0096173A"/>
    <w:rsid w:val="00964BF7"/>
    <w:rsid w:val="0096726D"/>
    <w:rsid w:val="00967649"/>
    <w:rsid w:val="00967740"/>
    <w:rsid w:val="00971335"/>
    <w:rsid w:val="00975D54"/>
    <w:rsid w:val="00981E41"/>
    <w:rsid w:val="009906D3"/>
    <w:rsid w:val="009A0C62"/>
    <w:rsid w:val="009D6C9B"/>
    <w:rsid w:val="009D7828"/>
    <w:rsid w:val="009E0753"/>
    <w:rsid w:val="009E6359"/>
    <w:rsid w:val="00A0287D"/>
    <w:rsid w:val="00A12AE8"/>
    <w:rsid w:val="00A17CB0"/>
    <w:rsid w:val="00A234BA"/>
    <w:rsid w:val="00A23CD8"/>
    <w:rsid w:val="00A46064"/>
    <w:rsid w:val="00A47830"/>
    <w:rsid w:val="00A50523"/>
    <w:rsid w:val="00A56E45"/>
    <w:rsid w:val="00A56E9C"/>
    <w:rsid w:val="00A651FD"/>
    <w:rsid w:val="00A66A15"/>
    <w:rsid w:val="00A70B3D"/>
    <w:rsid w:val="00A758D8"/>
    <w:rsid w:val="00A80B15"/>
    <w:rsid w:val="00A82711"/>
    <w:rsid w:val="00A8597E"/>
    <w:rsid w:val="00A93E74"/>
    <w:rsid w:val="00A93F8A"/>
    <w:rsid w:val="00A94EA1"/>
    <w:rsid w:val="00AA5C10"/>
    <w:rsid w:val="00AB4A39"/>
    <w:rsid w:val="00AC0E36"/>
    <w:rsid w:val="00AC1DE1"/>
    <w:rsid w:val="00AC7687"/>
    <w:rsid w:val="00AD22E9"/>
    <w:rsid w:val="00AE77B7"/>
    <w:rsid w:val="00AE7965"/>
    <w:rsid w:val="00AF090E"/>
    <w:rsid w:val="00B0062D"/>
    <w:rsid w:val="00B06BFF"/>
    <w:rsid w:val="00B12CA0"/>
    <w:rsid w:val="00B13CB2"/>
    <w:rsid w:val="00B21999"/>
    <w:rsid w:val="00B26D1F"/>
    <w:rsid w:val="00B36519"/>
    <w:rsid w:val="00B40B44"/>
    <w:rsid w:val="00B4604C"/>
    <w:rsid w:val="00B64766"/>
    <w:rsid w:val="00B803DE"/>
    <w:rsid w:val="00B86085"/>
    <w:rsid w:val="00B92FD0"/>
    <w:rsid w:val="00BA365E"/>
    <w:rsid w:val="00BB7FA6"/>
    <w:rsid w:val="00BC287D"/>
    <w:rsid w:val="00BC7D6B"/>
    <w:rsid w:val="00BE085A"/>
    <w:rsid w:val="00BE6A7B"/>
    <w:rsid w:val="00BE6CB0"/>
    <w:rsid w:val="00C21CE3"/>
    <w:rsid w:val="00C40ADD"/>
    <w:rsid w:val="00C4252A"/>
    <w:rsid w:val="00C61823"/>
    <w:rsid w:val="00C657EF"/>
    <w:rsid w:val="00C70753"/>
    <w:rsid w:val="00C710A3"/>
    <w:rsid w:val="00C72271"/>
    <w:rsid w:val="00C81B13"/>
    <w:rsid w:val="00C83894"/>
    <w:rsid w:val="00C83D90"/>
    <w:rsid w:val="00CA25D3"/>
    <w:rsid w:val="00CA37CF"/>
    <w:rsid w:val="00CA404C"/>
    <w:rsid w:val="00CC5042"/>
    <w:rsid w:val="00CD7EDE"/>
    <w:rsid w:val="00D06100"/>
    <w:rsid w:val="00D114A1"/>
    <w:rsid w:val="00D177B1"/>
    <w:rsid w:val="00D30F23"/>
    <w:rsid w:val="00D423F6"/>
    <w:rsid w:val="00D42BD8"/>
    <w:rsid w:val="00D4315D"/>
    <w:rsid w:val="00D45FAE"/>
    <w:rsid w:val="00D60FAB"/>
    <w:rsid w:val="00D623ED"/>
    <w:rsid w:val="00D6399E"/>
    <w:rsid w:val="00D701D1"/>
    <w:rsid w:val="00D74C12"/>
    <w:rsid w:val="00D75D8C"/>
    <w:rsid w:val="00D843B3"/>
    <w:rsid w:val="00D87FF0"/>
    <w:rsid w:val="00D96617"/>
    <w:rsid w:val="00DB2BC7"/>
    <w:rsid w:val="00DB5D73"/>
    <w:rsid w:val="00DB614E"/>
    <w:rsid w:val="00DB7D10"/>
    <w:rsid w:val="00DC0AE0"/>
    <w:rsid w:val="00DC6525"/>
    <w:rsid w:val="00DD5FED"/>
    <w:rsid w:val="00DD79C5"/>
    <w:rsid w:val="00E0459E"/>
    <w:rsid w:val="00E0613F"/>
    <w:rsid w:val="00E06479"/>
    <w:rsid w:val="00E24F42"/>
    <w:rsid w:val="00E40A9B"/>
    <w:rsid w:val="00E454C1"/>
    <w:rsid w:val="00E536B6"/>
    <w:rsid w:val="00E75A57"/>
    <w:rsid w:val="00E81183"/>
    <w:rsid w:val="00E81BDF"/>
    <w:rsid w:val="00E839F6"/>
    <w:rsid w:val="00EA593D"/>
    <w:rsid w:val="00EA6290"/>
    <w:rsid w:val="00EB0405"/>
    <w:rsid w:val="00EB2011"/>
    <w:rsid w:val="00EB607A"/>
    <w:rsid w:val="00EC321E"/>
    <w:rsid w:val="00ED2B8E"/>
    <w:rsid w:val="00EF0C83"/>
    <w:rsid w:val="00F112A5"/>
    <w:rsid w:val="00F11CD7"/>
    <w:rsid w:val="00F11FED"/>
    <w:rsid w:val="00F17E61"/>
    <w:rsid w:val="00F20D24"/>
    <w:rsid w:val="00F51351"/>
    <w:rsid w:val="00F513B3"/>
    <w:rsid w:val="00F549C9"/>
    <w:rsid w:val="00F55436"/>
    <w:rsid w:val="00F55591"/>
    <w:rsid w:val="00F62150"/>
    <w:rsid w:val="00F63FD2"/>
    <w:rsid w:val="00F64EB4"/>
    <w:rsid w:val="00F660B1"/>
    <w:rsid w:val="00F8211B"/>
    <w:rsid w:val="00F846B4"/>
    <w:rsid w:val="00F94790"/>
    <w:rsid w:val="00F96D91"/>
    <w:rsid w:val="00FA6FB0"/>
    <w:rsid w:val="00FB7567"/>
    <w:rsid w:val="00FC27F4"/>
    <w:rsid w:val="00FD2035"/>
    <w:rsid w:val="00FD414B"/>
    <w:rsid w:val="00FE629B"/>
    <w:rsid w:val="00FF737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800D69"/>
  <w15:chartTrackingRefBased/>
  <w15:docId w15:val="{38089C49-7B29-4C74-8854-0A84D910A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0AE0"/>
    <w:pPr>
      <w:spacing w:after="0" w:line="300" w:lineRule="auto"/>
      <w:ind w:firstLine="851"/>
      <w:jc w:val="both"/>
    </w:pPr>
    <w:rPr>
      <w:sz w:val="24"/>
    </w:rPr>
  </w:style>
  <w:style w:type="paragraph" w:styleId="Heading1">
    <w:name w:val="heading 1"/>
    <w:basedOn w:val="Normal"/>
    <w:next w:val="Normal"/>
    <w:link w:val="Heading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Heading2">
    <w:name w:val="heading 2"/>
    <w:basedOn w:val="Normal"/>
    <w:next w:val="Normal"/>
    <w:link w:val="Heading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Heading3">
    <w:name w:val="heading 3"/>
    <w:basedOn w:val="Normal"/>
    <w:next w:val="Normal"/>
    <w:link w:val="Heading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Heading4">
    <w:name w:val="heading 4"/>
    <w:basedOn w:val="Normal"/>
    <w:next w:val="Normal"/>
    <w:link w:val="Heading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Heading5">
    <w:name w:val="heading 5"/>
    <w:basedOn w:val="Sta"/>
    <w:next w:val="Normal"/>
    <w:link w:val="Heading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Heading6">
    <w:name w:val="heading 6"/>
    <w:basedOn w:val="Normal"/>
    <w:next w:val="Normal"/>
    <w:link w:val="Heading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eslovannadpis">
    <w:name w:val="Nečíslovaný nadpis"/>
    <w:basedOn w:val="Heading1"/>
    <w:next w:val="Sta"/>
    <w:qFormat/>
    <w:rsid w:val="00440DE5"/>
    <w:pPr>
      <w:numPr>
        <w:numId w:val="0"/>
      </w:numPr>
    </w:pPr>
  </w:style>
  <w:style w:type="paragraph" w:customStyle="1" w:styleId="Nezaazovannadpis">
    <w:name w:val="Nezařazovaný nadpis"/>
    <w:basedOn w:val="Heading1"/>
    <w:next w:val="Sta"/>
    <w:qFormat/>
    <w:rsid w:val="003368F0"/>
    <w:pPr>
      <w:pageBreakBefore w:val="0"/>
      <w:numPr>
        <w:numId w:val="0"/>
      </w:numPr>
      <w:outlineLvl w:val="9"/>
    </w:pPr>
  </w:style>
  <w:style w:type="character" w:customStyle="1" w:styleId="Heading1Char">
    <w:name w:val="Heading 1 Char"/>
    <w:basedOn w:val="DefaultParagraphFont"/>
    <w:link w:val="Heading1"/>
    <w:uiPriority w:val="9"/>
    <w:rsid w:val="00D06100"/>
    <w:rPr>
      <w:rFonts w:asciiTheme="majorHAnsi" w:eastAsiaTheme="majorEastAsia" w:hAnsiTheme="majorHAnsi" w:cstheme="majorBidi"/>
      <w:sz w:val="40"/>
      <w:szCs w:val="32"/>
    </w:rPr>
  </w:style>
  <w:style w:type="paragraph" w:customStyle="1" w:styleId="Sta">
    <w:name w:val="Stať"/>
    <w:basedOn w:val="Normal"/>
    <w:qFormat/>
    <w:rsid w:val="00A651FD"/>
    <w:rPr>
      <w:rFonts w:eastAsia="Times New Roman" w:cs="Arial"/>
      <w:color w:val="000000"/>
      <w:szCs w:val="20"/>
      <w:lang w:eastAsia="cs-CZ"/>
    </w:rPr>
  </w:style>
  <w:style w:type="paragraph" w:customStyle="1" w:styleId="Podpisovdek">
    <w:name w:val="Podpisový řádek"/>
    <w:basedOn w:val="Normal"/>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al"/>
    <w:next w:val="Normal"/>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Header">
    <w:name w:val="header"/>
    <w:basedOn w:val="Normal"/>
    <w:link w:val="Header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HeaderChar">
    <w:name w:val="Header Char"/>
    <w:basedOn w:val="DefaultParagraphFont"/>
    <w:link w:val="Header"/>
    <w:uiPriority w:val="99"/>
    <w:rsid w:val="007F2376"/>
    <w:rPr>
      <w:rFonts w:asciiTheme="majorHAnsi" w:hAnsiTheme="majorHAnsi"/>
    </w:rPr>
  </w:style>
  <w:style w:type="paragraph" w:styleId="Footer">
    <w:name w:val="footer"/>
    <w:basedOn w:val="Normal"/>
    <w:link w:val="FooterChar"/>
    <w:uiPriority w:val="99"/>
    <w:unhideWhenUsed/>
    <w:rsid w:val="00A758D8"/>
    <w:pPr>
      <w:tabs>
        <w:tab w:val="center" w:pos="4536"/>
        <w:tab w:val="right" w:pos="9072"/>
      </w:tabs>
      <w:spacing w:line="240" w:lineRule="auto"/>
    </w:pPr>
  </w:style>
  <w:style w:type="character" w:customStyle="1" w:styleId="FooterChar">
    <w:name w:val="Footer Char"/>
    <w:basedOn w:val="DefaultParagraphFont"/>
    <w:link w:val="Footer"/>
    <w:uiPriority w:val="99"/>
    <w:rsid w:val="00A758D8"/>
  </w:style>
  <w:style w:type="character" w:styleId="PlaceholderText">
    <w:name w:val="Placeholder Text"/>
    <w:basedOn w:val="DefaultParagraphFont"/>
    <w:uiPriority w:val="99"/>
    <w:semiHidden/>
    <w:rsid w:val="00A758D8"/>
    <w:rPr>
      <w:color w:val="808080"/>
    </w:rPr>
  </w:style>
  <w:style w:type="paragraph" w:styleId="TOCHeading">
    <w:name w:val="TOC Heading"/>
    <w:basedOn w:val="Neslovannadpis"/>
    <w:next w:val="Normal"/>
    <w:uiPriority w:val="39"/>
    <w:unhideWhenUsed/>
    <w:qFormat/>
    <w:rsid w:val="00566029"/>
    <w:pPr>
      <w:outlineLvl w:val="9"/>
    </w:pPr>
    <w:rPr>
      <w:lang w:eastAsia="cs-CZ"/>
    </w:rPr>
  </w:style>
  <w:style w:type="paragraph" w:styleId="TOC1">
    <w:name w:val="toc 1"/>
    <w:basedOn w:val="Normal"/>
    <w:next w:val="Normal"/>
    <w:autoRedefine/>
    <w:uiPriority w:val="39"/>
    <w:unhideWhenUsed/>
    <w:rsid w:val="00394D8A"/>
    <w:pPr>
      <w:tabs>
        <w:tab w:val="right" w:leader="dot" w:pos="9072"/>
      </w:tabs>
      <w:spacing w:after="100" w:line="259" w:lineRule="auto"/>
      <w:ind w:firstLine="0"/>
      <w:jc w:val="left"/>
    </w:pPr>
  </w:style>
  <w:style w:type="character" w:styleId="Hyperlink">
    <w:name w:val="Hyperlink"/>
    <w:basedOn w:val="DefaultParagraphFont"/>
    <w:uiPriority w:val="99"/>
    <w:unhideWhenUsed/>
    <w:rsid w:val="00A758D8"/>
    <w:rPr>
      <w:color w:val="0563C1" w:themeColor="hyperlink"/>
      <w:u w:val="single"/>
    </w:rPr>
  </w:style>
  <w:style w:type="character" w:customStyle="1" w:styleId="Heading2Char">
    <w:name w:val="Heading 2 Char"/>
    <w:basedOn w:val="DefaultParagraphFont"/>
    <w:link w:val="Heading2"/>
    <w:uiPriority w:val="9"/>
    <w:rsid w:val="00F96D91"/>
    <w:rPr>
      <w:rFonts w:asciiTheme="majorHAnsi" w:eastAsiaTheme="majorEastAsia" w:hAnsiTheme="majorHAnsi" w:cstheme="majorBidi"/>
      <w:sz w:val="34"/>
      <w:szCs w:val="26"/>
    </w:rPr>
  </w:style>
  <w:style w:type="paragraph" w:styleId="TOC4">
    <w:name w:val="toc 4"/>
    <w:basedOn w:val="Normal"/>
    <w:next w:val="Normal"/>
    <w:autoRedefine/>
    <w:uiPriority w:val="39"/>
    <w:semiHidden/>
    <w:unhideWhenUsed/>
    <w:rsid w:val="00394D8A"/>
    <w:pPr>
      <w:spacing w:after="100" w:line="259" w:lineRule="auto"/>
      <w:ind w:left="720" w:firstLine="0"/>
      <w:jc w:val="left"/>
    </w:pPr>
  </w:style>
  <w:style w:type="paragraph" w:styleId="HTMLPreformatted">
    <w:name w:val="HTML Preformatted"/>
    <w:basedOn w:val="Normal"/>
    <w:link w:val="HTMLPreformattedChar"/>
    <w:uiPriority w:val="99"/>
    <w:semiHidden/>
    <w:unhideWhenUsed/>
    <w:rsid w:val="00394D8A"/>
    <w:pPr>
      <w:spacing w:line="240" w:lineRule="auto"/>
      <w:ind w:firstLine="0"/>
      <w:jc w:val="left"/>
    </w:pPr>
    <w:rPr>
      <w:rFonts w:ascii="Consolas" w:hAnsi="Consolas"/>
      <w:sz w:val="20"/>
      <w:szCs w:val="20"/>
    </w:rPr>
  </w:style>
  <w:style w:type="character" w:customStyle="1" w:styleId="Heading3Char">
    <w:name w:val="Heading 3 Char"/>
    <w:basedOn w:val="DefaultParagraphFont"/>
    <w:link w:val="Heading3"/>
    <w:uiPriority w:val="9"/>
    <w:rsid w:val="00F96D91"/>
    <w:rPr>
      <w:rFonts w:asciiTheme="majorHAnsi" w:eastAsiaTheme="majorEastAsia" w:hAnsiTheme="majorHAnsi" w:cstheme="majorBidi"/>
      <w:sz w:val="32"/>
      <w:szCs w:val="24"/>
    </w:rPr>
  </w:style>
  <w:style w:type="character" w:customStyle="1" w:styleId="Heading4Char">
    <w:name w:val="Heading 4 Char"/>
    <w:basedOn w:val="DefaultParagraphFont"/>
    <w:link w:val="Heading4"/>
    <w:uiPriority w:val="9"/>
    <w:rsid w:val="00F96D91"/>
    <w:rPr>
      <w:rFonts w:asciiTheme="majorHAnsi" w:eastAsiaTheme="majorEastAsia" w:hAnsiTheme="majorHAnsi" w:cstheme="majorBidi"/>
      <w:iCs/>
      <w:sz w:val="28"/>
    </w:rPr>
  </w:style>
  <w:style w:type="character" w:customStyle="1" w:styleId="Heading5Char">
    <w:name w:val="Heading 5 Char"/>
    <w:basedOn w:val="DefaultParagraphFont"/>
    <w:link w:val="Heading5"/>
    <w:uiPriority w:val="9"/>
    <w:rsid w:val="00F96D91"/>
    <w:rPr>
      <w:rFonts w:asciiTheme="majorHAnsi" w:eastAsiaTheme="majorEastAsia" w:hAnsiTheme="majorHAnsi" w:cstheme="majorBidi"/>
      <w:sz w:val="28"/>
      <w:szCs w:val="20"/>
      <w:lang w:eastAsia="cs-CZ"/>
    </w:rPr>
  </w:style>
  <w:style w:type="character" w:customStyle="1" w:styleId="Heading6Char">
    <w:name w:val="Heading 6 Char"/>
    <w:basedOn w:val="DefaultParagraphFont"/>
    <w:link w:val="Heading6"/>
    <w:uiPriority w:val="9"/>
    <w:rsid w:val="00F96D91"/>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rsid w:val="005660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660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6029"/>
    <w:rPr>
      <w:rFonts w:asciiTheme="majorHAnsi" w:eastAsiaTheme="majorEastAsia" w:hAnsiTheme="majorHAnsi" w:cstheme="majorBidi"/>
      <w:i/>
      <w:iCs/>
      <w:color w:val="272727" w:themeColor="text1" w:themeTint="D8"/>
      <w:sz w:val="21"/>
      <w:szCs w:val="21"/>
    </w:rPr>
  </w:style>
  <w:style w:type="paragraph" w:styleId="TOC2">
    <w:name w:val="toc 2"/>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styleId="TOC3">
    <w:name w:val="toc 3"/>
    <w:basedOn w:val="Normal"/>
    <w:next w:val="Normal"/>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al"/>
    <w:next w:val="Caption"/>
    <w:qFormat/>
    <w:rsid w:val="00F96D91"/>
    <w:pPr>
      <w:ind w:firstLine="0"/>
      <w:jc w:val="center"/>
    </w:pPr>
  </w:style>
  <w:style w:type="paragraph" w:styleId="Caption">
    <w:name w:val="caption"/>
    <w:basedOn w:val="Normal"/>
    <w:next w:val="Normal"/>
    <w:uiPriority w:val="35"/>
    <w:unhideWhenUsed/>
    <w:qFormat/>
    <w:rsid w:val="00F96D91"/>
    <w:pPr>
      <w:spacing w:after="200" w:line="240" w:lineRule="auto"/>
      <w:ind w:firstLine="0"/>
      <w:jc w:val="center"/>
    </w:pPr>
    <w:rPr>
      <w:i/>
      <w:iCs/>
      <w:sz w:val="18"/>
      <w:szCs w:val="18"/>
    </w:rPr>
  </w:style>
  <w:style w:type="paragraph" w:styleId="ListParagraph">
    <w:name w:val="List Paragraph"/>
    <w:basedOn w:val="Normal"/>
    <w:uiPriority w:val="34"/>
    <w:qFormat/>
    <w:rsid w:val="00F96D91"/>
    <w:pPr>
      <w:spacing w:after="120"/>
      <w:ind w:left="851" w:firstLine="0"/>
      <w:contextualSpacing/>
      <w:jc w:val="left"/>
    </w:pPr>
  </w:style>
  <w:style w:type="paragraph" w:customStyle="1" w:styleId="Citovanodstavec">
    <w:name w:val="Citovaný odstavec"/>
    <w:basedOn w:val="Normal"/>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TableofFigures">
    <w:name w:val="table of figures"/>
    <w:basedOn w:val="Normal"/>
    <w:next w:val="Normal"/>
    <w:uiPriority w:val="99"/>
    <w:unhideWhenUsed/>
    <w:rsid w:val="00394D8A"/>
    <w:pPr>
      <w:spacing w:line="259" w:lineRule="auto"/>
      <w:ind w:firstLine="0"/>
      <w:jc w:val="left"/>
    </w:pPr>
  </w:style>
  <w:style w:type="paragraph" w:styleId="Bibliography">
    <w:name w:val="Bibliography"/>
    <w:basedOn w:val="Normal"/>
    <w:next w:val="Normal"/>
    <w:uiPriority w:val="37"/>
    <w:unhideWhenUsed/>
    <w:rsid w:val="00394D8A"/>
    <w:pPr>
      <w:ind w:left="709" w:hanging="709"/>
      <w:jc w:val="left"/>
    </w:pPr>
  </w:style>
  <w:style w:type="paragraph" w:customStyle="1" w:styleId="Nadpisplohy">
    <w:name w:val="Nadpis přílohy"/>
    <w:basedOn w:val="Heading1"/>
    <w:next w:val="Sta"/>
    <w:qFormat/>
    <w:rsid w:val="00394D8A"/>
    <w:pPr>
      <w:numPr>
        <w:numId w:val="1"/>
      </w:numPr>
      <w:ind w:left="0" w:firstLine="0"/>
    </w:pPr>
  </w:style>
  <w:style w:type="paragraph" w:customStyle="1" w:styleId="Pojem">
    <w:name w:val="Pojem"/>
    <w:basedOn w:val="Normal"/>
    <w:next w:val="Vysvtlenpojmu"/>
    <w:rsid w:val="00394D8A"/>
    <w:pPr>
      <w:keepNext/>
      <w:spacing w:before="240" w:line="259" w:lineRule="auto"/>
      <w:ind w:left="1701" w:hanging="1701"/>
      <w:jc w:val="left"/>
    </w:pPr>
    <w:rPr>
      <w:b/>
    </w:rPr>
  </w:style>
  <w:style w:type="paragraph" w:customStyle="1" w:styleId="Vysvtlenpojmu">
    <w:name w:val="Vysvětlení pojmu"/>
    <w:basedOn w:val="Normal"/>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ListBullet">
    <w:name w:val="List Bullet"/>
    <w:basedOn w:val="Normal"/>
    <w:uiPriority w:val="99"/>
    <w:unhideWhenUsed/>
    <w:rsid w:val="00F17E61"/>
    <w:pPr>
      <w:numPr>
        <w:numId w:val="5"/>
      </w:numPr>
      <w:tabs>
        <w:tab w:val="clear" w:pos="360"/>
        <w:tab w:val="left" w:pos="851"/>
      </w:tabs>
      <w:spacing w:after="120"/>
      <w:ind w:left="850" w:hanging="425"/>
      <w:contextualSpacing/>
    </w:pPr>
  </w:style>
  <w:style w:type="paragraph" w:styleId="ListBullet2">
    <w:name w:val="List Bullet 2"/>
    <w:basedOn w:val="Normal"/>
    <w:uiPriority w:val="99"/>
    <w:unhideWhenUsed/>
    <w:rsid w:val="00F17E61"/>
    <w:pPr>
      <w:numPr>
        <w:numId w:val="6"/>
      </w:numPr>
      <w:tabs>
        <w:tab w:val="clear" w:pos="643"/>
        <w:tab w:val="left" w:pos="1276"/>
      </w:tabs>
      <w:spacing w:after="120"/>
      <w:ind w:left="1276" w:hanging="425"/>
      <w:contextualSpacing/>
    </w:pPr>
  </w:style>
  <w:style w:type="paragraph" w:styleId="ListBullet3">
    <w:name w:val="List Bullet 3"/>
    <w:basedOn w:val="Normal"/>
    <w:uiPriority w:val="99"/>
    <w:unhideWhenUsed/>
    <w:rsid w:val="00F17E61"/>
    <w:pPr>
      <w:numPr>
        <w:numId w:val="7"/>
      </w:numPr>
      <w:tabs>
        <w:tab w:val="clear" w:pos="926"/>
        <w:tab w:val="left" w:pos="1701"/>
      </w:tabs>
      <w:spacing w:after="120"/>
      <w:ind w:left="1701" w:hanging="425"/>
      <w:contextualSpacing/>
    </w:pPr>
  </w:style>
  <w:style w:type="paragraph" w:styleId="ListBullet4">
    <w:name w:val="List Bullet 4"/>
    <w:basedOn w:val="Normal"/>
    <w:uiPriority w:val="99"/>
    <w:unhideWhenUsed/>
    <w:rsid w:val="00F17E61"/>
    <w:pPr>
      <w:numPr>
        <w:numId w:val="8"/>
      </w:numPr>
      <w:tabs>
        <w:tab w:val="clear" w:pos="1209"/>
        <w:tab w:val="left" w:pos="2126"/>
      </w:tabs>
      <w:ind w:left="2126" w:hanging="425"/>
      <w:contextualSpacing/>
    </w:pPr>
  </w:style>
  <w:style w:type="paragraph" w:styleId="ListBullet5">
    <w:name w:val="List Bullet 5"/>
    <w:basedOn w:val="Normal"/>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NoSpacing">
    <w:name w:val="No Spacing"/>
    <w:uiPriority w:val="1"/>
    <w:rsid w:val="00A56E9C"/>
    <w:pPr>
      <w:spacing w:after="0" w:line="240" w:lineRule="auto"/>
    </w:pPr>
  </w:style>
  <w:style w:type="paragraph" w:styleId="Quote">
    <w:name w:val="Quote"/>
    <w:basedOn w:val="Normal"/>
    <w:next w:val="Normal"/>
    <w:link w:val="QuoteChar"/>
    <w:uiPriority w:val="29"/>
    <w:rsid w:val="00A56E9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6E9C"/>
    <w:rPr>
      <w:i/>
      <w:iCs/>
      <w:color w:val="404040" w:themeColor="text1" w:themeTint="BF"/>
    </w:rPr>
  </w:style>
  <w:style w:type="character" w:customStyle="1" w:styleId="HTMLPreformattedChar">
    <w:name w:val="HTML Preformatted Char"/>
    <w:basedOn w:val="DefaultParagraphFont"/>
    <w:link w:val="HTMLPreformatted"/>
    <w:uiPriority w:val="99"/>
    <w:semiHidden/>
    <w:rsid w:val="00394D8A"/>
    <w:rPr>
      <w:rFonts w:ascii="Consolas" w:hAnsi="Consolas"/>
      <w:sz w:val="20"/>
      <w:szCs w:val="20"/>
    </w:rPr>
  </w:style>
  <w:style w:type="character" w:styleId="UnresolvedMention">
    <w:name w:val="Unresolved Mention"/>
    <w:basedOn w:val="DefaultParagraphFont"/>
    <w:uiPriority w:val="99"/>
    <w:semiHidden/>
    <w:unhideWhenUsed/>
    <w:rsid w:val="000D2D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81849">
      <w:bodyDiv w:val="1"/>
      <w:marLeft w:val="0"/>
      <w:marRight w:val="0"/>
      <w:marTop w:val="0"/>
      <w:marBottom w:val="0"/>
      <w:divBdr>
        <w:top w:val="none" w:sz="0" w:space="0" w:color="auto"/>
        <w:left w:val="none" w:sz="0" w:space="0" w:color="auto"/>
        <w:bottom w:val="none" w:sz="0" w:space="0" w:color="auto"/>
        <w:right w:val="none" w:sz="0" w:space="0" w:color="auto"/>
      </w:divBdr>
    </w:div>
    <w:div w:id="9332047">
      <w:bodyDiv w:val="1"/>
      <w:marLeft w:val="0"/>
      <w:marRight w:val="0"/>
      <w:marTop w:val="0"/>
      <w:marBottom w:val="0"/>
      <w:divBdr>
        <w:top w:val="none" w:sz="0" w:space="0" w:color="auto"/>
        <w:left w:val="none" w:sz="0" w:space="0" w:color="auto"/>
        <w:bottom w:val="none" w:sz="0" w:space="0" w:color="auto"/>
        <w:right w:val="none" w:sz="0" w:space="0" w:color="auto"/>
      </w:divBdr>
    </w:div>
    <w:div w:id="10189517">
      <w:bodyDiv w:val="1"/>
      <w:marLeft w:val="0"/>
      <w:marRight w:val="0"/>
      <w:marTop w:val="0"/>
      <w:marBottom w:val="0"/>
      <w:divBdr>
        <w:top w:val="none" w:sz="0" w:space="0" w:color="auto"/>
        <w:left w:val="none" w:sz="0" w:space="0" w:color="auto"/>
        <w:bottom w:val="none" w:sz="0" w:space="0" w:color="auto"/>
        <w:right w:val="none" w:sz="0" w:space="0" w:color="auto"/>
      </w:divBdr>
    </w:div>
    <w:div w:id="13045059">
      <w:bodyDiv w:val="1"/>
      <w:marLeft w:val="0"/>
      <w:marRight w:val="0"/>
      <w:marTop w:val="0"/>
      <w:marBottom w:val="0"/>
      <w:divBdr>
        <w:top w:val="none" w:sz="0" w:space="0" w:color="auto"/>
        <w:left w:val="none" w:sz="0" w:space="0" w:color="auto"/>
        <w:bottom w:val="none" w:sz="0" w:space="0" w:color="auto"/>
        <w:right w:val="none" w:sz="0" w:space="0" w:color="auto"/>
      </w:divBdr>
    </w:div>
    <w:div w:id="35549606">
      <w:bodyDiv w:val="1"/>
      <w:marLeft w:val="0"/>
      <w:marRight w:val="0"/>
      <w:marTop w:val="0"/>
      <w:marBottom w:val="0"/>
      <w:divBdr>
        <w:top w:val="none" w:sz="0" w:space="0" w:color="auto"/>
        <w:left w:val="none" w:sz="0" w:space="0" w:color="auto"/>
        <w:bottom w:val="none" w:sz="0" w:space="0" w:color="auto"/>
        <w:right w:val="none" w:sz="0" w:space="0" w:color="auto"/>
      </w:divBdr>
    </w:div>
    <w:div w:id="53236496">
      <w:bodyDiv w:val="1"/>
      <w:marLeft w:val="0"/>
      <w:marRight w:val="0"/>
      <w:marTop w:val="0"/>
      <w:marBottom w:val="0"/>
      <w:divBdr>
        <w:top w:val="none" w:sz="0" w:space="0" w:color="auto"/>
        <w:left w:val="none" w:sz="0" w:space="0" w:color="auto"/>
        <w:bottom w:val="none" w:sz="0" w:space="0" w:color="auto"/>
        <w:right w:val="none" w:sz="0" w:space="0" w:color="auto"/>
      </w:divBdr>
    </w:div>
    <w:div w:id="67116926">
      <w:bodyDiv w:val="1"/>
      <w:marLeft w:val="0"/>
      <w:marRight w:val="0"/>
      <w:marTop w:val="0"/>
      <w:marBottom w:val="0"/>
      <w:divBdr>
        <w:top w:val="none" w:sz="0" w:space="0" w:color="auto"/>
        <w:left w:val="none" w:sz="0" w:space="0" w:color="auto"/>
        <w:bottom w:val="none" w:sz="0" w:space="0" w:color="auto"/>
        <w:right w:val="none" w:sz="0" w:space="0" w:color="auto"/>
      </w:divBdr>
    </w:div>
    <w:div w:id="79524261">
      <w:bodyDiv w:val="1"/>
      <w:marLeft w:val="0"/>
      <w:marRight w:val="0"/>
      <w:marTop w:val="0"/>
      <w:marBottom w:val="0"/>
      <w:divBdr>
        <w:top w:val="none" w:sz="0" w:space="0" w:color="auto"/>
        <w:left w:val="none" w:sz="0" w:space="0" w:color="auto"/>
        <w:bottom w:val="none" w:sz="0" w:space="0" w:color="auto"/>
        <w:right w:val="none" w:sz="0" w:space="0" w:color="auto"/>
      </w:divBdr>
    </w:div>
    <w:div w:id="83496220">
      <w:bodyDiv w:val="1"/>
      <w:marLeft w:val="0"/>
      <w:marRight w:val="0"/>
      <w:marTop w:val="0"/>
      <w:marBottom w:val="0"/>
      <w:divBdr>
        <w:top w:val="none" w:sz="0" w:space="0" w:color="auto"/>
        <w:left w:val="none" w:sz="0" w:space="0" w:color="auto"/>
        <w:bottom w:val="none" w:sz="0" w:space="0" w:color="auto"/>
        <w:right w:val="none" w:sz="0" w:space="0" w:color="auto"/>
      </w:divBdr>
    </w:div>
    <w:div w:id="90977239">
      <w:bodyDiv w:val="1"/>
      <w:marLeft w:val="0"/>
      <w:marRight w:val="0"/>
      <w:marTop w:val="0"/>
      <w:marBottom w:val="0"/>
      <w:divBdr>
        <w:top w:val="none" w:sz="0" w:space="0" w:color="auto"/>
        <w:left w:val="none" w:sz="0" w:space="0" w:color="auto"/>
        <w:bottom w:val="none" w:sz="0" w:space="0" w:color="auto"/>
        <w:right w:val="none" w:sz="0" w:space="0" w:color="auto"/>
      </w:divBdr>
    </w:div>
    <w:div w:id="109471276">
      <w:bodyDiv w:val="1"/>
      <w:marLeft w:val="0"/>
      <w:marRight w:val="0"/>
      <w:marTop w:val="0"/>
      <w:marBottom w:val="0"/>
      <w:divBdr>
        <w:top w:val="none" w:sz="0" w:space="0" w:color="auto"/>
        <w:left w:val="none" w:sz="0" w:space="0" w:color="auto"/>
        <w:bottom w:val="none" w:sz="0" w:space="0" w:color="auto"/>
        <w:right w:val="none" w:sz="0" w:space="0" w:color="auto"/>
      </w:divBdr>
    </w:div>
    <w:div w:id="117456634">
      <w:bodyDiv w:val="1"/>
      <w:marLeft w:val="0"/>
      <w:marRight w:val="0"/>
      <w:marTop w:val="0"/>
      <w:marBottom w:val="0"/>
      <w:divBdr>
        <w:top w:val="none" w:sz="0" w:space="0" w:color="auto"/>
        <w:left w:val="none" w:sz="0" w:space="0" w:color="auto"/>
        <w:bottom w:val="none" w:sz="0" w:space="0" w:color="auto"/>
        <w:right w:val="none" w:sz="0" w:space="0" w:color="auto"/>
      </w:divBdr>
    </w:div>
    <w:div w:id="123544972">
      <w:bodyDiv w:val="1"/>
      <w:marLeft w:val="0"/>
      <w:marRight w:val="0"/>
      <w:marTop w:val="0"/>
      <w:marBottom w:val="0"/>
      <w:divBdr>
        <w:top w:val="none" w:sz="0" w:space="0" w:color="auto"/>
        <w:left w:val="none" w:sz="0" w:space="0" w:color="auto"/>
        <w:bottom w:val="none" w:sz="0" w:space="0" w:color="auto"/>
        <w:right w:val="none" w:sz="0" w:space="0" w:color="auto"/>
      </w:divBdr>
    </w:div>
    <w:div w:id="139931399">
      <w:bodyDiv w:val="1"/>
      <w:marLeft w:val="0"/>
      <w:marRight w:val="0"/>
      <w:marTop w:val="0"/>
      <w:marBottom w:val="0"/>
      <w:divBdr>
        <w:top w:val="none" w:sz="0" w:space="0" w:color="auto"/>
        <w:left w:val="none" w:sz="0" w:space="0" w:color="auto"/>
        <w:bottom w:val="none" w:sz="0" w:space="0" w:color="auto"/>
        <w:right w:val="none" w:sz="0" w:space="0" w:color="auto"/>
      </w:divBdr>
    </w:div>
    <w:div w:id="144903335">
      <w:bodyDiv w:val="1"/>
      <w:marLeft w:val="0"/>
      <w:marRight w:val="0"/>
      <w:marTop w:val="0"/>
      <w:marBottom w:val="0"/>
      <w:divBdr>
        <w:top w:val="none" w:sz="0" w:space="0" w:color="auto"/>
        <w:left w:val="none" w:sz="0" w:space="0" w:color="auto"/>
        <w:bottom w:val="none" w:sz="0" w:space="0" w:color="auto"/>
        <w:right w:val="none" w:sz="0" w:space="0" w:color="auto"/>
      </w:divBdr>
    </w:div>
    <w:div w:id="14643878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1381183">
      <w:bodyDiv w:val="1"/>
      <w:marLeft w:val="0"/>
      <w:marRight w:val="0"/>
      <w:marTop w:val="0"/>
      <w:marBottom w:val="0"/>
      <w:divBdr>
        <w:top w:val="none" w:sz="0" w:space="0" w:color="auto"/>
        <w:left w:val="none" w:sz="0" w:space="0" w:color="auto"/>
        <w:bottom w:val="none" w:sz="0" w:space="0" w:color="auto"/>
        <w:right w:val="none" w:sz="0" w:space="0" w:color="auto"/>
      </w:divBdr>
    </w:div>
    <w:div w:id="175506062">
      <w:bodyDiv w:val="1"/>
      <w:marLeft w:val="0"/>
      <w:marRight w:val="0"/>
      <w:marTop w:val="0"/>
      <w:marBottom w:val="0"/>
      <w:divBdr>
        <w:top w:val="none" w:sz="0" w:space="0" w:color="auto"/>
        <w:left w:val="none" w:sz="0" w:space="0" w:color="auto"/>
        <w:bottom w:val="none" w:sz="0" w:space="0" w:color="auto"/>
        <w:right w:val="none" w:sz="0" w:space="0" w:color="auto"/>
      </w:divBdr>
    </w:div>
    <w:div w:id="183524067">
      <w:bodyDiv w:val="1"/>
      <w:marLeft w:val="0"/>
      <w:marRight w:val="0"/>
      <w:marTop w:val="0"/>
      <w:marBottom w:val="0"/>
      <w:divBdr>
        <w:top w:val="none" w:sz="0" w:space="0" w:color="auto"/>
        <w:left w:val="none" w:sz="0" w:space="0" w:color="auto"/>
        <w:bottom w:val="none" w:sz="0" w:space="0" w:color="auto"/>
        <w:right w:val="none" w:sz="0" w:space="0" w:color="auto"/>
      </w:divBdr>
    </w:div>
    <w:div w:id="197623144">
      <w:bodyDiv w:val="1"/>
      <w:marLeft w:val="0"/>
      <w:marRight w:val="0"/>
      <w:marTop w:val="0"/>
      <w:marBottom w:val="0"/>
      <w:divBdr>
        <w:top w:val="none" w:sz="0" w:space="0" w:color="auto"/>
        <w:left w:val="none" w:sz="0" w:space="0" w:color="auto"/>
        <w:bottom w:val="none" w:sz="0" w:space="0" w:color="auto"/>
        <w:right w:val="none" w:sz="0" w:space="0" w:color="auto"/>
      </w:divBdr>
    </w:div>
    <w:div w:id="229845830">
      <w:bodyDiv w:val="1"/>
      <w:marLeft w:val="0"/>
      <w:marRight w:val="0"/>
      <w:marTop w:val="0"/>
      <w:marBottom w:val="0"/>
      <w:divBdr>
        <w:top w:val="none" w:sz="0" w:space="0" w:color="auto"/>
        <w:left w:val="none" w:sz="0" w:space="0" w:color="auto"/>
        <w:bottom w:val="none" w:sz="0" w:space="0" w:color="auto"/>
        <w:right w:val="none" w:sz="0" w:space="0" w:color="auto"/>
      </w:divBdr>
    </w:div>
    <w:div w:id="231232618">
      <w:bodyDiv w:val="1"/>
      <w:marLeft w:val="0"/>
      <w:marRight w:val="0"/>
      <w:marTop w:val="0"/>
      <w:marBottom w:val="0"/>
      <w:divBdr>
        <w:top w:val="none" w:sz="0" w:space="0" w:color="auto"/>
        <w:left w:val="none" w:sz="0" w:space="0" w:color="auto"/>
        <w:bottom w:val="none" w:sz="0" w:space="0" w:color="auto"/>
        <w:right w:val="none" w:sz="0" w:space="0" w:color="auto"/>
      </w:divBdr>
    </w:div>
    <w:div w:id="240678915">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8779796">
      <w:bodyDiv w:val="1"/>
      <w:marLeft w:val="0"/>
      <w:marRight w:val="0"/>
      <w:marTop w:val="0"/>
      <w:marBottom w:val="0"/>
      <w:divBdr>
        <w:top w:val="none" w:sz="0" w:space="0" w:color="auto"/>
        <w:left w:val="none" w:sz="0" w:space="0" w:color="auto"/>
        <w:bottom w:val="none" w:sz="0" w:space="0" w:color="auto"/>
        <w:right w:val="none" w:sz="0" w:space="0" w:color="auto"/>
      </w:divBdr>
    </w:div>
    <w:div w:id="250285548">
      <w:bodyDiv w:val="1"/>
      <w:marLeft w:val="0"/>
      <w:marRight w:val="0"/>
      <w:marTop w:val="0"/>
      <w:marBottom w:val="0"/>
      <w:divBdr>
        <w:top w:val="none" w:sz="0" w:space="0" w:color="auto"/>
        <w:left w:val="none" w:sz="0" w:space="0" w:color="auto"/>
        <w:bottom w:val="none" w:sz="0" w:space="0" w:color="auto"/>
        <w:right w:val="none" w:sz="0" w:space="0" w:color="auto"/>
      </w:divBdr>
    </w:div>
    <w:div w:id="257759120">
      <w:bodyDiv w:val="1"/>
      <w:marLeft w:val="0"/>
      <w:marRight w:val="0"/>
      <w:marTop w:val="0"/>
      <w:marBottom w:val="0"/>
      <w:divBdr>
        <w:top w:val="none" w:sz="0" w:space="0" w:color="auto"/>
        <w:left w:val="none" w:sz="0" w:space="0" w:color="auto"/>
        <w:bottom w:val="none" w:sz="0" w:space="0" w:color="auto"/>
        <w:right w:val="none" w:sz="0" w:space="0" w:color="auto"/>
      </w:divBdr>
    </w:div>
    <w:div w:id="258030745">
      <w:bodyDiv w:val="1"/>
      <w:marLeft w:val="0"/>
      <w:marRight w:val="0"/>
      <w:marTop w:val="0"/>
      <w:marBottom w:val="0"/>
      <w:divBdr>
        <w:top w:val="none" w:sz="0" w:space="0" w:color="auto"/>
        <w:left w:val="none" w:sz="0" w:space="0" w:color="auto"/>
        <w:bottom w:val="none" w:sz="0" w:space="0" w:color="auto"/>
        <w:right w:val="none" w:sz="0" w:space="0" w:color="auto"/>
      </w:divBdr>
    </w:div>
    <w:div w:id="264004003">
      <w:bodyDiv w:val="1"/>
      <w:marLeft w:val="0"/>
      <w:marRight w:val="0"/>
      <w:marTop w:val="0"/>
      <w:marBottom w:val="0"/>
      <w:divBdr>
        <w:top w:val="none" w:sz="0" w:space="0" w:color="auto"/>
        <w:left w:val="none" w:sz="0" w:space="0" w:color="auto"/>
        <w:bottom w:val="none" w:sz="0" w:space="0" w:color="auto"/>
        <w:right w:val="none" w:sz="0" w:space="0" w:color="auto"/>
      </w:divBdr>
    </w:div>
    <w:div w:id="264969567">
      <w:bodyDiv w:val="1"/>
      <w:marLeft w:val="0"/>
      <w:marRight w:val="0"/>
      <w:marTop w:val="0"/>
      <w:marBottom w:val="0"/>
      <w:divBdr>
        <w:top w:val="none" w:sz="0" w:space="0" w:color="auto"/>
        <w:left w:val="none" w:sz="0" w:space="0" w:color="auto"/>
        <w:bottom w:val="none" w:sz="0" w:space="0" w:color="auto"/>
        <w:right w:val="none" w:sz="0" w:space="0" w:color="auto"/>
      </w:divBdr>
    </w:div>
    <w:div w:id="270476535">
      <w:bodyDiv w:val="1"/>
      <w:marLeft w:val="0"/>
      <w:marRight w:val="0"/>
      <w:marTop w:val="0"/>
      <w:marBottom w:val="0"/>
      <w:divBdr>
        <w:top w:val="none" w:sz="0" w:space="0" w:color="auto"/>
        <w:left w:val="none" w:sz="0" w:space="0" w:color="auto"/>
        <w:bottom w:val="none" w:sz="0" w:space="0" w:color="auto"/>
        <w:right w:val="none" w:sz="0" w:space="0" w:color="auto"/>
      </w:divBdr>
    </w:div>
    <w:div w:id="271205474">
      <w:bodyDiv w:val="1"/>
      <w:marLeft w:val="0"/>
      <w:marRight w:val="0"/>
      <w:marTop w:val="0"/>
      <w:marBottom w:val="0"/>
      <w:divBdr>
        <w:top w:val="none" w:sz="0" w:space="0" w:color="auto"/>
        <w:left w:val="none" w:sz="0" w:space="0" w:color="auto"/>
        <w:bottom w:val="none" w:sz="0" w:space="0" w:color="auto"/>
        <w:right w:val="none" w:sz="0" w:space="0" w:color="auto"/>
      </w:divBdr>
    </w:div>
    <w:div w:id="288249780">
      <w:bodyDiv w:val="1"/>
      <w:marLeft w:val="0"/>
      <w:marRight w:val="0"/>
      <w:marTop w:val="0"/>
      <w:marBottom w:val="0"/>
      <w:divBdr>
        <w:top w:val="none" w:sz="0" w:space="0" w:color="auto"/>
        <w:left w:val="none" w:sz="0" w:space="0" w:color="auto"/>
        <w:bottom w:val="none" w:sz="0" w:space="0" w:color="auto"/>
        <w:right w:val="none" w:sz="0" w:space="0" w:color="auto"/>
      </w:divBdr>
    </w:div>
    <w:div w:id="289093041">
      <w:bodyDiv w:val="1"/>
      <w:marLeft w:val="0"/>
      <w:marRight w:val="0"/>
      <w:marTop w:val="0"/>
      <w:marBottom w:val="0"/>
      <w:divBdr>
        <w:top w:val="none" w:sz="0" w:space="0" w:color="auto"/>
        <w:left w:val="none" w:sz="0" w:space="0" w:color="auto"/>
        <w:bottom w:val="none" w:sz="0" w:space="0" w:color="auto"/>
        <w:right w:val="none" w:sz="0" w:space="0" w:color="auto"/>
      </w:divBdr>
    </w:div>
    <w:div w:id="303001060">
      <w:bodyDiv w:val="1"/>
      <w:marLeft w:val="0"/>
      <w:marRight w:val="0"/>
      <w:marTop w:val="0"/>
      <w:marBottom w:val="0"/>
      <w:divBdr>
        <w:top w:val="none" w:sz="0" w:space="0" w:color="auto"/>
        <w:left w:val="none" w:sz="0" w:space="0" w:color="auto"/>
        <w:bottom w:val="none" w:sz="0" w:space="0" w:color="auto"/>
        <w:right w:val="none" w:sz="0" w:space="0" w:color="auto"/>
      </w:divBdr>
    </w:div>
    <w:div w:id="303389764">
      <w:bodyDiv w:val="1"/>
      <w:marLeft w:val="0"/>
      <w:marRight w:val="0"/>
      <w:marTop w:val="0"/>
      <w:marBottom w:val="0"/>
      <w:divBdr>
        <w:top w:val="none" w:sz="0" w:space="0" w:color="auto"/>
        <w:left w:val="none" w:sz="0" w:space="0" w:color="auto"/>
        <w:bottom w:val="none" w:sz="0" w:space="0" w:color="auto"/>
        <w:right w:val="none" w:sz="0" w:space="0" w:color="auto"/>
      </w:divBdr>
      <w:divsChild>
        <w:div w:id="712465939">
          <w:marLeft w:val="0"/>
          <w:marRight w:val="0"/>
          <w:marTop w:val="0"/>
          <w:marBottom w:val="0"/>
          <w:divBdr>
            <w:top w:val="none" w:sz="0" w:space="0" w:color="auto"/>
            <w:left w:val="none" w:sz="0" w:space="0" w:color="auto"/>
            <w:bottom w:val="none" w:sz="0" w:space="0" w:color="auto"/>
            <w:right w:val="none" w:sz="0" w:space="0" w:color="auto"/>
          </w:divBdr>
          <w:divsChild>
            <w:div w:id="1987776064">
              <w:marLeft w:val="0"/>
              <w:marRight w:val="0"/>
              <w:marTop w:val="0"/>
              <w:marBottom w:val="0"/>
              <w:divBdr>
                <w:top w:val="none" w:sz="0" w:space="0" w:color="auto"/>
                <w:left w:val="none" w:sz="0" w:space="0" w:color="auto"/>
                <w:bottom w:val="none" w:sz="0" w:space="0" w:color="auto"/>
                <w:right w:val="none" w:sz="0" w:space="0" w:color="auto"/>
              </w:divBdr>
              <w:divsChild>
                <w:div w:id="1755086249">
                  <w:marLeft w:val="0"/>
                  <w:marRight w:val="0"/>
                  <w:marTop w:val="0"/>
                  <w:marBottom w:val="0"/>
                  <w:divBdr>
                    <w:top w:val="none" w:sz="0" w:space="0" w:color="auto"/>
                    <w:left w:val="none" w:sz="0" w:space="0" w:color="auto"/>
                    <w:bottom w:val="none" w:sz="0" w:space="0" w:color="auto"/>
                    <w:right w:val="none" w:sz="0" w:space="0" w:color="auto"/>
                  </w:divBdr>
                  <w:divsChild>
                    <w:div w:id="936719880">
                      <w:marLeft w:val="0"/>
                      <w:marRight w:val="0"/>
                      <w:marTop w:val="0"/>
                      <w:marBottom w:val="0"/>
                      <w:divBdr>
                        <w:top w:val="none" w:sz="0" w:space="0" w:color="auto"/>
                        <w:left w:val="none" w:sz="0" w:space="0" w:color="auto"/>
                        <w:bottom w:val="none" w:sz="0" w:space="0" w:color="auto"/>
                        <w:right w:val="none" w:sz="0" w:space="0" w:color="auto"/>
                      </w:divBdr>
                      <w:divsChild>
                        <w:div w:id="388959671">
                          <w:marLeft w:val="0"/>
                          <w:marRight w:val="0"/>
                          <w:marTop w:val="0"/>
                          <w:marBottom w:val="0"/>
                          <w:divBdr>
                            <w:top w:val="none" w:sz="0" w:space="0" w:color="auto"/>
                            <w:left w:val="none" w:sz="0" w:space="0" w:color="auto"/>
                            <w:bottom w:val="none" w:sz="0" w:space="0" w:color="auto"/>
                            <w:right w:val="none" w:sz="0" w:space="0" w:color="auto"/>
                          </w:divBdr>
                          <w:divsChild>
                            <w:div w:id="1569267731">
                              <w:marLeft w:val="0"/>
                              <w:marRight w:val="0"/>
                              <w:marTop w:val="0"/>
                              <w:marBottom w:val="0"/>
                              <w:divBdr>
                                <w:top w:val="none" w:sz="0" w:space="0" w:color="auto"/>
                                <w:left w:val="none" w:sz="0" w:space="0" w:color="auto"/>
                                <w:bottom w:val="none" w:sz="0" w:space="0" w:color="auto"/>
                                <w:right w:val="none" w:sz="0" w:space="0" w:color="auto"/>
                              </w:divBdr>
                              <w:divsChild>
                                <w:div w:id="1129740996">
                                  <w:marLeft w:val="0"/>
                                  <w:marRight w:val="0"/>
                                  <w:marTop w:val="0"/>
                                  <w:marBottom w:val="0"/>
                                  <w:divBdr>
                                    <w:top w:val="none" w:sz="0" w:space="0" w:color="auto"/>
                                    <w:left w:val="none" w:sz="0" w:space="0" w:color="auto"/>
                                    <w:bottom w:val="none" w:sz="0" w:space="0" w:color="auto"/>
                                    <w:right w:val="none" w:sz="0" w:space="0" w:color="auto"/>
                                  </w:divBdr>
                                  <w:divsChild>
                                    <w:div w:id="170370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2197010">
      <w:bodyDiv w:val="1"/>
      <w:marLeft w:val="0"/>
      <w:marRight w:val="0"/>
      <w:marTop w:val="0"/>
      <w:marBottom w:val="0"/>
      <w:divBdr>
        <w:top w:val="none" w:sz="0" w:space="0" w:color="auto"/>
        <w:left w:val="none" w:sz="0" w:space="0" w:color="auto"/>
        <w:bottom w:val="none" w:sz="0" w:space="0" w:color="auto"/>
        <w:right w:val="none" w:sz="0" w:space="0" w:color="auto"/>
      </w:divBdr>
    </w:div>
    <w:div w:id="330958106">
      <w:bodyDiv w:val="1"/>
      <w:marLeft w:val="0"/>
      <w:marRight w:val="0"/>
      <w:marTop w:val="0"/>
      <w:marBottom w:val="0"/>
      <w:divBdr>
        <w:top w:val="none" w:sz="0" w:space="0" w:color="auto"/>
        <w:left w:val="none" w:sz="0" w:space="0" w:color="auto"/>
        <w:bottom w:val="none" w:sz="0" w:space="0" w:color="auto"/>
        <w:right w:val="none" w:sz="0" w:space="0" w:color="auto"/>
      </w:divBdr>
    </w:div>
    <w:div w:id="333649637">
      <w:bodyDiv w:val="1"/>
      <w:marLeft w:val="0"/>
      <w:marRight w:val="0"/>
      <w:marTop w:val="0"/>
      <w:marBottom w:val="0"/>
      <w:divBdr>
        <w:top w:val="none" w:sz="0" w:space="0" w:color="auto"/>
        <w:left w:val="none" w:sz="0" w:space="0" w:color="auto"/>
        <w:bottom w:val="none" w:sz="0" w:space="0" w:color="auto"/>
        <w:right w:val="none" w:sz="0" w:space="0" w:color="auto"/>
      </w:divBdr>
    </w:div>
    <w:div w:id="343672678">
      <w:bodyDiv w:val="1"/>
      <w:marLeft w:val="0"/>
      <w:marRight w:val="0"/>
      <w:marTop w:val="0"/>
      <w:marBottom w:val="0"/>
      <w:divBdr>
        <w:top w:val="none" w:sz="0" w:space="0" w:color="auto"/>
        <w:left w:val="none" w:sz="0" w:space="0" w:color="auto"/>
        <w:bottom w:val="none" w:sz="0" w:space="0" w:color="auto"/>
        <w:right w:val="none" w:sz="0" w:space="0" w:color="auto"/>
      </w:divBdr>
    </w:div>
    <w:div w:id="349261806">
      <w:bodyDiv w:val="1"/>
      <w:marLeft w:val="0"/>
      <w:marRight w:val="0"/>
      <w:marTop w:val="0"/>
      <w:marBottom w:val="0"/>
      <w:divBdr>
        <w:top w:val="none" w:sz="0" w:space="0" w:color="auto"/>
        <w:left w:val="none" w:sz="0" w:space="0" w:color="auto"/>
        <w:bottom w:val="none" w:sz="0" w:space="0" w:color="auto"/>
        <w:right w:val="none" w:sz="0" w:space="0" w:color="auto"/>
      </w:divBdr>
    </w:div>
    <w:div w:id="362705970">
      <w:bodyDiv w:val="1"/>
      <w:marLeft w:val="0"/>
      <w:marRight w:val="0"/>
      <w:marTop w:val="0"/>
      <w:marBottom w:val="0"/>
      <w:divBdr>
        <w:top w:val="none" w:sz="0" w:space="0" w:color="auto"/>
        <w:left w:val="none" w:sz="0" w:space="0" w:color="auto"/>
        <w:bottom w:val="none" w:sz="0" w:space="0" w:color="auto"/>
        <w:right w:val="none" w:sz="0" w:space="0" w:color="auto"/>
      </w:divBdr>
    </w:div>
    <w:div w:id="378550042">
      <w:bodyDiv w:val="1"/>
      <w:marLeft w:val="0"/>
      <w:marRight w:val="0"/>
      <w:marTop w:val="0"/>
      <w:marBottom w:val="0"/>
      <w:divBdr>
        <w:top w:val="none" w:sz="0" w:space="0" w:color="auto"/>
        <w:left w:val="none" w:sz="0" w:space="0" w:color="auto"/>
        <w:bottom w:val="none" w:sz="0" w:space="0" w:color="auto"/>
        <w:right w:val="none" w:sz="0" w:space="0" w:color="auto"/>
      </w:divBdr>
    </w:div>
    <w:div w:id="400176805">
      <w:bodyDiv w:val="1"/>
      <w:marLeft w:val="0"/>
      <w:marRight w:val="0"/>
      <w:marTop w:val="0"/>
      <w:marBottom w:val="0"/>
      <w:divBdr>
        <w:top w:val="none" w:sz="0" w:space="0" w:color="auto"/>
        <w:left w:val="none" w:sz="0" w:space="0" w:color="auto"/>
        <w:bottom w:val="none" w:sz="0" w:space="0" w:color="auto"/>
        <w:right w:val="none" w:sz="0" w:space="0" w:color="auto"/>
      </w:divBdr>
    </w:div>
    <w:div w:id="401409581">
      <w:bodyDiv w:val="1"/>
      <w:marLeft w:val="0"/>
      <w:marRight w:val="0"/>
      <w:marTop w:val="0"/>
      <w:marBottom w:val="0"/>
      <w:divBdr>
        <w:top w:val="none" w:sz="0" w:space="0" w:color="auto"/>
        <w:left w:val="none" w:sz="0" w:space="0" w:color="auto"/>
        <w:bottom w:val="none" w:sz="0" w:space="0" w:color="auto"/>
        <w:right w:val="none" w:sz="0" w:space="0" w:color="auto"/>
      </w:divBdr>
      <w:divsChild>
        <w:div w:id="1237789770">
          <w:marLeft w:val="0"/>
          <w:marRight w:val="0"/>
          <w:marTop w:val="0"/>
          <w:marBottom w:val="0"/>
          <w:divBdr>
            <w:top w:val="none" w:sz="0" w:space="0" w:color="auto"/>
            <w:left w:val="none" w:sz="0" w:space="0" w:color="auto"/>
            <w:bottom w:val="none" w:sz="0" w:space="0" w:color="auto"/>
            <w:right w:val="none" w:sz="0" w:space="0" w:color="auto"/>
          </w:divBdr>
          <w:divsChild>
            <w:div w:id="1861813173">
              <w:marLeft w:val="0"/>
              <w:marRight w:val="0"/>
              <w:marTop w:val="0"/>
              <w:marBottom w:val="0"/>
              <w:divBdr>
                <w:top w:val="none" w:sz="0" w:space="0" w:color="auto"/>
                <w:left w:val="none" w:sz="0" w:space="0" w:color="auto"/>
                <w:bottom w:val="none" w:sz="0" w:space="0" w:color="auto"/>
                <w:right w:val="none" w:sz="0" w:space="0" w:color="auto"/>
              </w:divBdr>
              <w:divsChild>
                <w:div w:id="775490340">
                  <w:marLeft w:val="0"/>
                  <w:marRight w:val="0"/>
                  <w:marTop w:val="0"/>
                  <w:marBottom w:val="0"/>
                  <w:divBdr>
                    <w:top w:val="none" w:sz="0" w:space="0" w:color="auto"/>
                    <w:left w:val="none" w:sz="0" w:space="0" w:color="auto"/>
                    <w:bottom w:val="none" w:sz="0" w:space="0" w:color="auto"/>
                    <w:right w:val="none" w:sz="0" w:space="0" w:color="auto"/>
                  </w:divBdr>
                  <w:divsChild>
                    <w:div w:id="6765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21802985">
      <w:bodyDiv w:val="1"/>
      <w:marLeft w:val="0"/>
      <w:marRight w:val="0"/>
      <w:marTop w:val="0"/>
      <w:marBottom w:val="0"/>
      <w:divBdr>
        <w:top w:val="none" w:sz="0" w:space="0" w:color="auto"/>
        <w:left w:val="none" w:sz="0" w:space="0" w:color="auto"/>
        <w:bottom w:val="none" w:sz="0" w:space="0" w:color="auto"/>
        <w:right w:val="none" w:sz="0" w:space="0" w:color="auto"/>
      </w:divBdr>
    </w:div>
    <w:div w:id="423303591">
      <w:bodyDiv w:val="1"/>
      <w:marLeft w:val="0"/>
      <w:marRight w:val="0"/>
      <w:marTop w:val="0"/>
      <w:marBottom w:val="0"/>
      <w:divBdr>
        <w:top w:val="none" w:sz="0" w:space="0" w:color="auto"/>
        <w:left w:val="none" w:sz="0" w:space="0" w:color="auto"/>
        <w:bottom w:val="none" w:sz="0" w:space="0" w:color="auto"/>
        <w:right w:val="none" w:sz="0" w:space="0" w:color="auto"/>
      </w:divBdr>
    </w:div>
    <w:div w:id="424226944">
      <w:bodyDiv w:val="1"/>
      <w:marLeft w:val="0"/>
      <w:marRight w:val="0"/>
      <w:marTop w:val="0"/>
      <w:marBottom w:val="0"/>
      <w:divBdr>
        <w:top w:val="none" w:sz="0" w:space="0" w:color="auto"/>
        <w:left w:val="none" w:sz="0" w:space="0" w:color="auto"/>
        <w:bottom w:val="none" w:sz="0" w:space="0" w:color="auto"/>
        <w:right w:val="none" w:sz="0" w:space="0" w:color="auto"/>
      </w:divBdr>
    </w:div>
    <w:div w:id="429085090">
      <w:bodyDiv w:val="1"/>
      <w:marLeft w:val="0"/>
      <w:marRight w:val="0"/>
      <w:marTop w:val="0"/>
      <w:marBottom w:val="0"/>
      <w:divBdr>
        <w:top w:val="none" w:sz="0" w:space="0" w:color="auto"/>
        <w:left w:val="none" w:sz="0" w:space="0" w:color="auto"/>
        <w:bottom w:val="none" w:sz="0" w:space="0" w:color="auto"/>
        <w:right w:val="none" w:sz="0" w:space="0" w:color="auto"/>
      </w:divBdr>
    </w:div>
    <w:div w:id="434207955">
      <w:bodyDiv w:val="1"/>
      <w:marLeft w:val="0"/>
      <w:marRight w:val="0"/>
      <w:marTop w:val="0"/>
      <w:marBottom w:val="0"/>
      <w:divBdr>
        <w:top w:val="none" w:sz="0" w:space="0" w:color="auto"/>
        <w:left w:val="none" w:sz="0" w:space="0" w:color="auto"/>
        <w:bottom w:val="none" w:sz="0" w:space="0" w:color="auto"/>
        <w:right w:val="none" w:sz="0" w:space="0" w:color="auto"/>
      </w:divBdr>
    </w:div>
    <w:div w:id="434833056">
      <w:bodyDiv w:val="1"/>
      <w:marLeft w:val="0"/>
      <w:marRight w:val="0"/>
      <w:marTop w:val="0"/>
      <w:marBottom w:val="0"/>
      <w:divBdr>
        <w:top w:val="none" w:sz="0" w:space="0" w:color="auto"/>
        <w:left w:val="none" w:sz="0" w:space="0" w:color="auto"/>
        <w:bottom w:val="none" w:sz="0" w:space="0" w:color="auto"/>
        <w:right w:val="none" w:sz="0" w:space="0" w:color="auto"/>
      </w:divBdr>
    </w:div>
    <w:div w:id="441806158">
      <w:bodyDiv w:val="1"/>
      <w:marLeft w:val="0"/>
      <w:marRight w:val="0"/>
      <w:marTop w:val="0"/>
      <w:marBottom w:val="0"/>
      <w:divBdr>
        <w:top w:val="none" w:sz="0" w:space="0" w:color="auto"/>
        <w:left w:val="none" w:sz="0" w:space="0" w:color="auto"/>
        <w:bottom w:val="none" w:sz="0" w:space="0" w:color="auto"/>
        <w:right w:val="none" w:sz="0" w:space="0" w:color="auto"/>
      </w:divBdr>
    </w:div>
    <w:div w:id="461383507">
      <w:bodyDiv w:val="1"/>
      <w:marLeft w:val="0"/>
      <w:marRight w:val="0"/>
      <w:marTop w:val="0"/>
      <w:marBottom w:val="0"/>
      <w:divBdr>
        <w:top w:val="none" w:sz="0" w:space="0" w:color="auto"/>
        <w:left w:val="none" w:sz="0" w:space="0" w:color="auto"/>
        <w:bottom w:val="none" w:sz="0" w:space="0" w:color="auto"/>
        <w:right w:val="none" w:sz="0" w:space="0" w:color="auto"/>
      </w:divBdr>
      <w:divsChild>
        <w:div w:id="1440679667">
          <w:marLeft w:val="0"/>
          <w:marRight w:val="0"/>
          <w:marTop w:val="0"/>
          <w:marBottom w:val="0"/>
          <w:divBdr>
            <w:top w:val="none" w:sz="0" w:space="0" w:color="auto"/>
            <w:left w:val="none" w:sz="0" w:space="0" w:color="auto"/>
            <w:bottom w:val="none" w:sz="0" w:space="0" w:color="auto"/>
            <w:right w:val="none" w:sz="0" w:space="0" w:color="auto"/>
          </w:divBdr>
          <w:divsChild>
            <w:div w:id="1122726145">
              <w:marLeft w:val="0"/>
              <w:marRight w:val="0"/>
              <w:marTop w:val="0"/>
              <w:marBottom w:val="0"/>
              <w:divBdr>
                <w:top w:val="none" w:sz="0" w:space="0" w:color="auto"/>
                <w:left w:val="none" w:sz="0" w:space="0" w:color="auto"/>
                <w:bottom w:val="none" w:sz="0" w:space="0" w:color="auto"/>
                <w:right w:val="none" w:sz="0" w:space="0" w:color="auto"/>
              </w:divBdr>
              <w:divsChild>
                <w:div w:id="1891530058">
                  <w:marLeft w:val="0"/>
                  <w:marRight w:val="0"/>
                  <w:marTop w:val="0"/>
                  <w:marBottom w:val="0"/>
                  <w:divBdr>
                    <w:top w:val="none" w:sz="0" w:space="0" w:color="auto"/>
                    <w:left w:val="none" w:sz="0" w:space="0" w:color="auto"/>
                    <w:bottom w:val="none" w:sz="0" w:space="0" w:color="auto"/>
                    <w:right w:val="none" w:sz="0" w:space="0" w:color="auto"/>
                  </w:divBdr>
                  <w:divsChild>
                    <w:div w:id="903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737936">
      <w:bodyDiv w:val="1"/>
      <w:marLeft w:val="0"/>
      <w:marRight w:val="0"/>
      <w:marTop w:val="0"/>
      <w:marBottom w:val="0"/>
      <w:divBdr>
        <w:top w:val="none" w:sz="0" w:space="0" w:color="auto"/>
        <w:left w:val="none" w:sz="0" w:space="0" w:color="auto"/>
        <w:bottom w:val="none" w:sz="0" w:space="0" w:color="auto"/>
        <w:right w:val="none" w:sz="0" w:space="0" w:color="auto"/>
      </w:divBdr>
    </w:div>
    <w:div w:id="488177988">
      <w:bodyDiv w:val="1"/>
      <w:marLeft w:val="0"/>
      <w:marRight w:val="0"/>
      <w:marTop w:val="0"/>
      <w:marBottom w:val="0"/>
      <w:divBdr>
        <w:top w:val="none" w:sz="0" w:space="0" w:color="auto"/>
        <w:left w:val="none" w:sz="0" w:space="0" w:color="auto"/>
        <w:bottom w:val="none" w:sz="0" w:space="0" w:color="auto"/>
        <w:right w:val="none" w:sz="0" w:space="0" w:color="auto"/>
      </w:divBdr>
    </w:div>
    <w:div w:id="533999874">
      <w:bodyDiv w:val="1"/>
      <w:marLeft w:val="0"/>
      <w:marRight w:val="0"/>
      <w:marTop w:val="0"/>
      <w:marBottom w:val="0"/>
      <w:divBdr>
        <w:top w:val="none" w:sz="0" w:space="0" w:color="auto"/>
        <w:left w:val="none" w:sz="0" w:space="0" w:color="auto"/>
        <w:bottom w:val="none" w:sz="0" w:space="0" w:color="auto"/>
        <w:right w:val="none" w:sz="0" w:space="0" w:color="auto"/>
      </w:divBdr>
    </w:div>
    <w:div w:id="540485054">
      <w:bodyDiv w:val="1"/>
      <w:marLeft w:val="0"/>
      <w:marRight w:val="0"/>
      <w:marTop w:val="0"/>
      <w:marBottom w:val="0"/>
      <w:divBdr>
        <w:top w:val="none" w:sz="0" w:space="0" w:color="auto"/>
        <w:left w:val="none" w:sz="0" w:space="0" w:color="auto"/>
        <w:bottom w:val="none" w:sz="0" w:space="0" w:color="auto"/>
        <w:right w:val="none" w:sz="0" w:space="0" w:color="auto"/>
      </w:divBdr>
    </w:div>
    <w:div w:id="549414831">
      <w:bodyDiv w:val="1"/>
      <w:marLeft w:val="0"/>
      <w:marRight w:val="0"/>
      <w:marTop w:val="0"/>
      <w:marBottom w:val="0"/>
      <w:divBdr>
        <w:top w:val="none" w:sz="0" w:space="0" w:color="auto"/>
        <w:left w:val="none" w:sz="0" w:space="0" w:color="auto"/>
        <w:bottom w:val="none" w:sz="0" w:space="0" w:color="auto"/>
        <w:right w:val="none" w:sz="0" w:space="0" w:color="auto"/>
      </w:divBdr>
    </w:div>
    <w:div w:id="556479514">
      <w:bodyDiv w:val="1"/>
      <w:marLeft w:val="0"/>
      <w:marRight w:val="0"/>
      <w:marTop w:val="0"/>
      <w:marBottom w:val="0"/>
      <w:divBdr>
        <w:top w:val="none" w:sz="0" w:space="0" w:color="auto"/>
        <w:left w:val="none" w:sz="0" w:space="0" w:color="auto"/>
        <w:bottom w:val="none" w:sz="0" w:space="0" w:color="auto"/>
        <w:right w:val="none" w:sz="0" w:space="0" w:color="auto"/>
      </w:divBdr>
    </w:div>
    <w:div w:id="560673032">
      <w:bodyDiv w:val="1"/>
      <w:marLeft w:val="0"/>
      <w:marRight w:val="0"/>
      <w:marTop w:val="0"/>
      <w:marBottom w:val="0"/>
      <w:divBdr>
        <w:top w:val="none" w:sz="0" w:space="0" w:color="auto"/>
        <w:left w:val="none" w:sz="0" w:space="0" w:color="auto"/>
        <w:bottom w:val="none" w:sz="0" w:space="0" w:color="auto"/>
        <w:right w:val="none" w:sz="0" w:space="0" w:color="auto"/>
      </w:divBdr>
    </w:div>
    <w:div w:id="583418842">
      <w:bodyDiv w:val="1"/>
      <w:marLeft w:val="0"/>
      <w:marRight w:val="0"/>
      <w:marTop w:val="0"/>
      <w:marBottom w:val="0"/>
      <w:divBdr>
        <w:top w:val="none" w:sz="0" w:space="0" w:color="auto"/>
        <w:left w:val="none" w:sz="0" w:space="0" w:color="auto"/>
        <w:bottom w:val="none" w:sz="0" w:space="0" w:color="auto"/>
        <w:right w:val="none" w:sz="0" w:space="0" w:color="auto"/>
      </w:divBdr>
    </w:div>
    <w:div w:id="589580111">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9336047">
      <w:bodyDiv w:val="1"/>
      <w:marLeft w:val="0"/>
      <w:marRight w:val="0"/>
      <w:marTop w:val="0"/>
      <w:marBottom w:val="0"/>
      <w:divBdr>
        <w:top w:val="none" w:sz="0" w:space="0" w:color="auto"/>
        <w:left w:val="none" w:sz="0" w:space="0" w:color="auto"/>
        <w:bottom w:val="none" w:sz="0" w:space="0" w:color="auto"/>
        <w:right w:val="none" w:sz="0" w:space="0" w:color="auto"/>
      </w:divBdr>
    </w:div>
    <w:div w:id="630481692">
      <w:bodyDiv w:val="1"/>
      <w:marLeft w:val="0"/>
      <w:marRight w:val="0"/>
      <w:marTop w:val="0"/>
      <w:marBottom w:val="0"/>
      <w:divBdr>
        <w:top w:val="none" w:sz="0" w:space="0" w:color="auto"/>
        <w:left w:val="none" w:sz="0" w:space="0" w:color="auto"/>
        <w:bottom w:val="none" w:sz="0" w:space="0" w:color="auto"/>
        <w:right w:val="none" w:sz="0" w:space="0" w:color="auto"/>
      </w:divBdr>
    </w:div>
    <w:div w:id="638414343">
      <w:bodyDiv w:val="1"/>
      <w:marLeft w:val="0"/>
      <w:marRight w:val="0"/>
      <w:marTop w:val="0"/>
      <w:marBottom w:val="0"/>
      <w:divBdr>
        <w:top w:val="none" w:sz="0" w:space="0" w:color="auto"/>
        <w:left w:val="none" w:sz="0" w:space="0" w:color="auto"/>
        <w:bottom w:val="none" w:sz="0" w:space="0" w:color="auto"/>
        <w:right w:val="none" w:sz="0" w:space="0" w:color="auto"/>
      </w:divBdr>
    </w:div>
    <w:div w:id="640694764">
      <w:bodyDiv w:val="1"/>
      <w:marLeft w:val="0"/>
      <w:marRight w:val="0"/>
      <w:marTop w:val="0"/>
      <w:marBottom w:val="0"/>
      <w:divBdr>
        <w:top w:val="none" w:sz="0" w:space="0" w:color="auto"/>
        <w:left w:val="none" w:sz="0" w:space="0" w:color="auto"/>
        <w:bottom w:val="none" w:sz="0" w:space="0" w:color="auto"/>
        <w:right w:val="none" w:sz="0" w:space="0" w:color="auto"/>
      </w:divBdr>
    </w:div>
    <w:div w:id="652299931">
      <w:bodyDiv w:val="1"/>
      <w:marLeft w:val="0"/>
      <w:marRight w:val="0"/>
      <w:marTop w:val="0"/>
      <w:marBottom w:val="0"/>
      <w:divBdr>
        <w:top w:val="none" w:sz="0" w:space="0" w:color="auto"/>
        <w:left w:val="none" w:sz="0" w:space="0" w:color="auto"/>
        <w:bottom w:val="none" w:sz="0" w:space="0" w:color="auto"/>
        <w:right w:val="none" w:sz="0" w:space="0" w:color="auto"/>
      </w:divBdr>
    </w:div>
    <w:div w:id="660736103">
      <w:bodyDiv w:val="1"/>
      <w:marLeft w:val="0"/>
      <w:marRight w:val="0"/>
      <w:marTop w:val="0"/>
      <w:marBottom w:val="0"/>
      <w:divBdr>
        <w:top w:val="none" w:sz="0" w:space="0" w:color="auto"/>
        <w:left w:val="none" w:sz="0" w:space="0" w:color="auto"/>
        <w:bottom w:val="none" w:sz="0" w:space="0" w:color="auto"/>
        <w:right w:val="none" w:sz="0" w:space="0" w:color="auto"/>
      </w:divBdr>
    </w:div>
    <w:div w:id="663050959">
      <w:bodyDiv w:val="1"/>
      <w:marLeft w:val="0"/>
      <w:marRight w:val="0"/>
      <w:marTop w:val="0"/>
      <w:marBottom w:val="0"/>
      <w:divBdr>
        <w:top w:val="none" w:sz="0" w:space="0" w:color="auto"/>
        <w:left w:val="none" w:sz="0" w:space="0" w:color="auto"/>
        <w:bottom w:val="none" w:sz="0" w:space="0" w:color="auto"/>
        <w:right w:val="none" w:sz="0" w:space="0" w:color="auto"/>
      </w:divBdr>
    </w:div>
    <w:div w:id="685597664">
      <w:bodyDiv w:val="1"/>
      <w:marLeft w:val="0"/>
      <w:marRight w:val="0"/>
      <w:marTop w:val="0"/>
      <w:marBottom w:val="0"/>
      <w:divBdr>
        <w:top w:val="none" w:sz="0" w:space="0" w:color="auto"/>
        <w:left w:val="none" w:sz="0" w:space="0" w:color="auto"/>
        <w:bottom w:val="none" w:sz="0" w:space="0" w:color="auto"/>
        <w:right w:val="none" w:sz="0" w:space="0" w:color="auto"/>
      </w:divBdr>
    </w:div>
    <w:div w:id="685638547">
      <w:bodyDiv w:val="1"/>
      <w:marLeft w:val="0"/>
      <w:marRight w:val="0"/>
      <w:marTop w:val="0"/>
      <w:marBottom w:val="0"/>
      <w:divBdr>
        <w:top w:val="none" w:sz="0" w:space="0" w:color="auto"/>
        <w:left w:val="none" w:sz="0" w:space="0" w:color="auto"/>
        <w:bottom w:val="none" w:sz="0" w:space="0" w:color="auto"/>
        <w:right w:val="none" w:sz="0" w:space="0" w:color="auto"/>
      </w:divBdr>
    </w:div>
    <w:div w:id="688990459">
      <w:bodyDiv w:val="1"/>
      <w:marLeft w:val="0"/>
      <w:marRight w:val="0"/>
      <w:marTop w:val="0"/>
      <w:marBottom w:val="0"/>
      <w:divBdr>
        <w:top w:val="none" w:sz="0" w:space="0" w:color="auto"/>
        <w:left w:val="none" w:sz="0" w:space="0" w:color="auto"/>
        <w:bottom w:val="none" w:sz="0" w:space="0" w:color="auto"/>
        <w:right w:val="none" w:sz="0" w:space="0" w:color="auto"/>
      </w:divBdr>
    </w:div>
    <w:div w:id="697119693">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7947311">
      <w:bodyDiv w:val="1"/>
      <w:marLeft w:val="0"/>
      <w:marRight w:val="0"/>
      <w:marTop w:val="0"/>
      <w:marBottom w:val="0"/>
      <w:divBdr>
        <w:top w:val="none" w:sz="0" w:space="0" w:color="auto"/>
        <w:left w:val="none" w:sz="0" w:space="0" w:color="auto"/>
        <w:bottom w:val="none" w:sz="0" w:space="0" w:color="auto"/>
        <w:right w:val="none" w:sz="0" w:space="0" w:color="auto"/>
      </w:divBdr>
    </w:div>
    <w:div w:id="708070844">
      <w:bodyDiv w:val="1"/>
      <w:marLeft w:val="0"/>
      <w:marRight w:val="0"/>
      <w:marTop w:val="0"/>
      <w:marBottom w:val="0"/>
      <w:divBdr>
        <w:top w:val="none" w:sz="0" w:space="0" w:color="auto"/>
        <w:left w:val="none" w:sz="0" w:space="0" w:color="auto"/>
        <w:bottom w:val="none" w:sz="0" w:space="0" w:color="auto"/>
        <w:right w:val="none" w:sz="0" w:space="0" w:color="auto"/>
      </w:divBdr>
    </w:div>
    <w:div w:id="714277077">
      <w:bodyDiv w:val="1"/>
      <w:marLeft w:val="0"/>
      <w:marRight w:val="0"/>
      <w:marTop w:val="0"/>
      <w:marBottom w:val="0"/>
      <w:divBdr>
        <w:top w:val="none" w:sz="0" w:space="0" w:color="auto"/>
        <w:left w:val="none" w:sz="0" w:space="0" w:color="auto"/>
        <w:bottom w:val="none" w:sz="0" w:space="0" w:color="auto"/>
        <w:right w:val="none" w:sz="0" w:space="0" w:color="auto"/>
      </w:divBdr>
      <w:divsChild>
        <w:div w:id="1831218384">
          <w:marLeft w:val="0"/>
          <w:marRight w:val="0"/>
          <w:marTop w:val="0"/>
          <w:marBottom w:val="0"/>
          <w:divBdr>
            <w:top w:val="none" w:sz="0" w:space="0" w:color="auto"/>
            <w:left w:val="none" w:sz="0" w:space="0" w:color="auto"/>
            <w:bottom w:val="none" w:sz="0" w:space="0" w:color="auto"/>
            <w:right w:val="none" w:sz="0" w:space="0" w:color="auto"/>
          </w:divBdr>
          <w:divsChild>
            <w:div w:id="1627348231">
              <w:marLeft w:val="0"/>
              <w:marRight w:val="0"/>
              <w:marTop w:val="0"/>
              <w:marBottom w:val="0"/>
              <w:divBdr>
                <w:top w:val="none" w:sz="0" w:space="0" w:color="auto"/>
                <w:left w:val="none" w:sz="0" w:space="0" w:color="auto"/>
                <w:bottom w:val="none" w:sz="0" w:space="0" w:color="auto"/>
                <w:right w:val="none" w:sz="0" w:space="0" w:color="auto"/>
              </w:divBdr>
              <w:divsChild>
                <w:div w:id="1197085439">
                  <w:marLeft w:val="0"/>
                  <w:marRight w:val="0"/>
                  <w:marTop w:val="0"/>
                  <w:marBottom w:val="0"/>
                  <w:divBdr>
                    <w:top w:val="none" w:sz="0" w:space="0" w:color="auto"/>
                    <w:left w:val="none" w:sz="0" w:space="0" w:color="auto"/>
                    <w:bottom w:val="none" w:sz="0" w:space="0" w:color="auto"/>
                    <w:right w:val="none" w:sz="0" w:space="0" w:color="auto"/>
                  </w:divBdr>
                  <w:divsChild>
                    <w:div w:id="9000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510929">
      <w:bodyDiv w:val="1"/>
      <w:marLeft w:val="0"/>
      <w:marRight w:val="0"/>
      <w:marTop w:val="0"/>
      <w:marBottom w:val="0"/>
      <w:divBdr>
        <w:top w:val="none" w:sz="0" w:space="0" w:color="auto"/>
        <w:left w:val="none" w:sz="0" w:space="0" w:color="auto"/>
        <w:bottom w:val="none" w:sz="0" w:space="0" w:color="auto"/>
        <w:right w:val="none" w:sz="0" w:space="0" w:color="auto"/>
      </w:divBdr>
    </w:div>
    <w:div w:id="718826510">
      <w:bodyDiv w:val="1"/>
      <w:marLeft w:val="0"/>
      <w:marRight w:val="0"/>
      <w:marTop w:val="0"/>
      <w:marBottom w:val="0"/>
      <w:divBdr>
        <w:top w:val="none" w:sz="0" w:space="0" w:color="auto"/>
        <w:left w:val="none" w:sz="0" w:space="0" w:color="auto"/>
        <w:bottom w:val="none" w:sz="0" w:space="0" w:color="auto"/>
        <w:right w:val="none" w:sz="0" w:space="0" w:color="auto"/>
      </w:divBdr>
    </w:div>
    <w:div w:id="728308106">
      <w:bodyDiv w:val="1"/>
      <w:marLeft w:val="0"/>
      <w:marRight w:val="0"/>
      <w:marTop w:val="0"/>
      <w:marBottom w:val="0"/>
      <w:divBdr>
        <w:top w:val="none" w:sz="0" w:space="0" w:color="auto"/>
        <w:left w:val="none" w:sz="0" w:space="0" w:color="auto"/>
        <w:bottom w:val="none" w:sz="0" w:space="0" w:color="auto"/>
        <w:right w:val="none" w:sz="0" w:space="0" w:color="auto"/>
      </w:divBdr>
    </w:div>
    <w:div w:id="730810437">
      <w:bodyDiv w:val="1"/>
      <w:marLeft w:val="0"/>
      <w:marRight w:val="0"/>
      <w:marTop w:val="0"/>
      <w:marBottom w:val="0"/>
      <w:divBdr>
        <w:top w:val="none" w:sz="0" w:space="0" w:color="auto"/>
        <w:left w:val="none" w:sz="0" w:space="0" w:color="auto"/>
        <w:bottom w:val="none" w:sz="0" w:space="0" w:color="auto"/>
        <w:right w:val="none" w:sz="0" w:space="0" w:color="auto"/>
      </w:divBdr>
    </w:div>
    <w:div w:id="734620273">
      <w:bodyDiv w:val="1"/>
      <w:marLeft w:val="0"/>
      <w:marRight w:val="0"/>
      <w:marTop w:val="0"/>
      <w:marBottom w:val="0"/>
      <w:divBdr>
        <w:top w:val="none" w:sz="0" w:space="0" w:color="auto"/>
        <w:left w:val="none" w:sz="0" w:space="0" w:color="auto"/>
        <w:bottom w:val="none" w:sz="0" w:space="0" w:color="auto"/>
        <w:right w:val="none" w:sz="0" w:space="0" w:color="auto"/>
      </w:divBdr>
    </w:div>
    <w:div w:id="764110056">
      <w:bodyDiv w:val="1"/>
      <w:marLeft w:val="0"/>
      <w:marRight w:val="0"/>
      <w:marTop w:val="0"/>
      <w:marBottom w:val="0"/>
      <w:divBdr>
        <w:top w:val="none" w:sz="0" w:space="0" w:color="auto"/>
        <w:left w:val="none" w:sz="0" w:space="0" w:color="auto"/>
        <w:bottom w:val="none" w:sz="0" w:space="0" w:color="auto"/>
        <w:right w:val="none" w:sz="0" w:space="0" w:color="auto"/>
      </w:divBdr>
    </w:div>
    <w:div w:id="764689459">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12792732">
      <w:bodyDiv w:val="1"/>
      <w:marLeft w:val="0"/>
      <w:marRight w:val="0"/>
      <w:marTop w:val="0"/>
      <w:marBottom w:val="0"/>
      <w:divBdr>
        <w:top w:val="none" w:sz="0" w:space="0" w:color="auto"/>
        <w:left w:val="none" w:sz="0" w:space="0" w:color="auto"/>
        <w:bottom w:val="none" w:sz="0" w:space="0" w:color="auto"/>
        <w:right w:val="none" w:sz="0" w:space="0" w:color="auto"/>
      </w:divBdr>
    </w:div>
    <w:div w:id="816721538">
      <w:bodyDiv w:val="1"/>
      <w:marLeft w:val="0"/>
      <w:marRight w:val="0"/>
      <w:marTop w:val="0"/>
      <w:marBottom w:val="0"/>
      <w:divBdr>
        <w:top w:val="none" w:sz="0" w:space="0" w:color="auto"/>
        <w:left w:val="none" w:sz="0" w:space="0" w:color="auto"/>
        <w:bottom w:val="none" w:sz="0" w:space="0" w:color="auto"/>
        <w:right w:val="none" w:sz="0" w:space="0" w:color="auto"/>
      </w:divBdr>
    </w:div>
    <w:div w:id="832180559">
      <w:bodyDiv w:val="1"/>
      <w:marLeft w:val="0"/>
      <w:marRight w:val="0"/>
      <w:marTop w:val="0"/>
      <w:marBottom w:val="0"/>
      <w:divBdr>
        <w:top w:val="none" w:sz="0" w:space="0" w:color="auto"/>
        <w:left w:val="none" w:sz="0" w:space="0" w:color="auto"/>
        <w:bottom w:val="none" w:sz="0" w:space="0" w:color="auto"/>
        <w:right w:val="none" w:sz="0" w:space="0" w:color="auto"/>
      </w:divBdr>
    </w:div>
    <w:div w:id="836075207">
      <w:bodyDiv w:val="1"/>
      <w:marLeft w:val="0"/>
      <w:marRight w:val="0"/>
      <w:marTop w:val="0"/>
      <w:marBottom w:val="0"/>
      <w:divBdr>
        <w:top w:val="none" w:sz="0" w:space="0" w:color="auto"/>
        <w:left w:val="none" w:sz="0" w:space="0" w:color="auto"/>
        <w:bottom w:val="none" w:sz="0" w:space="0" w:color="auto"/>
        <w:right w:val="none" w:sz="0" w:space="0" w:color="auto"/>
      </w:divBdr>
    </w:div>
    <w:div w:id="842012630">
      <w:bodyDiv w:val="1"/>
      <w:marLeft w:val="0"/>
      <w:marRight w:val="0"/>
      <w:marTop w:val="0"/>
      <w:marBottom w:val="0"/>
      <w:divBdr>
        <w:top w:val="none" w:sz="0" w:space="0" w:color="auto"/>
        <w:left w:val="none" w:sz="0" w:space="0" w:color="auto"/>
        <w:bottom w:val="none" w:sz="0" w:space="0" w:color="auto"/>
        <w:right w:val="none" w:sz="0" w:space="0" w:color="auto"/>
      </w:divBdr>
    </w:div>
    <w:div w:id="847599468">
      <w:bodyDiv w:val="1"/>
      <w:marLeft w:val="0"/>
      <w:marRight w:val="0"/>
      <w:marTop w:val="0"/>
      <w:marBottom w:val="0"/>
      <w:divBdr>
        <w:top w:val="none" w:sz="0" w:space="0" w:color="auto"/>
        <w:left w:val="none" w:sz="0" w:space="0" w:color="auto"/>
        <w:bottom w:val="none" w:sz="0" w:space="0" w:color="auto"/>
        <w:right w:val="none" w:sz="0" w:space="0" w:color="auto"/>
      </w:divBdr>
    </w:div>
    <w:div w:id="848181202">
      <w:bodyDiv w:val="1"/>
      <w:marLeft w:val="0"/>
      <w:marRight w:val="0"/>
      <w:marTop w:val="0"/>
      <w:marBottom w:val="0"/>
      <w:divBdr>
        <w:top w:val="none" w:sz="0" w:space="0" w:color="auto"/>
        <w:left w:val="none" w:sz="0" w:space="0" w:color="auto"/>
        <w:bottom w:val="none" w:sz="0" w:space="0" w:color="auto"/>
        <w:right w:val="none" w:sz="0" w:space="0" w:color="auto"/>
      </w:divBdr>
    </w:div>
    <w:div w:id="848758030">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3304131">
      <w:bodyDiv w:val="1"/>
      <w:marLeft w:val="0"/>
      <w:marRight w:val="0"/>
      <w:marTop w:val="0"/>
      <w:marBottom w:val="0"/>
      <w:divBdr>
        <w:top w:val="none" w:sz="0" w:space="0" w:color="auto"/>
        <w:left w:val="none" w:sz="0" w:space="0" w:color="auto"/>
        <w:bottom w:val="none" w:sz="0" w:space="0" w:color="auto"/>
        <w:right w:val="none" w:sz="0" w:space="0" w:color="auto"/>
      </w:divBdr>
    </w:div>
    <w:div w:id="853685382">
      <w:bodyDiv w:val="1"/>
      <w:marLeft w:val="0"/>
      <w:marRight w:val="0"/>
      <w:marTop w:val="0"/>
      <w:marBottom w:val="0"/>
      <w:divBdr>
        <w:top w:val="none" w:sz="0" w:space="0" w:color="auto"/>
        <w:left w:val="none" w:sz="0" w:space="0" w:color="auto"/>
        <w:bottom w:val="none" w:sz="0" w:space="0" w:color="auto"/>
        <w:right w:val="none" w:sz="0" w:space="0" w:color="auto"/>
      </w:divBdr>
    </w:div>
    <w:div w:id="858349397">
      <w:bodyDiv w:val="1"/>
      <w:marLeft w:val="0"/>
      <w:marRight w:val="0"/>
      <w:marTop w:val="0"/>
      <w:marBottom w:val="0"/>
      <w:divBdr>
        <w:top w:val="none" w:sz="0" w:space="0" w:color="auto"/>
        <w:left w:val="none" w:sz="0" w:space="0" w:color="auto"/>
        <w:bottom w:val="none" w:sz="0" w:space="0" w:color="auto"/>
        <w:right w:val="none" w:sz="0" w:space="0" w:color="auto"/>
      </w:divBdr>
    </w:div>
    <w:div w:id="863372562">
      <w:bodyDiv w:val="1"/>
      <w:marLeft w:val="0"/>
      <w:marRight w:val="0"/>
      <w:marTop w:val="0"/>
      <w:marBottom w:val="0"/>
      <w:divBdr>
        <w:top w:val="none" w:sz="0" w:space="0" w:color="auto"/>
        <w:left w:val="none" w:sz="0" w:space="0" w:color="auto"/>
        <w:bottom w:val="none" w:sz="0" w:space="0" w:color="auto"/>
        <w:right w:val="none" w:sz="0" w:space="0" w:color="auto"/>
      </w:divBdr>
    </w:div>
    <w:div w:id="872812701">
      <w:bodyDiv w:val="1"/>
      <w:marLeft w:val="0"/>
      <w:marRight w:val="0"/>
      <w:marTop w:val="0"/>
      <w:marBottom w:val="0"/>
      <w:divBdr>
        <w:top w:val="none" w:sz="0" w:space="0" w:color="auto"/>
        <w:left w:val="none" w:sz="0" w:space="0" w:color="auto"/>
        <w:bottom w:val="none" w:sz="0" w:space="0" w:color="auto"/>
        <w:right w:val="none" w:sz="0" w:space="0" w:color="auto"/>
      </w:divBdr>
    </w:div>
    <w:div w:id="878125205">
      <w:bodyDiv w:val="1"/>
      <w:marLeft w:val="0"/>
      <w:marRight w:val="0"/>
      <w:marTop w:val="0"/>
      <w:marBottom w:val="0"/>
      <w:divBdr>
        <w:top w:val="none" w:sz="0" w:space="0" w:color="auto"/>
        <w:left w:val="none" w:sz="0" w:space="0" w:color="auto"/>
        <w:bottom w:val="none" w:sz="0" w:space="0" w:color="auto"/>
        <w:right w:val="none" w:sz="0" w:space="0" w:color="auto"/>
      </w:divBdr>
    </w:div>
    <w:div w:id="892078399">
      <w:bodyDiv w:val="1"/>
      <w:marLeft w:val="0"/>
      <w:marRight w:val="0"/>
      <w:marTop w:val="0"/>
      <w:marBottom w:val="0"/>
      <w:divBdr>
        <w:top w:val="none" w:sz="0" w:space="0" w:color="auto"/>
        <w:left w:val="none" w:sz="0" w:space="0" w:color="auto"/>
        <w:bottom w:val="none" w:sz="0" w:space="0" w:color="auto"/>
        <w:right w:val="none" w:sz="0" w:space="0" w:color="auto"/>
      </w:divBdr>
    </w:div>
    <w:div w:id="893615200">
      <w:bodyDiv w:val="1"/>
      <w:marLeft w:val="0"/>
      <w:marRight w:val="0"/>
      <w:marTop w:val="0"/>
      <w:marBottom w:val="0"/>
      <w:divBdr>
        <w:top w:val="none" w:sz="0" w:space="0" w:color="auto"/>
        <w:left w:val="none" w:sz="0" w:space="0" w:color="auto"/>
        <w:bottom w:val="none" w:sz="0" w:space="0" w:color="auto"/>
        <w:right w:val="none" w:sz="0" w:space="0" w:color="auto"/>
      </w:divBdr>
    </w:div>
    <w:div w:id="897206404">
      <w:bodyDiv w:val="1"/>
      <w:marLeft w:val="0"/>
      <w:marRight w:val="0"/>
      <w:marTop w:val="0"/>
      <w:marBottom w:val="0"/>
      <w:divBdr>
        <w:top w:val="none" w:sz="0" w:space="0" w:color="auto"/>
        <w:left w:val="none" w:sz="0" w:space="0" w:color="auto"/>
        <w:bottom w:val="none" w:sz="0" w:space="0" w:color="auto"/>
        <w:right w:val="none" w:sz="0" w:space="0" w:color="auto"/>
      </w:divBdr>
    </w:div>
    <w:div w:id="899482407">
      <w:bodyDiv w:val="1"/>
      <w:marLeft w:val="0"/>
      <w:marRight w:val="0"/>
      <w:marTop w:val="0"/>
      <w:marBottom w:val="0"/>
      <w:divBdr>
        <w:top w:val="none" w:sz="0" w:space="0" w:color="auto"/>
        <w:left w:val="none" w:sz="0" w:space="0" w:color="auto"/>
        <w:bottom w:val="none" w:sz="0" w:space="0" w:color="auto"/>
        <w:right w:val="none" w:sz="0" w:space="0" w:color="auto"/>
      </w:divBdr>
      <w:divsChild>
        <w:div w:id="1561558179">
          <w:marLeft w:val="0"/>
          <w:marRight w:val="0"/>
          <w:marTop w:val="0"/>
          <w:marBottom w:val="0"/>
          <w:divBdr>
            <w:top w:val="none" w:sz="0" w:space="0" w:color="auto"/>
            <w:left w:val="none" w:sz="0" w:space="0" w:color="auto"/>
            <w:bottom w:val="none" w:sz="0" w:space="0" w:color="auto"/>
            <w:right w:val="none" w:sz="0" w:space="0" w:color="auto"/>
          </w:divBdr>
          <w:divsChild>
            <w:div w:id="453788846">
              <w:marLeft w:val="0"/>
              <w:marRight w:val="0"/>
              <w:marTop w:val="0"/>
              <w:marBottom w:val="0"/>
              <w:divBdr>
                <w:top w:val="none" w:sz="0" w:space="0" w:color="auto"/>
                <w:left w:val="none" w:sz="0" w:space="0" w:color="auto"/>
                <w:bottom w:val="none" w:sz="0" w:space="0" w:color="auto"/>
                <w:right w:val="none" w:sz="0" w:space="0" w:color="auto"/>
              </w:divBdr>
              <w:divsChild>
                <w:div w:id="2113012880">
                  <w:marLeft w:val="0"/>
                  <w:marRight w:val="0"/>
                  <w:marTop w:val="0"/>
                  <w:marBottom w:val="0"/>
                  <w:divBdr>
                    <w:top w:val="none" w:sz="0" w:space="0" w:color="auto"/>
                    <w:left w:val="none" w:sz="0" w:space="0" w:color="auto"/>
                    <w:bottom w:val="none" w:sz="0" w:space="0" w:color="auto"/>
                    <w:right w:val="none" w:sz="0" w:space="0" w:color="auto"/>
                  </w:divBdr>
                  <w:divsChild>
                    <w:div w:id="6240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697162">
      <w:bodyDiv w:val="1"/>
      <w:marLeft w:val="0"/>
      <w:marRight w:val="0"/>
      <w:marTop w:val="0"/>
      <w:marBottom w:val="0"/>
      <w:divBdr>
        <w:top w:val="none" w:sz="0" w:space="0" w:color="auto"/>
        <w:left w:val="none" w:sz="0" w:space="0" w:color="auto"/>
        <w:bottom w:val="none" w:sz="0" w:space="0" w:color="auto"/>
        <w:right w:val="none" w:sz="0" w:space="0" w:color="auto"/>
      </w:divBdr>
    </w:div>
    <w:div w:id="910892464">
      <w:bodyDiv w:val="1"/>
      <w:marLeft w:val="0"/>
      <w:marRight w:val="0"/>
      <w:marTop w:val="0"/>
      <w:marBottom w:val="0"/>
      <w:divBdr>
        <w:top w:val="none" w:sz="0" w:space="0" w:color="auto"/>
        <w:left w:val="none" w:sz="0" w:space="0" w:color="auto"/>
        <w:bottom w:val="none" w:sz="0" w:space="0" w:color="auto"/>
        <w:right w:val="none" w:sz="0" w:space="0" w:color="auto"/>
      </w:divBdr>
    </w:div>
    <w:div w:id="914976493">
      <w:bodyDiv w:val="1"/>
      <w:marLeft w:val="0"/>
      <w:marRight w:val="0"/>
      <w:marTop w:val="0"/>
      <w:marBottom w:val="0"/>
      <w:divBdr>
        <w:top w:val="none" w:sz="0" w:space="0" w:color="auto"/>
        <w:left w:val="none" w:sz="0" w:space="0" w:color="auto"/>
        <w:bottom w:val="none" w:sz="0" w:space="0" w:color="auto"/>
        <w:right w:val="none" w:sz="0" w:space="0" w:color="auto"/>
      </w:divBdr>
    </w:div>
    <w:div w:id="925764919">
      <w:bodyDiv w:val="1"/>
      <w:marLeft w:val="0"/>
      <w:marRight w:val="0"/>
      <w:marTop w:val="0"/>
      <w:marBottom w:val="0"/>
      <w:divBdr>
        <w:top w:val="none" w:sz="0" w:space="0" w:color="auto"/>
        <w:left w:val="none" w:sz="0" w:space="0" w:color="auto"/>
        <w:bottom w:val="none" w:sz="0" w:space="0" w:color="auto"/>
        <w:right w:val="none" w:sz="0" w:space="0" w:color="auto"/>
      </w:divBdr>
    </w:div>
    <w:div w:id="929898680">
      <w:bodyDiv w:val="1"/>
      <w:marLeft w:val="0"/>
      <w:marRight w:val="0"/>
      <w:marTop w:val="0"/>
      <w:marBottom w:val="0"/>
      <w:divBdr>
        <w:top w:val="none" w:sz="0" w:space="0" w:color="auto"/>
        <w:left w:val="none" w:sz="0" w:space="0" w:color="auto"/>
        <w:bottom w:val="none" w:sz="0" w:space="0" w:color="auto"/>
        <w:right w:val="none" w:sz="0" w:space="0" w:color="auto"/>
      </w:divBdr>
    </w:div>
    <w:div w:id="930503383">
      <w:bodyDiv w:val="1"/>
      <w:marLeft w:val="0"/>
      <w:marRight w:val="0"/>
      <w:marTop w:val="0"/>
      <w:marBottom w:val="0"/>
      <w:divBdr>
        <w:top w:val="none" w:sz="0" w:space="0" w:color="auto"/>
        <w:left w:val="none" w:sz="0" w:space="0" w:color="auto"/>
        <w:bottom w:val="none" w:sz="0" w:space="0" w:color="auto"/>
        <w:right w:val="none" w:sz="0" w:space="0" w:color="auto"/>
      </w:divBdr>
    </w:div>
    <w:div w:id="946547706">
      <w:bodyDiv w:val="1"/>
      <w:marLeft w:val="0"/>
      <w:marRight w:val="0"/>
      <w:marTop w:val="0"/>
      <w:marBottom w:val="0"/>
      <w:divBdr>
        <w:top w:val="none" w:sz="0" w:space="0" w:color="auto"/>
        <w:left w:val="none" w:sz="0" w:space="0" w:color="auto"/>
        <w:bottom w:val="none" w:sz="0" w:space="0" w:color="auto"/>
        <w:right w:val="none" w:sz="0" w:space="0" w:color="auto"/>
      </w:divBdr>
    </w:div>
    <w:div w:id="970592492">
      <w:bodyDiv w:val="1"/>
      <w:marLeft w:val="0"/>
      <w:marRight w:val="0"/>
      <w:marTop w:val="0"/>
      <w:marBottom w:val="0"/>
      <w:divBdr>
        <w:top w:val="none" w:sz="0" w:space="0" w:color="auto"/>
        <w:left w:val="none" w:sz="0" w:space="0" w:color="auto"/>
        <w:bottom w:val="none" w:sz="0" w:space="0" w:color="auto"/>
        <w:right w:val="none" w:sz="0" w:space="0" w:color="auto"/>
      </w:divBdr>
    </w:div>
    <w:div w:id="997612070">
      <w:bodyDiv w:val="1"/>
      <w:marLeft w:val="0"/>
      <w:marRight w:val="0"/>
      <w:marTop w:val="0"/>
      <w:marBottom w:val="0"/>
      <w:divBdr>
        <w:top w:val="none" w:sz="0" w:space="0" w:color="auto"/>
        <w:left w:val="none" w:sz="0" w:space="0" w:color="auto"/>
        <w:bottom w:val="none" w:sz="0" w:space="0" w:color="auto"/>
        <w:right w:val="none" w:sz="0" w:space="0" w:color="auto"/>
      </w:divBdr>
    </w:div>
    <w:div w:id="1000425119">
      <w:bodyDiv w:val="1"/>
      <w:marLeft w:val="0"/>
      <w:marRight w:val="0"/>
      <w:marTop w:val="0"/>
      <w:marBottom w:val="0"/>
      <w:divBdr>
        <w:top w:val="none" w:sz="0" w:space="0" w:color="auto"/>
        <w:left w:val="none" w:sz="0" w:space="0" w:color="auto"/>
        <w:bottom w:val="none" w:sz="0" w:space="0" w:color="auto"/>
        <w:right w:val="none" w:sz="0" w:space="0" w:color="auto"/>
      </w:divBdr>
    </w:div>
    <w:div w:id="1013799676">
      <w:bodyDiv w:val="1"/>
      <w:marLeft w:val="0"/>
      <w:marRight w:val="0"/>
      <w:marTop w:val="0"/>
      <w:marBottom w:val="0"/>
      <w:divBdr>
        <w:top w:val="none" w:sz="0" w:space="0" w:color="auto"/>
        <w:left w:val="none" w:sz="0" w:space="0" w:color="auto"/>
        <w:bottom w:val="none" w:sz="0" w:space="0" w:color="auto"/>
        <w:right w:val="none" w:sz="0" w:space="0" w:color="auto"/>
      </w:divBdr>
    </w:div>
    <w:div w:id="1019893546">
      <w:bodyDiv w:val="1"/>
      <w:marLeft w:val="0"/>
      <w:marRight w:val="0"/>
      <w:marTop w:val="0"/>
      <w:marBottom w:val="0"/>
      <w:divBdr>
        <w:top w:val="none" w:sz="0" w:space="0" w:color="auto"/>
        <w:left w:val="none" w:sz="0" w:space="0" w:color="auto"/>
        <w:bottom w:val="none" w:sz="0" w:space="0" w:color="auto"/>
        <w:right w:val="none" w:sz="0" w:space="0" w:color="auto"/>
      </w:divBdr>
    </w:div>
    <w:div w:id="1020085447">
      <w:bodyDiv w:val="1"/>
      <w:marLeft w:val="0"/>
      <w:marRight w:val="0"/>
      <w:marTop w:val="0"/>
      <w:marBottom w:val="0"/>
      <w:divBdr>
        <w:top w:val="none" w:sz="0" w:space="0" w:color="auto"/>
        <w:left w:val="none" w:sz="0" w:space="0" w:color="auto"/>
        <w:bottom w:val="none" w:sz="0" w:space="0" w:color="auto"/>
        <w:right w:val="none" w:sz="0" w:space="0" w:color="auto"/>
      </w:divBdr>
    </w:div>
    <w:div w:id="1027675630">
      <w:bodyDiv w:val="1"/>
      <w:marLeft w:val="0"/>
      <w:marRight w:val="0"/>
      <w:marTop w:val="0"/>
      <w:marBottom w:val="0"/>
      <w:divBdr>
        <w:top w:val="none" w:sz="0" w:space="0" w:color="auto"/>
        <w:left w:val="none" w:sz="0" w:space="0" w:color="auto"/>
        <w:bottom w:val="none" w:sz="0" w:space="0" w:color="auto"/>
        <w:right w:val="none" w:sz="0" w:space="0" w:color="auto"/>
      </w:divBdr>
    </w:div>
    <w:div w:id="1050958594">
      <w:bodyDiv w:val="1"/>
      <w:marLeft w:val="0"/>
      <w:marRight w:val="0"/>
      <w:marTop w:val="0"/>
      <w:marBottom w:val="0"/>
      <w:divBdr>
        <w:top w:val="none" w:sz="0" w:space="0" w:color="auto"/>
        <w:left w:val="none" w:sz="0" w:space="0" w:color="auto"/>
        <w:bottom w:val="none" w:sz="0" w:space="0" w:color="auto"/>
        <w:right w:val="none" w:sz="0" w:space="0" w:color="auto"/>
      </w:divBdr>
    </w:div>
    <w:div w:id="1080836863">
      <w:bodyDiv w:val="1"/>
      <w:marLeft w:val="0"/>
      <w:marRight w:val="0"/>
      <w:marTop w:val="0"/>
      <w:marBottom w:val="0"/>
      <w:divBdr>
        <w:top w:val="none" w:sz="0" w:space="0" w:color="auto"/>
        <w:left w:val="none" w:sz="0" w:space="0" w:color="auto"/>
        <w:bottom w:val="none" w:sz="0" w:space="0" w:color="auto"/>
        <w:right w:val="none" w:sz="0" w:space="0" w:color="auto"/>
      </w:divBdr>
    </w:div>
    <w:div w:id="1084373500">
      <w:bodyDiv w:val="1"/>
      <w:marLeft w:val="0"/>
      <w:marRight w:val="0"/>
      <w:marTop w:val="0"/>
      <w:marBottom w:val="0"/>
      <w:divBdr>
        <w:top w:val="none" w:sz="0" w:space="0" w:color="auto"/>
        <w:left w:val="none" w:sz="0" w:space="0" w:color="auto"/>
        <w:bottom w:val="none" w:sz="0" w:space="0" w:color="auto"/>
        <w:right w:val="none" w:sz="0" w:space="0" w:color="auto"/>
      </w:divBdr>
    </w:div>
    <w:div w:id="1104761821">
      <w:bodyDiv w:val="1"/>
      <w:marLeft w:val="0"/>
      <w:marRight w:val="0"/>
      <w:marTop w:val="0"/>
      <w:marBottom w:val="0"/>
      <w:divBdr>
        <w:top w:val="none" w:sz="0" w:space="0" w:color="auto"/>
        <w:left w:val="none" w:sz="0" w:space="0" w:color="auto"/>
        <w:bottom w:val="none" w:sz="0" w:space="0" w:color="auto"/>
        <w:right w:val="none" w:sz="0" w:space="0" w:color="auto"/>
      </w:divBdr>
    </w:div>
    <w:div w:id="1106195595">
      <w:bodyDiv w:val="1"/>
      <w:marLeft w:val="0"/>
      <w:marRight w:val="0"/>
      <w:marTop w:val="0"/>
      <w:marBottom w:val="0"/>
      <w:divBdr>
        <w:top w:val="none" w:sz="0" w:space="0" w:color="auto"/>
        <w:left w:val="none" w:sz="0" w:space="0" w:color="auto"/>
        <w:bottom w:val="none" w:sz="0" w:space="0" w:color="auto"/>
        <w:right w:val="none" w:sz="0" w:space="0" w:color="auto"/>
      </w:divBdr>
    </w:div>
    <w:div w:id="1122648651">
      <w:bodyDiv w:val="1"/>
      <w:marLeft w:val="0"/>
      <w:marRight w:val="0"/>
      <w:marTop w:val="0"/>
      <w:marBottom w:val="0"/>
      <w:divBdr>
        <w:top w:val="none" w:sz="0" w:space="0" w:color="auto"/>
        <w:left w:val="none" w:sz="0" w:space="0" w:color="auto"/>
        <w:bottom w:val="none" w:sz="0" w:space="0" w:color="auto"/>
        <w:right w:val="none" w:sz="0" w:space="0" w:color="auto"/>
      </w:divBdr>
    </w:div>
    <w:div w:id="1127893721">
      <w:bodyDiv w:val="1"/>
      <w:marLeft w:val="0"/>
      <w:marRight w:val="0"/>
      <w:marTop w:val="0"/>
      <w:marBottom w:val="0"/>
      <w:divBdr>
        <w:top w:val="none" w:sz="0" w:space="0" w:color="auto"/>
        <w:left w:val="none" w:sz="0" w:space="0" w:color="auto"/>
        <w:bottom w:val="none" w:sz="0" w:space="0" w:color="auto"/>
        <w:right w:val="none" w:sz="0" w:space="0" w:color="auto"/>
      </w:divBdr>
    </w:div>
    <w:div w:id="1132016543">
      <w:bodyDiv w:val="1"/>
      <w:marLeft w:val="0"/>
      <w:marRight w:val="0"/>
      <w:marTop w:val="0"/>
      <w:marBottom w:val="0"/>
      <w:divBdr>
        <w:top w:val="none" w:sz="0" w:space="0" w:color="auto"/>
        <w:left w:val="none" w:sz="0" w:space="0" w:color="auto"/>
        <w:bottom w:val="none" w:sz="0" w:space="0" w:color="auto"/>
        <w:right w:val="none" w:sz="0" w:space="0" w:color="auto"/>
      </w:divBdr>
    </w:div>
    <w:div w:id="1146047367">
      <w:bodyDiv w:val="1"/>
      <w:marLeft w:val="0"/>
      <w:marRight w:val="0"/>
      <w:marTop w:val="0"/>
      <w:marBottom w:val="0"/>
      <w:divBdr>
        <w:top w:val="none" w:sz="0" w:space="0" w:color="auto"/>
        <w:left w:val="none" w:sz="0" w:space="0" w:color="auto"/>
        <w:bottom w:val="none" w:sz="0" w:space="0" w:color="auto"/>
        <w:right w:val="none" w:sz="0" w:space="0" w:color="auto"/>
      </w:divBdr>
    </w:div>
    <w:div w:id="1147939495">
      <w:bodyDiv w:val="1"/>
      <w:marLeft w:val="0"/>
      <w:marRight w:val="0"/>
      <w:marTop w:val="0"/>
      <w:marBottom w:val="0"/>
      <w:divBdr>
        <w:top w:val="none" w:sz="0" w:space="0" w:color="auto"/>
        <w:left w:val="none" w:sz="0" w:space="0" w:color="auto"/>
        <w:bottom w:val="none" w:sz="0" w:space="0" w:color="auto"/>
        <w:right w:val="none" w:sz="0" w:space="0" w:color="auto"/>
      </w:divBdr>
    </w:div>
    <w:div w:id="1165315200">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5530145">
      <w:bodyDiv w:val="1"/>
      <w:marLeft w:val="0"/>
      <w:marRight w:val="0"/>
      <w:marTop w:val="0"/>
      <w:marBottom w:val="0"/>
      <w:divBdr>
        <w:top w:val="none" w:sz="0" w:space="0" w:color="auto"/>
        <w:left w:val="none" w:sz="0" w:space="0" w:color="auto"/>
        <w:bottom w:val="none" w:sz="0" w:space="0" w:color="auto"/>
        <w:right w:val="none" w:sz="0" w:space="0" w:color="auto"/>
      </w:divBdr>
    </w:div>
    <w:div w:id="1178420195">
      <w:bodyDiv w:val="1"/>
      <w:marLeft w:val="0"/>
      <w:marRight w:val="0"/>
      <w:marTop w:val="0"/>
      <w:marBottom w:val="0"/>
      <w:divBdr>
        <w:top w:val="none" w:sz="0" w:space="0" w:color="auto"/>
        <w:left w:val="none" w:sz="0" w:space="0" w:color="auto"/>
        <w:bottom w:val="none" w:sz="0" w:space="0" w:color="auto"/>
        <w:right w:val="none" w:sz="0" w:space="0" w:color="auto"/>
      </w:divBdr>
    </w:div>
    <w:div w:id="1195996746">
      <w:bodyDiv w:val="1"/>
      <w:marLeft w:val="0"/>
      <w:marRight w:val="0"/>
      <w:marTop w:val="0"/>
      <w:marBottom w:val="0"/>
      <w:divBdr>
        <w:top w:val="none" w:sz="0" w:space="0" w:color="auto"/>
        <w:left w:val="none" w:sz="0" w:space="0" w:color="auto"/>
        <w:bottom w:val="none" w:sz="0" w:space="0" w:color="auto"/>
        <w:right w:val="none" w:sz="0" w:space="0" w:color="auto"/>
      </w:divBdr>
    </w:div>
    <w:div w:id="1198391949">
      <w:bodyDiv w:val="1"/>
      <w:marLeft w:val="0"/>
      <w:marRight w:val="0"/>
      <w:marTop w:val="0"/>
      <w:marBottom w:val="0"/>
      <w:divBdr>
        <w:top w:val="none" w:sz="0" w:space="0" w:color="auto"/>
        <w:left w:val="none" w:sz="0" w:space="0" w:color="auto"/>
        <w:bottom w:val="none" w:sz="0" w:space="0" w:color="auto"/>
        <w:right w:val="none" w:sz="0" w:space="0" w:color="auto"/>
      </w:divBdr>
    </w:div>
    <w:div w:id="1198854533">
      <w:bodyDiv w:val="1"/>
      <w:marLeft w:val="0"/>
      <w:marRight w:val="0"/>
      <w:marTop w:val="0"/>
      <w:marBottom w:val="0"/>
      <w:divBdr>
        <w:top w:val="none" w:sz="0" w:space="0" w:color="auto"/>
        <w:left w:val="none" w:sz="0" w:space="0" w:color="auto"/>
        <w:bottom w:val="none" w:sz="0" w:space="0" w:color="auto"/>
        <w:right w:val="none" w:sz="0" w:space="0" w:color="auto"/>
      </w:divBdr>
      <w:divsChild>
        <w:div w:id="938684441">
          <w:marLeft w:val="0"/>
          <w:marRight w:val="0"/>
          <w:marTop w:val="0"/>
          <w:marBottom w:val="0"/>
          <w:divBdr>
            <w:top w:val="none" w:sz="0" w:space="0" w:color="auto"/>
            <w:left w:val="none" w:sz="0" w:space="0" w:color="auto"/>
            <w:bottom w:val="none" w:sz="0" w:space="0" w:color="auto"/>
            <w:right w:val="none" w:sz="0" w:space="0" w:color="auto"/>
          </w:divBdr>
          <w:divsChild>
            <w:div w:id="1943492042">
              <w:marLeft w:val="0"/>
              <w:marRight w:val="0"/>
              <w:marTop w:val="0"/>
              <w:marBottom w:val="0"/>
              <w:divBdr>
                <w:top w:val="none" w:sz="0" w:space="0" w:color="auto"/>
                <w:left w:val="none" w:sz="0" w:space="0" w:color="auto"/>
                <w:bottom w:val="none" w:sz="0" w:space="0" w:color="auto"/>
                <w:right w:val="none" w:sz="0" w:space="0" w:color="auto"/>
              </w:divBdr>
              <w:divsChild>
                <w:div w:id="74669319">
                  <w:marLeft w:val="0"/>
                  <w:marRight w:val="0"/>
                  <w:marTop w:val="0"/>
                  <w:marBottom w:val="0"/>
                  <w:divBdr>
                    <w:top w:val="none" w:sz="0" w:space="0" w:color="auto"/>
                    <w:left w:val="none" w:sz="0" w:space="0" w:color="auto"/>
                    <w:bottom w:val="none" w:sz="0" w:space="0" w:color="auto"/>
                    <w:right w:val="none" w:sz="0" w:space="0" w:color="auto"/>
                  </w:divBdr>
                  <w:divsChild>
                    <w:div w:id="203695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831468">
      <w:bodyDiv w:val="1"/>
      <w:marLeft w:val="0"/>
      <w:marRight w:val="0"/>
      <w:marTop w:val="0"/>
      <w:marBottom w:val="0"/>
      <w:divBdr>
        <w:top w:val="none" w:sz="0" w:space="0" w:color="auto"/>
        <w:left w:val="none" w:sz="0" w:space="0" w:color="auto"/>
        <w:bottom w:val="none" w:sz="0" w:space="0" w:color="auto"/>
        <w:right w:val="none" w:sz="0" w:space="0" w:color="auto"/>
      </w:divBdr>
    </w:div>
    <w:div w:id="1209801957">
      <w:bodyDiv w:val="1"/>
      <w:marLeft w:val="0"/>
      <w:marRight w:val="0"/>
      <w:marTop w:val="0"/>
      <w:marBottom w:val="0"/>
      <w:divBdr>
        <w:top w:val="none" w:sz="0" w:space="0" w:color="auto"/>
        <w:left w:val="none" w:sz="0" w:space="0" w:color="auto"/>
        <w:bottom w:val="none" w:sz="0" w:space="0" w:color="auto"/>
        <w:right w:val="none" w:sz="0" w:space="0" w:color="auto"/>
      </w:divBdr>
    </w:div>
    <w:div w:id="1215582132">
      <w:bodyDiv w:val="1"/>
      <w:marLeft w:val="0"/>
      <w:marRight w:val="0"/>
      <w:marTop w:val="0"/>
      <w:marBottom w:val="0"/>
      <w:divBdr>
        <w:top w:val="none" w:sz="0" w:space="0" w:color="auto"/>
        <w:left w:val="none" w:sz="0" w:space="0" w:color="auto"/>
        <w:bottom w:val="none" w:sz="0" w:space="0" w:color="auto"/>
        <w:right w:val="none" w:sz="0" w:space="0" w:color="auto"/>
      </w:divBdr>
    </w:div>
    <w:div w:id="1223909873">
      <w:bodyDiv w:val="1"/>
      <w:marLeft w:val="0"/>
      <w:marRight w:val="0"/>
      <w:marTop w:val="0"/>
      <w:marBottom w:val="0"/>
      <w:divBdr>
        <w:top w:val="none" w:sz="0" w:space="0" w:color="auto"/>
        <w:left w:val="none" w:sz="0" w:space="0" w:color="auto"/>
        <w:bottom w:val="none" w:sz="0" w:space="0" w:color="auto"/>
        <w:right w:val="none" w:sz="0" w:space="0" w:color="auto"/>
      </w:divBdr>
    </w:div>
    <w:div w:id="1224607187">
      <w:bodyDiv w:val="1"/>
      <w:marLeft w:val="0"/>
      <w:marRight w:val="0"/>
      <w:marTop w:val="0"/>
      <w:marBottom w:val="0"/>
      <w:divBdr>
        <w:top w:val="none" w:sz="0" w:space="0" w:color="auto"/>
        <w:left w:val="none" w:sz="0" w:space="0" w:color="auto"/>
        <w:bottom w:val="none" w:sz="0" w:space="0" w:color="auto"/>
        <w:right w:val="none" w:sz="0" w:space="0" w:color="auto"/>
      </w:divBdr>
    </w:div>
    <w:div w:id="1226068665">
      <w:bodyDiv w:val="1"/>
      <w:marLeft w:val="0"/>
      <w:marRight w:val="0"/>
      <w:marTop w:val="0"/>
      <w:marBottom w:val="0"/>
      <w:divBdr>
        <w:top w:val="none" w:sz="0" w:space="0" w:color="auto"/>
        <w:left w:val="none" w:sz="0" w:space="0" w:color="auto"/>
        <w:bottom w:val="none" w:sz="0" w:space="0" w:color="auto"/>
        <w:right w:val="none" w:sz="0" w:space="0" w:color="auto"/>
      </w:divBdr>
    </w:div>
    <w:div w:id="1238901876">
      <w:bodyDiv w:val="1"/>
      <w:marLeft w:val="0"/>
      <w:marRight w:val="0"/>
      <w:marTop w:val="0"/>
      <w:marBottom w:val="0"/>
      <w:divBdr>
        <w:top w:val="none" w:sz="0" w:space="0" w:color="auto"/>
        <w:left w:val="none" w:sz="0" w:space="0" w:color="auto"/>
        <w:bottom w:val="none" w:sz="0" w:space="0" w:color="auto"/>
        <w:right w:val="none" w:sz="0" w:space="0" w:color="auto"/>
      </w:divBdr>
    </w:div>
    <w:div w:id="1239704234">
      <w:bodyDiv w:val="1"/>
      <w:marLeft w:val="0"/>
      <w:marRight w:val="0"/>
      <w:marTop w:val="0"/>
      <w:marBottom w:val="0"/>
      <w:divBdr>
        <w:top w:val="none" w:sz="0" w:space="0" w:color="auto"/>
        <w:left w:val="none" w:sz="0" w:space="0" w:color="auto"/>
        <w:bottom w:val="none" w:sz="0" w:space="0" w:color="auto"/>
        <w:right w:val="none" w:sz="0" w:space="0" w:color="auto"/>
      </w:divBdr>
    </w:div>
    <w:div w:id="1255170344">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9526968">
      <w:bodyDiv w:val="1"/>
      <w:marLeft w:val="0"/>
      <w:marRight w:val="0"/>
      <w:marTop w:val="0"/>
      <w:marBottom w:val="0"/>
      <w:divBdr>
        <w:top w:val="none" w:sz="0" w:space="0" w:color="auto"/>
        <w:left w:val="none" w:sz="0" w:space="0" w:color="auto"/>
        <w:bottom w:val="none" w:sz="0" w:space="0" w:color="auto"/>
        <w:right w:val="none" w:sz="0" w:space="0" w:color="auto"/>
      </w:divBdr>
    </w:div>
    <w:div w:id="1300108754">
      <w:bodyDiv w:val="1"/>
      <w:marLeft w:val="0"/>
      <w:marRight w:val="0"/>
      <w:marTop w:val="0"/>
      <w:marBottom w:val="0"/>
      <w:divBdr>
        <w:top w:val="none" w:sz="0" w:space="0" w:color="auto"/>
        <w:left w:val="none" w:sz="0" w:space="0" w:color="auto"/>
        <w:bottom w:val="none" w:sz="0" w:space="0" w:color="auto"/>
        <w:right w:val="none" w:sz="0" w:space="0" w:color="auto"/>
      </w:divBdr>
    </w:div>
    <w:div w:id="1306543708">
      <w:bodyDiv w:val="1"/>
      <w:marLeft w:val="0"/>
      <w:marRight w:val="0"/>
      <w:marTop w:val="0"/>
      <w:marBottom w:val="0"/>
      <w:divBdr>
        <w:top w:val="none" w:sz="0" w:space="0" w:color="auto"/>
        <w:left w:val="none" w:sz="0" w:space="0" w:color="auto"/>
        <w:bottom w:val="none" w:sz="0" w:space="0" w:color="auto"/>
        <w:right w:val="none" w:sz="0" w:space="0" w:color="auto"/>
      </w:divBdr>
    </w:div>
    <w:div w:id="1329334365">
      <w:bodyDiv w:val="1"/>
      <w:marLeft w:val="0"/>
      <w:marRight w:val="0"/>
      <w:marTop w:val="0"/>
      <w:marBottom w:val="0"/>
      <w:divBdr>
        <w:top w:val="none" w:sz="0" w:space="0" w:color="auto"/>
        <w:left w:val="none" w:sz="0" w:space="0" w:color="auto"/>
        <w:bottom w:val="none" w:sz="0" w:space="0" w:color="auto"/>
        <w:right w:val="none" w:sz="0" w:space="0" w:color="auto"/>
      </w:divBdr>
    </w:div>
    <w:div w:id="1329402377">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3488716">
      <w:bodyDiv w:val="1"/>
      <w:marLeft w:val="0"/>
      <w:marRight w:val="0"/>
      <w:marTop w:val="0"/>
      <w:marBottom w:val="0"/>
      <w:divBdr>
        <w:top w:val="none" w:sz="0" w:space="0" w:color="auto"/>
        <w:left w:val="none" w:sz="0" w:space="0" w:color="auto"/>
        <w:bottom w:val="none" w:sz="0" w:space="0" w:color="auto"/>
        <w:right w:val="none" w:sz="0" w:space="0" w:color="auto"/>
      </w:divBdr>
      <w:divsChild>
        <w:div w:id="1854758564">
          <w:marLeft w:val="0"/>
          <w:marRight w:val="0"/>
          <w:marTop w:val="0"/>
          <w:marBottom w:val="0"/>
          <w:divBdr>
            <w:top w:val="none" w:sz="0" w:space="0" w:color="auto"/>
            <w:left w:val="none" w:sz="0" w:space="0" w:color="auto"/>
            <w:bottom w:val="none" w:sz="0" w:space="0" w:color="auto"/>
            <w:right w:val="none" w:sz="0" w:space="0" w:color="auto"/>
          </w:divBdr>
          <w:divsChild>
            <w:div w:id="608510311">
              <w:marLeft w:val="0"/>
              <w:marRight w:val="0"/>
              <w:marTop w:val="0"/>
              <w:marBottom w:val="0"/>
              <w:divBdr>
                <w:top w:val="none" w:sz="0" w:space="0" w:color="auto"/>
                <w:left w:val="none" w:sz="0" w:space="0" w:color="auto"/>
                <w:bottom w:val="none" w:sz="0" w:space="0" w:color="auto"/>
                <w:right w:val="none" w:sz="0" w:space="0" w:color="auto"/>
              </w:divBdr>
              <w:divsChild>
                <w:div w:id="878855928">
                  <w:marLeft w:val="0"/>
                  <w:marRight w:val="0"/>
                  <w:marTop w:val="0"/>
                  <w:marBottom w:val="0"/>
                  <w:divBdr>
                    <w:top w:val="none" w:sz="0" w:space="0" w:color="auto"/>
                    <w:left w:val="none" w:sz="0" w:space="0" w:color="auto"/>
                    <w:bottom w:val="none" w:sz="0" w:space="0" w:color="auto"/>
                    <w:right w:val="none" w:sz="0" w:space="0" w:color="auto"/>
                  </w:divBdr>
                  <w:divsChild>
                    <w:div w:id="34833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414081">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2516227">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1224320">
      <w:bodyDiv w:val="1"/>
      <w:marLeft w:val="0"/>
      <w:marRight w:val="0"/>
      <w:marTop w:val="0"/>
      <w:marBottom w:val="0"/>
      <w:divBdr>
        <w:top w:val="none" w:sz="0" w:space="0" w:color="auto"/>
        <w:left w:val="none" w:sz="0" w:space="0" w:color="auto"/>
        <w:bottom w:val="none" w:sz="0" w:space="0" w:color="auto"/>
        <w:right w:val="none" w:sz="0" w:space="0" w:color="auto"/>
      </w:divBdr>
    </w:div>
    <w:div w:id="1390692825">
      <w:bodyDiv w:val="1"/>
      <w:marLeft w:val="0"/>
      <w:marRight w:val="0"/>
      <w:marTop w:val="0"/>
      <w:marBottom w:val="0"/>
      <w:divBdr>
        <w:top w:val="none" w:sz="0" w:space="0" w:color="auto"/>
        <w:left w:val="none" w:sz="0" w:space="0" w:color="auto"/>
        <w:bottom w:val="none" w:sz="0" w:space="0" w:color="auto"/>
        <w:right w:val="none" w:sz="0" w:space="0" w:color="auto"/>
      </w:divBdr>
    </w:div>
    <w:div w:id="1396663092">
      <w:bodyDiv w:val="1"/>
      <w:marLeft w:val="0"/>
      <w:marRight w:val="0"/>
      <w:marTop w:val="0"/>
      <w:marBottom w:val="0"/>
      <w:divBdr>
        <w:top w:val="none" w:sz="0" w:space="0" w:color="auto"/>
        <w:left w:val="none" w:sz="0" w:space="0" w:color="auto"/>
        <w:bottom w:val="none" w:sz="0" w:space="0" w:color="auto"/>
        <w:right w:val="none" w:sz="0" w:space="0" w:color="auto"/>
      </w:divBdr>
    </w:div>
    <w:div w:id="1397707614">
      <w:bodyDiv w:val="1"/>
      <w:marLeft w:val="0"/>
      <w:marRight w:val="0"/>
      <w:marTop w:val="0"/>
      <w:marBottom w:val="0"/>
      <w:divBdr>
        <w:top w:val="none" w:sz="0" w:space="0" w:color="auto"/>
        <w:left w:val="none" w:sz="0" w:space="0" w:color="auto"/>
        <w:bottom w:val="none" w:sz="0" w:space="0" w:color="auto"/>
        <w:right w:val="none" w:sz="0" w:space="0" w:color="auto"/>
      </w:divBdr>
    </w:div>
    <w:div w:id="1402408247">
      <w:bodyDiv w:val="1"/>
      <w:marLeft w:val="0"/>
      <w:marRight w:val="0"/>
      <w:marTop w:val="0"/>
      <w:marBottom w:val="0"/>
      <w:divBdr>
        <w:top w:val="none" w:sz="0" w:space="0" w:color="auto"/>
        <w:left w:val="none" w:sz="0" w:space="0" w:color="auto"/>
        <w:bottom w:val="none" w:sz="0" w:space="0" w:color="auto"/>
        <w:right w:val="none" w:sz="0" w:space="0" w:color="auto"/>
      </w:divBdr>
    </w:div>
    <w:div w:id="1411536825">
      <w:bodyDiv w:val="1"/>
      <w:marLeft w:val="0"/>
      <w:marRight w:val="0"/>
      <w:marTop w:val="0"/>
      <w:marBottom w:val="0"/>
      <w:divBdr>
        <w:top w:val="none" w:sz="0" w:space="0" w:color="auto"/>
        <w:left w:val="none" w:sz="0" w:space="0" w:color="auto"/>
        <w:bottom w:val="none" w:sz="0" w:space="0" w:color="auto"/>
        <w:right w:val="none" w:sz="0" w:space="0" w:color="auto"/>
      </w:divBdr>
    </w:div>
    <w:div w:id="1419062056">
      <w:bodyDiv w:val="1"/>
      <w:marLeft w:val="0"/>
      <w:marRight w:val="0"/>
      <w:marTop w:val="0"/>
      <w:marBottom w:val="0"/>
      <w:divBdr>
        <w:top w:val="none" w:sz="0" w:space="0" w:color="auto"/>
        <w:left w:val="none" w:sz="0" w:space="0" w:color="auto"/>
        <w:bottom w:val="none" w:sz="0" w:space="0" w:color="auto"/>
        <w:right w:val="none" w:sz="0" w:space="0" w:color="auto"/>
      </w:divBdr>
    </w:div>
    <w:div w:id="1421675853">
      <w:bodyDiv w:val="1"/>
      <w:marLeft w:val="0"/>
      <w:marRight w:val="0"/>
      <w:marTop w:val="0"/>
      <w:marBottom w:val="0"/>
      <w:divBdr>
        <w:top w:val="none" w:sz="0" w:space="0" w:color="auto"/>
        <w:left w:val="none" w:sz="0" w:space="0" w:color="auto"/>
        <w:bottom w:val="none" w:sz="0" w:space="0" w:color="auto"/>
        <w:right w:val="none" w:sz="0" w:space="0" w:color="auto"/>
      </w:divBdr>
    </w:div>
    <w:div w:id="1430392032">
      <w:bodyDiv w:val="1"/>
      <w:marLeft w:val="0"/>
      <w:marRight w:val="0"/>
      <w:marTop w:val="0"/>
      <w:marBottom w:val="0"/>
      <w:divBdr>
        <w:top w:val="none" w:sz="0" w:space="0" w:color="auto"/>
        <w:left w:val="none" w:sz="0" w:space="0" w:color="auto"/>
        <w:bottom w:val="none" w:sz="0" w:space="0" w:color="auto"/>
        <w:right w:val="none" w:sz="0" w:space="0" w:color="auto"/>
      </w:divBdr>
    </w:div>
    <w:div w:id="1447429982">
      <w:bodyDiv w:val="1"/>
      <w:marLeft w:val="0"/>
      <w:marRight w:val="0"/>
      <w:marTop w:val="0"/>
      <w:marBottom w:val="0"/>
      <w:divBdr>
        <w:top w:val="none" w:sz="0" w:space="0" w:color="auto"/>
        <w:left w:val="none" w:sz="0" w:space="0" w:color="auto"/>
        <w:bottom w:val="none" w:sz="0" w:space="0" w:color="auto"/>
        <w:right w:val="none" w:sz="0" w:space="0" w:color="auto"/>
      </w:divBdr>
      <w:divsChild>
        <w:div w:id="75716112">
          <w:marLeft w:val="0"/>
          <w:marRight w:val="0"/>
          <w:marTop w:val="0"/>
          <w:marBottom w:val="0"/>
          <w:divBdr>
            <w:top w:val="none" w:sz="0" w:space="0" w:color="auto"/>
            <w:left w:val="none" w:sz="0" w:space="0" w:color="auto"/>
            <w:bottom w:val="none" w:sz="0" w:space="0" w:color="auto"/>
            <w:right w:val="none" w:sz="0" w:space="0" w:color="auto"/>
          </w:divBdr>
          <w:divsChild>
            <w:div w:id="1002781717">
              <w:marLeft w:val="0"/>
              <w:marRight w:val="0"/>
              <w:marTop w:val="0"/>
              <w:marBottom w:val="0"/>
              <w:divBdr>
                <w:top w:val="none" w:sz="0" w:space="0" w:color="auto"/>
                <w:left w:val="none" w:sz="0" w:space="0" w:color="auto"/>
                <w:bottom w:val="none" w:sz="0" w:space="0" w:color="auto"/>
                <w:right w:val="none" w:sz="0" w:space="0" w:color="auto"/>
              </w:divBdr>
              <w:divsChild>
                <w:div w:id="186018735">
                  <w:marLeft w:val="0"/>
                  <w:marRight w:val="0"/>
                  <w:marTop w:val="0"/>
                  <w:marBottom w:val="0"/>
                  <w:divBdr>
                    <w:top w:val="none" w:sz="0" w:space="0" w:color="auto"/>
                    <w:left w:val="none" w:sz="0" w:space="0" w:color="auto"/>
                    <w:bottom w:val="none" w:sz="0" w:space="0" w:color="auto"/>
                    <w:right w:val="none" w:sz="0" w:space="0" w:color="auto"/>
                  </w:divBdr>
                  <w:divsChild>
                    <w:div w:id="56302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820086">
      <w:bodyDiv w:val="1"/>
      <w:marLeft w:val="0"/>
      <w:marRight w:val="0"/>
      <w:marTop w:val="0"/>
      <w:marBottom w:val="0"/>
      <w:divBdr>
        <w:top w:val="none" w:sz="0" w:space="0" w:color="auto"/>
        <w:left w:val="none" w:sz="0" w:space="0" w:color="auto"/>
        <w:bottom w:val="none" w:sz="0" w:space="0" w:color="auto"/>
        <w:right w:val="none" w:sz="0" w:space="0" w:color="auto"/>
      </w:divBdr>
      <w:divsChild>
        <w:div w:id="387342448">
          <w:marLeft w:val="0"/>
          <w:marRight w:val="0"/>
          <w:marTop w:val="0"/>
          <w:marBottom w:val="0"/>
          <w:divBdr>
            <w:top w:val="none" w:sz="0" w:space="0" w:color="auto"/>
            <w:left w:val="none" w:sz="0" w:space="0" w:color="auto"/>
            <w:bottom w:val="none" w:sz="0" w:space="0" w:color="auto"/>
            <w:right w:val="none" w:sz="0" w:space="0" w:color="auto"/>
          </w:divBdr>
          <w:divsChild>
            <w:div w:id="1879311931">
              <w:marLeft w:val="0"/>
              <w:marRight w:val="0"/>
              <w:marTop w:val="0"/>
              <w:marBottom w:val="0"/>
              <w:divBdr>
                <w:top w:val="none" w:sz="0" w:space="0" w:color="auto"/>
                <w:left w:val="none" w:sz="0" w:space="0" w:color="auto"/>
                <w:bottom w:val="none" w:sz="0" w:space="0" w:color="auto"/>
                <w:right w:val="none" w:sz="0" w:space="0" w:color="auto"/>
              </w:divBdr>
              <w:divsChild>
                <w:div w:id="463237838">
                  <w:marLeft w:val="0"/>
                  <w:marRight w:val="0"/>
                  <w:marTop w:val="0"/>
                  <w:marBottom w:val="0"/>
                  <w:divBdr>
                    <w:top w:val="none" w:sz="0" w:space="0" w:color="auto"/>
                    <w:left w:val="none" w:sz="0" w:space="0" w:color="auto"/>
                    <w:bottom w:val="none" w:sz="0" w:space="0" w:color="auto"/>
                    <w:right w:val="none" w:sz="0" w:space="0" w:color="auto"/>
                  </w:divBdr>
                  <w:divsChild>
                    <w:div w:id="1444574804">
                      <w:marLeft w:val="0"/>
                      <w:marRight w:val="0"/>
                      <w:marTop w:val="0"/>
                      <w:marBottom w:val="0"/>
                      <w:divBdr>
                        <w:top w:val="none" w:sz="0" w:space="0" w:color="auto"/>
                        <w:left w:val="none" w:sz="0" w:space="0" w:color="auto"/>
                        <w:bottom w:val="none" w:sz="0" w:space="0" w:color="auto"/>
                        <w:right w:val="none" w:sz="0" w:space="0" w:color="auto"/>
                      </w:divBdr>
                      <w:divsChild>
                        <w:div w:id="2124108281">
                          <w:marLeft w:val="0"/>
                          <w:marRight w:val="0"/>
                          <w:marTop w:val="0"/>
                          <w:marBottom w:val="0"/>
                          <w:divBdr>
                            <w:top w:val="none" w:sz="0" w:space="0" w:color="auto"/>
                            <w:left w:val="none" w:sz="0" w:space="0" w:color="auto"/>
                            <w:bottom w:val="none" w:sz="0" w:space="0" w:color="auto"/>
                            <w:right w:val="none" w:sz="0" w:space="0" w:color="auto"/>
                          </w:divBdr>
                          <w:divsChild>
                            <w:div w:id="605235062">
                              <w:marLeft w:val="0"/>
                              <w:marRight w:val="0"/>
                              <w:marTop w:val="0"/>
                              <w:marBottom w:val="0"/>
                              <w:divBdr>
                                <w:top w:val="none" w:sz="0" w:space="0" w:color="auto"/>
                                <w:left w:val="none" w:sz="0" w:space="0" w:color="auto"/>
                                <w:bottom w:val="none" w:sz="0" w:space="0" w:color="auto"/>
                                <w:right w:val="none" w:sz="0" w:space="0" w:color="auto"/>
                              </w:divBdr>
                              <w:divsChild>
                                <w:div w:id="490760544">
                                  <w:marLeft w:val="0"/>
                                  <w:marRight w:val="0"/>
                                  <w:marTop w:val="0"/>
                                  <w:marBottom w:val="0"/>
                                  <w:divBdr>
                                    <w:top w:val="none" w:sz="0" w:space="0" w:color="auto"/>
                                    <w:left w:val="none" w:sz="0" w:space="0" w:color="auto"/>
                                    <w:bottom w:val="none" w:sz="0" w:space="0" w:color="auto"/>
                                    <w:right w:val="none" w:sz="0" w:space="0" w:color="auto"/>
                                  </w:divBdr>
                                  <w:divsChild>
                                    <w:div w:id="6418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2043028">
      <w:bodyDiv w:val="1"/>
      <w:marLeft w:val="0"/>
      <w:marRight w:val="0"/>
      <w:marTop w:val="0"/>
      <w:marBottom w:val="0"/>
      <w:divBdr>
        <w:top w:val="none" w:sz="0" w:space="0" w:color="auto"/>
        <w:left w:val="none" w:sz="0" w:space="0" w:color="auto"/>
        <w:bottom w:val="none" w:sz="0" w:space="0" w:color="auto"/>
        <w:right w:val="none" w:sz="0" w:space="0" w:color="auto"/>
      </w:divBdr>
    </w:div>
    <w:div w:id="1465611643">
      <w:bodyDiv w:val="1"/>
      <w:marLeft w:val="0"/>
      <w:marRight w:val="0"/>
      <w:marTop w:val="0"/>
      <w:marBottom w:val="0"/>
      <w:divBdr>
        <w:top w:val="none" w:sz="0" w:space="0" w:color="auto"/>
        <w:left w:val="none" w:sz="0" w:space="0" w:color="auto"/>
        <w:bottom w:val="none" w:sz="0" w:space="0" w:color="auto"/>
        <w:right w:val="none" w:sz="0" w:space="0" w:color="auto"/>
      </w:divBdr>
    </w:div>
    <w:div w:id="1465853975">
      <w:bodyDiv w:val="1"/>
      <w:marLeft w:val="0"/>
      <w:marRight w:val="0"/>
      <w:marTop w:val="0"/>
      <w:marBottom w:val="0"/>
      <w:divBdr>
        <w:top w:val="none" w:sz="0" w:space="0" w:color="auto"/>
        <w:left w:val="none" w:sz="0" w:space="0" w:color="auto"/>
        <w:bottom w:val="none" w:sz="0" w:space="0" w:color="auto"/>
        <w:right w:val="none" w:sz="0" w:space="0" w:color="auto"/>
      </w:divBdr>
    </w:div>
    <w:div w:id="1470397609">
      <w:bodyDiv w:val="1"/>
      <w:marLeft w:val="0"/>
      <w:marRight w:val="0"/>
      <w:marTop w:val="0"/>
      <w:marBottom w:val="0"/>
      <w:divBdr>
        <w:top w:val="none" w:sz="0" w:space="0" w:color="auto"/>
        <w:left w:val="none" w:sz="0" w:space="0" w:color="auto"/>
        <w:bottom w:val="none" w:sz="0" w:space="0" w:color="auto"/>
        <w:right w:val="none" w:sz="0" w:space="0" w:color="auto"/>
      </w:divBdr>
    </w:div>
    <w:div w:id="1476680627">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5929383">
      <w:bodyDiv w:val="1"/>
      <w:marLeft w:val="0"/>
      <w:marRight w:val="0"/>
      <w:marTop w:val="0"/>
      <w:marBottom w:val="0"/>
      <w:divBdr>
        <w:top w:val="none" w:sz="0" w:space="0" w:color="auto"/>
        <w:left w:val="none" w:sz="0" w:space="0" w:color="auto"/>
        <w:bottom w:val="none" w:sz="0" w:space="0" w:color="auto"/>
        <w:right w:val="none" w:sz="0" w:space="0" w:color="auto"/>
      </w:divBdr>
    </w:div>
    <w:div w:id="1487085389">
      <w:bodyDiv w:val="1"/>
      <w:marLeft w:val="0"/>
      <w:marRight w:val="0"/>
      <w:marTop w:val="0"/>
      <w:marBottom w:val="0"/>
      <w:divBdr>
        <w:top w:val="none" w:sz="0" w:space="0" w:color="auto"/>
        <w:left w:val="none" w:sz="0" w:space="0" w:color="auto"/>
        <w:bottom w:val="none" w:sz="0" w:space="0" w:color="auto"/>
        <w:right w:val="none" w:sz="0" w:space="0" w:color="auto"/>
      </w:divBdr>
    </w:div>
    <w:div w:id="1505365054">
      <w:bodyDiv w:val="1"/>
      <w:marLeft w:val="0"/>
      <w:marRight w:val="0"/>
      <w:marTop w:val="0"/>
      <w:marBottom w:val="0"/>
      <w:divBdr>
        <w:top w:val="none" w:sz="0" w:space="0" w:color="auto"/>
        <w:left w:val="none" w:sz="0" w:space="0" w:color="auto"/>
        <w:bottom w:val="none" w:sz="0" w:space="0" w:color="auto"/>
        <w:right w:val="none" w:sz="0" w:space="0" w:color="auto"/>
      </w:divBdr>
    </w:div>
    <w:div w:id="1509564875">
      <w:bodyDiv w:val="1"/>
      <w:marLeft w:val="0"/>
      <w:marRight w:val="0"/>
      <w:marTop w:val="0"/>
      <w:marBottom w:val="0"/>
      <w:divBdr>
        <w:top w:val="none" w:sz="0" w:space="0" w:color="auto"/>
        <w:left w:val="none" w:sz="0" w:space="0" w:color="auto"/>
        <w:bottom w:val="none" w:sz="0" w:space="0" w:color="auto"/>
        <w:right w:val="none" w:sz="0" w:space="0" w:color="auto"/>
      </w:divBdr>
    </w:div>
    <w:div w:id="1511066684">
      <w:bodyDiv w:val="1"/>
      <w:marLeft w:val="0"/>
      <w:marRight w:val="0"/>
      <w:marTop w:val="0"/>
      <w:marBottom w:val="0"/>
      <w:divBdr>
        <w:top w:val="none" w:sz="0" w:space="0" w:color="auto"/>
        <w:left w:val="none" w:sz="0" w:space="0" w:color="auto"/>
        <w:bottom w:val="none" w:sz="0" w:space="0" w:color="auto"/>
        <w:right w:val="none" w:sz="0" w:space="0" w:color="auto"/>
      </w:divBdr>
    </w:div>
    <w:div w:id="1518034490">
      <w:bodyDiv w:val="1"/>
      <w:marLeft w:val="0"/>
      <w:marRight w:val="0"/>
      <w:marTop w:val="0"/>
      <w:marBottom w:val="0"/>
      <w:divBdr>
        <w:top w:val="none" w:sz="0" w:space="0" w:color="auto"/>
        <w:left w:val="none" w:sz="0" w:space="0" w:color="auto"/>
        <w:bottom w:val="none" w:sz="0" w:space="0" w:color="auto"/>
        <w:right w:val="none" w:sz="0" w:space="0" w:color="auto"/>
      </w:divBdr>
    </w:div>
    <w:div w:id="1524317077">
      <w:bodyDiv w:val="1"/>
      <w:marLeft w:val="0"/>
      <w:marRight w:val="0"/>
      <w:marTop w:val="0"/>
      <w:marBottom w:val="0"/>
      <w:divBdr>
        <w:top w:val="none" w:sz="0" w:space="0" w:color="auto"/>
        <w:left w:val="none" w:sz="0" w:space="0" w:color="auto"/>
        <w:bottom w:val="none" w:sz="0" w:space="0" w:color="auto"/>
        <w:right w:val="none" w:sz="0" w:space="0" w:color="auto"/>
      </w:divBdr>
    </w:div>
    <w:div w:id="153230701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2395604">
      <w:bodyDiv w:val="1"/>
      <w:marLeft w:val="0"/>
      <w:marRight w:val="0"/>
      <w:marTop w:val="0"/>
      <w:marBottom w:val="0"/>
      <w:divBdr>
        <w:top w:val="none" w:sz="0" w:space="0" w:color="auto"/>
        <w:left w:val="none" w:sz="0" w:space="0" w:color="auto"/>
        <w:bottom w:val="none" w:sz="0" w:space="0" w:color="auto"/>
        <w:right w:val="none" w:sz="0" w:space="0" w:color="auto"/>
      </w:divBdr>
    </w:div>
    <w:div w:id="1554927471">
      <w:bodyDiv w:val="1"/>
      <w:marLeft w:val="0"/>
      <w:marRight w:val="0"/>
      <w:marTop w:val="0"/>
      <w:marBottom w:val="0"/>
      <w:divBdr>
        <w:top w:val="none" w:sz="0" w:space="0" w:color="auto"/>
        <w:left w:val="none" w:sz="0" w:space="0" w:color="auto"/>
        <w:bottom w:val="none" w:sz="0" w:space="0" w:color="auto"/>
        <w:right w:val="none" w:sz="0" w:space="0" w:color="auto"/>
      </w:divBdr>
    </w:div>
    <w:div w:id="1573002558">
      <w:bodyDiv w:val="1"/>
      <w:marLeft w:val="0"/>
      <w:marRight w:val="0"/>
      <w:marTop w:val="0"/>
      <w:marBottom w:val="0"/>
      <w:divBdr>
        <w:top w:val="none" w:sz="0" w:space="0" w:color="auto"/>
        <w:left w:val="none" w:sz="0" w:space="0" w:color="auto"/>
        <w:bottom w:val="none" w:sz="0" w:space="0" w:color="auto"/>
        <w:right w:val="none" w:sz="0" w:space="0" w:color="auto"/>
      </w:divBdr>
    </w:div>
    <w:div w:id="1581402208">
      <w:bodyDiv w:val="1"/>
      <w:marLeft w:val="0"/>
      <w:marRight w:val="0"/>
      <w:marTop w:val="0"/>
      <w:marBottom w:val="0"/>
      <w:divBdr>
        <w:top w:val="none" w:sz="0" w:space="0" w:color="auto"/>
        <w:left w:val="none" w:sz="0" w:space="0" w:color="auto"/>
        <w:bottom w:val="none" w:sz="0" w:space="0" w:color="auto"/>
        <w:right w:val="none" w:sz="0" w:space="0" w:color="auto"/>
      </w:divBdr>
    </w:div>
    <w:div w:id="1589342469">
      <w:bodyDiv w:val="1"/>
      <w:marLeft w:val="0"/>
      <w:marRight w:val="0"/>
      <w:marTop w:val="0"/>
      <w:marBottom w:val="0"/>
      <w:divBdr>
        <w:top w:val="none" w:sz="0" w:space="0" w:color="auto"/>
        <w:left w:val="none" w:sz="0" w:space="0" w:color="auto"/>
        <w:bottom w:val="none" w:sz="0" w:space="0" w:color="auto"/>
        <w:right w:val="none" w:sz="0" w:space="0" w:color="auto"/>
      </w:divBdr>
    </w:div>
    <w:div w:id="1593931150">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33902097">
      <w:bodyDiv w:val="1"/>
      <w:marLeft w:val="0"/>
      <w:marRight w:val="0"/>
      <w:marTop w:val="0"/>
      <w:marBottom w:val="0"/>
      <w:divBdr>
        <w:top w:val="none" w:sz="0" w:space="0" w:color="auto"/>
        <w:left w:val="none" w:sz="0" w:space="0" w:color="auto"/>
        <w:bottom w:val="none" w:sz="0" w:space="0" w:color="auto"/>
        <w:right w:val="none" w:sz="0" w:space="0" w:color="auto"/>
      </w:divBdr>
    </w:div>
    <w:div w:id="1634017411">
      <w:bodyDiv w:val="1"/>
      <w:marLeft w:val="0"/>
      <w:marRight w:val="0"/>
      <w:marTop w:val="0"/>
      <w:marBottom w:val="0"/>
      <w:divBdr>
        <w:top w:val="none" w:sz="0" w:space="0" w:color="auto"/>
        <w:left w:val="none" w:sz="0" w:space="0" w:color="auto"/>
        <w:bottom w:val="none" w:sz="0" w:space="0" w:color="auto"/>
        <w:right w:val="none" w:sz="0" w:space="0" w:color="auto"/>
      </w:divBdr>
    </w:div>
    <w:div w:id="1637024950">
      <w:bodyDiv w:val="1"/>
      <w:marLeft w:val="0"/>
      <w:marRight w:val="0"/>
      <w:marTop w:val="0"/>
      <w:marBottom w:val="0"/>
      <w:divBdr>
        <w:top w:val="none" w:sz="0" w:space="0" w:color="auto"/>
        <w:left w:val="none" w:sz="0" w:space="0" w:color="auto"/>
        <w:bottom w:val="none" w:sz="0" w:space="0" w:color="auto"/>
        <w:right w:val="none" w:sz="0" w:space="0" w:color="auto"/>
      </w:divBdr>
    </w:div>
    <w:div w:id="1641957102">
      <w:bodyDiv w:val="1"/>
      <w:marLeft w:val="0"/>
      <w:marRight w:val="0"/>
      <w:marTop w:val="0"/>
      <w:marBottom w:val="0"/>
      <w:divBdr>
        <w:top w:val="none" w:sz="0" w:space="0" w:color="auto"/>
        <w:left w:val="none" w:sz="0" w:space="0" w:color="auto"/>
        <w:bottom w:val="none" w:sz="0" w:space="0" w:color="auto"/>
        <w:right w:val="none" w:sz="0" w:space="0" w:color="auto"/>
      </w:divBdr>
    </w:div>
    <w:div w:id="1651014285">
      <w:bodyDiv w:val="1"/>
      <w:marLeft w:val="0"/>
      <w:marRight w:val="0"/>
      <w:marTop w:val="0"/>
      <w:marBottom w:val="0"/>
      <w:divBdr>
        <w:top w:val="none" w:sz="0" w:space="0" w:color="auto"/>
        <w:left w:val="none" w:sz="0" w:space="0" w:color="auto"/>
        <w:bottom w:val="none" w:sz="0" w:space="0" w:color="auto"/>
        <w:right w:val="none" w:sz="0" w:space="0" w:color="auto"/>
      </w:divBdr>
    </w:div>
    <w:div w:id="1651246941">
      <w:bodyDiv w:val="1"/>
      <w:marLeft w:val="0"/>
      <w:marRight w:val="0"/>
      <w:marTop w:val="0"/>
      <w:marBottom w:val="0"/>
      <w:divBdr>
        <w:top w:val="none" w:sz="0" w:space="0" w:color="auto"/>
        <w:left w:val="none" w:sz="0" w:space="0" w:color="auto"/>
        <w:bottom w:val="none" w:sz="0" w:space="0" w:color="auto"/>
        <w:right w:val="none" w:sz="0" w:space="0" w:color="auto"/>
      </w:divBdr>
    </w:div>
    <w:div w:id="1659577832">
      <w:bodyDiv w:val="1"/>
      <w:marLeft w:val="0"/>
      <w:marRight w:val="0"/>
      <w:marTop w:val="0"/>
      <w:marBottom w:val="0"/>
      <w:divBdr>
        <w:top w:val="none" w:sz="0" w:space="0" w:color="auto"/>
        <w:left w:val="none" w:sz="0" w:space="0" w:color="auto"/>
        <w:bottom w:val="none" w:sz="0" w:space="0" w:color="auto"/>
        <w:right w:val="none" w:sz="0" w:space="0" w:color="auto"/>
      </w:divBdr>
    </w:div>
    <w:div w:id="1661350932">
      <w:bodyDiv w:val="1"/>
      <w:marLeft w:val="0"/>
      <w:marRight w:val="0"/>
      <w:marTop w:val="0"/>
      <w:marBottom w:val="0"/>
      <w:divBdr>
        <w:top w:val="none" w:sz="0" w:space="0" w:color="auto"/>
        <w:left w:val="none" w:sz="0" w:space="0" w:color="auto"/>
        <w:bottom w:val="none" w:sz="0" w:space="0" w:color="auto"/>
        <w:right w:val="none" w:sz="0" w:space="0" w:color="auto"/>
      </w:divBdr>
    </w:div>
    <w:div w:id="1663704108">
      <w:bodyDiv w:val="1"/>
      <w:marLeft w:val="0"/>
      <w:marRight w:val="0"/>
      <w:marTop w:val="0"/>
      <w:marBottom w:val="0"/>
      <w:divBdr>
        <w:top w:val="none" w:sz="0" w:space="0" w:color="auto"/>
        <w:left w:val="none" w:sz="0" w:space="0" w:color="auto"/>
        <w:bottom w:val="none" w:sz="0" w:space="0" w:color="auto"/>
        <w:right w:val="none" w:sz="0" w:space="0" w:color="auto"/>
      </w:divBdr>
    </w:div>
    <w:div w:id="166882216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87322083">
      <w:bodyDiv w:val="1"/>
      <w:marLeft w:val="0"/>
      <w:marRight w:val="0"/>
      <w:marTop w:val="0"/>
      <w:marBottom w:val="0"/>
      <w:divBdr>
        <w:top w:val="none" w:sz="0" w:space="0" w:color="auto"/>
        <w:left w:val="none" w:sz="0" w:space="0" w:color="auto"/>
        <w:bottom w:val="none" w:sz="0" w:space="0" w:color="auto"/>
        <w:right w:val="none" w:sz="0" w:space="0" w:color="auto"/>
      </w:divBdr>
    </w:div>
    <w:div w:id="1697191182">
      <w:bodyDiv w:val="1"/>
      <w:marLeft w:val="0"/>
      <w:marRight w:val="0"/>
      <w:marTop w:val="0"/>
      <w:marBottom w:val="0"/>
      <w:divBdr>
        <w:top w:val="none" w:sz="0" w:space="0" w:color="auto"/>
        <w:left w:val="none" w:sz="0" w:space="0" w:color="auto"/>
        <w:bottom w:val="none" w:sz="0" w:space="0" w:color="auto"/>
        <w:right w:val="none" w:sz="0" w:space="0" w:color="auto"/>
      </w:divBdr>
    </w:div>
    <w:div w:id="1715543886">
      <w:bodyDiv w:val="1"/>
      <w:marLeft w:val="0"/>
      <w:marRight w:val="0"/>
      <w:marTop w:val="0"/>
      <w:marBottom w:val="0"/>
      <w:divBdr>
        <w:top w:val="none" w:sz="0" w:space="0" w:color="auto"/>
        <w:left w:val="none" w:sz="0" w:space="0" w:color="auto"/>
        <w:bottom w:val="none" w:sz="0" w:space="0" w:color="auto"/>
        <w:right w:val="none" w:sz="0" w:space="0" w:color="auto"/>
      </w:divBdr>
    </w:div>
    <w:div w:id="1740248701">
      <w:bodyDiv w:val="1"/>
      <w:marLeft w:val="0"/>
      <w:marRight w:val="0"/>
      <w:marTop w:val="0"/>
      <w:marBottom w:val="0"/>
      <w:divBdr>
        <w:top w:val="none" w:sz="0" w:space="0" w:color="auto"/>
        <w:left w:val="none" w:sz="0" w:space="0" w:color="auto"/>
        <w:bottom w:val="none" w:sz="0" w:space="0" w:color="auto"/>
        <w:right w:val="none" w:sz="0" w:space="0" w:color="auto"/>
      </w:divBdr>
    </w:div>
    <w:div w:id="1744255526">
      <w:bodyDiv w:val="1"/>
      <w:marLeft w:val="0"/>
      <w:marRight w:val="0"/>
      <w:marTop w:val="0"/>
      <w:marBottom w:val="0"/>
      <w:divBdr>
        <w:top w:val="none" w:sz="0" w:space="0" w:color="auto"/>
        <w:left w:val="none" w:sz="0" w:space="0" w:color="auto"/>
        <w:bottom w:val="none" w:sz="0" w:space="0" w:color="auto"/>
        <w:right w:val="none" w:sz="0" w:space="0" w:color="auto"/>
      </w:divBdr>
    </w:div>
    <w:div w:id="1747024007">
      <w:bodyDiv w:val="1"/>
      <w:marLeft w:val="0"/>
      <w:marRight w:val="0"/>
      <w:marTop w:val="0"/>
      <w:marBottom w:val="0"/>
      <w:divBdr>
        <w:top w:val="none" w:sz="0" w:space="0" w:color="auto"/>
        <w:left w:val="none" w:sz="0" w:space="0" w:color="auto"/>
        <w:bottom w:val="none" w:sz="0" w:space="0" w:color="auto"/>
        <w:right w:val="none" w:sz="0" w:space="0" w:color="auto"/>
      </w:divBdr>
    </w:div>
    <w:div w:id="1750152155">
      <w:bodyDiv w:val="1"/>
      <w:marLeft w:val="0"/>
      <w:marRight w:val="0"/>
      <w:marTop w:val="0"/>
      <w:marBottom w:val="0"/>
      <w:divBdr>
        <w:top w:val="none" w:sz="0" w:space="0" w:color="auto"/>
        <w:left w:val="none" w:sz="0" w:space="0" w:color="auto"/>
        <w:bottom w:val="none" w:sz="0" w:space="0" w:color="auto"/>
        <w:right w:val="none" w:sz="0" w:space="0" w:color="auto"/>
      </w:divBdr>
    </w:div>
    <w:div w:id="1755129963">
      <w:bodyDiv w:val="1"/>
      <w:marLeft w:val="0"/>
      <w:marRight w:val="0"/>
      <w:marTop w:val="0"/>
      <w:marBottom w:val="0"/>
      <w:divBdr>
        <w:top w:val="none" w:sz="0" w:space="0" w:color="auto"/>
        <w:left w:val="none" w:sz="0" w:space="0" w:color="auto"/>
        <w:bottom w:val="none" w:sz="0" w:space="0" w:color="auto"/>
        <w:right w:val="none" w:sz="0" w:space="0" w:color="auto"/>
      </w:divBdr>
    </w:div>
    <w:div w:id="176075960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6419799">
      <w:bodyDiv w:val="1"/>
      <w:marLeft w:val="0"/>
      <w:marRight w:val="0"/>
      <w:marTop w:val="0"/>
      <w:marBottom w:val="0"/>
      <w:divBdr>
        <w:top w:val="none" w:sz="0" w:space="0" w:color="auto"/>
        <w:left w:val="none" w:sz="0" w:space="0" w:color="auto"/>
        <w:bottom w:val="none" w:sz="0" w:space="0" w:color="auto"/>
        <w:right w:val="none" w:sz="0" w:space="0" w:color="auto"/>
      </w:divBdr>
    </w:div>
    <w:div w:id="1772892682">
      <w:bodyDiv w:val="1"/>
      <w:marLeft w:val="0"/>
      <w:marRight w:val="0"/>
      <w:marTop w:val="0"/>
      <w:marBottom w:val="0"/>
      <w:divBdr>
        <w:top w:val="none" w:sz="0" w:space="0" w:color="auto"/>
        <w:left w:val="none" w:sz="0" w:space="0" w:color="auto"/>
        <w:bottom w:val="none" w:sz="0" w:space="0" w:color="auto"/>
        <w:right w:val="none" w:sz="0" w:space="0" w:color="auto"/>
      </w:divBdr>
    </w:div>
    <w:div w:id="1775398452">
      <w:bodyDiv w:val="1"/>
      <w:marLeft w:val="0"/>
      <w:marRight w:val="0"/>
      <w:marTop w:val="0"/>
      <w:marBottom w:val="0"/>
      <w:divBdr>
        <w:top w:val="none" w:sz="0" w:space="0" w:color="auto"/>
        <w:left w:val="none" w:sz="0" w:space="0" w:color="auto"/>
        <w:bottom w:val="none" w:sz="0" w:space="0" w:color="auto"/>
        <w:right w:val="none" w:sz="0" w:space="0" w:color="auto"/>
      </w:divBdr>
    </w:div>
    <w:div w:id="1778676583">
      <w:bodyDiv w:val="1"/>
      <w:marLeft w:val="0"/>
      <w:marRight w:val="0"/>
      <w:marTop w:val="0"/>
      <w:marBottom w:val="0"/>
      <w:divBdr>
        <w:top w:val="none" w:sz="0" w:space="0" w:color="auto"/>
        <w:left w:val="none" w:sz="0" w:space="0" w:color="auto"/>
        <w:bottom w:val="none" w:sz="0" w:space="0" w:color="auto"/>
        <w:right w:val="none" w:sz="0" w:space="0" w:color="auto"/>
      </w:divBdr>
    </w:div>
    <w:div w:id="1778941642">
      <w:bodyDiv w:val="1"/>
      <w:marLeft w:val="0"/>
      <w:marRight w:val="0"/>
      <w:marTop w:val="0"/>
      <w:marBottom w:val="0"/>
      <w:divBdr>
        <w:top w:val="none" w:sz="0" w:space="0" w:color="auto"/>
        <w:left w:val="none" w:sz="0" w:space="0" w:color="auto"/>
        <w:bottom w:val="none" w:sz="0" w:space="0" w:color="auto"/>
        <w:right w:val="none" w:sz="0" w:space="0" w:color="auto"/>
      </w:divBdr>
    </w:div>
    <w:div w:id="1782218007">
      <w:bodyDiv w:val="1"/>
      <w:marLeft w:val="0"/>
      <w:marRight w:val="0"/>
      <w:marTop w:val="0"/>
      <w:marBottom w:val="0"/>
      <w:divBdr>
        <w:top w:val="none" w:sz="0" w:space="0" w:color="auto"/>
        <w:left w:val="none" w:sz="0" w:space="0" w:color="auto"/>
        <w:bottom w:val="none" w:sz="0" w:space="0" w:color="auto"/>
        <w:right w:val="none" w:sz="0" w:space="0" w:color="auto"/>
      </w:divBdr>
    </w:div>
    <w:div w:id="1785808619">
      <w:bodyDiv w:val="1"/>
      <w:marLeft w:val="0"/>
      <w:marRight w:val="0"/>
      <w:marTop w:val="0"/>
      <w:marBottom w:val="0"/>
      <w:divBdr>
        <w:top w:val="none" w:sz="0" w:space="0" w:color="auto"/>
        <w:left w:val="none" w:sz="0" w:space="0" w:color="auto"/>
        <w:bottom w:val="none" w:sz="0" w:space="0" w:color="auto"/>
        <w:right w:val="none" w:sz="0" w:space="0" w:color="auto"/>
      </w:divBdr>
    </w:div>
    <w:div w:id="1788618761">
      <w:bodyDiv w:val="1"/>
      <w:marLeft w:val="0"/>
      <w:marRight w:val="0"/>
      <w:marTop w:val="0"/>
      <w:marBottom w:val="0"/>
      <w:divBdr>
        <w:top w:val="none" w:sz="0" w:space="0" w:color="auto"/>
        <w:left w:val="none" w:sz="0" w:space="0" w:color="auto"/>
        <w:bottom w:val="none" w:sz="0" w:space="0" w:color="auto"/>
        <w:right w:val="none" w:sz="0" w:space="0" w:color="auto"/>
      </w:divBdr>
    </w:div>
    <w:div w:id="179432079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3573962">
      <w:bodyDiv w:val="1"/>
      <w:marLeft w:val="0"/>
      <w:marRight w:val="0"/>
      <w:marTop w:val="0"/>
      <w:marBottom w:val="0"/>
      <w:divBdr>
        <w:top w:val="none" w:sz="0" w:space="0" w:color="auto"/>
        <w:left w:val="none" w:sz="0" w:space="0" w:color="auto"/>
        <w:bottom w:val="none" w:sz="0" w:space="0" w:color="auto"/>
        <w:right w:val="none" w:sz="0" w:space="0" w:color="auto"/>
      </w:divBdr>
    </w:div>
    <w:div w:id="1804998588">
      <w:bodyDiv w:val="1"/>
      <w:marLeft w:val="0"/>
      <w:marRight w:val="0"/>
      <w:marTop w:val="0"/>
      <w:marBottom w:val="0"/>
      <w:divBdr>
        <w:top w:val="none" w:sz="0" w:space="0" w:color="auto"/>
        <w:left w:val="none" w:sz="0" w:space="0" w:color="auto"/>
        <w:bottom w:val="none" w:sz="0" w:space="0" w:color="auto"/>
        <w:right w:val="none" w:sz="0" w:space="0" w:color="auto"/>
      </w:divBdr>
    </w:div>
    <w:div w:id="1815560886">
      <w:bodyDiv w:val="1"/>
      <w:marLeft w:val="0"/>
      <w:marRight w:val="0"/>
      <w:marTop w:val="0"/>
      <w:marBottom w:val="0"/>
      <w:divBdr>
        <w:top w:val="none" w:sz="0" w:space="0" w:color="auto"/>
        <w:left w:val="none" w:sz="0" w:space="0" w:color="auto"/>
        <w:bottom w:val="none" w:sz="0" w:space="0" w:color="auto"/>
        <w:right w:val="none" w:sz="0" w:space="0" w:color="auto"/>
      </w:divBdr>
    </w:div>
    <w:div w:id="1817450012">
      <w:bodyDiv w:val="1"/>
      <w:marLeft w:val="0"/>
      <w:marRight w:val="0"/>
      <w:marTop w:val="0"/>
      <w:marBottom w:val="0"/>
      <w:divBdr>
        <w:top w:val="none" w:sz="0" w:space="0" w:color="auto"/>
        <w:left w:val="none" w:sz="0" w:space="0" w:color="auto"/>
        <w:bottom w:val="none" w:sz="0" w:space="0" w:color="auto"/>
        <w:right w:val="none" w:sz="0" w:space="0" w:color="auto"/>
      </w:divBdr>
    </w:div>
    <w:div w:id="1834295089">
      <w:bodyDiv w:val="1"/>
      <w:marLeft w:val="0"/>
      <w:marRight w:val="0"/>
      <w:marTop w:val="0"/>
      <w:marBottom w:val="0"/>
      <w:divBdr>
        <w:top w:val="none" w:sz="0" w:space="0" w:color="auto"/>
        <w:left w:val="none" w:sz="0" w:space="0" w:color="auto"/>
        <w:bottom w:val="none" w:sz="0" w:space="0" w:color="auto"/>
        <w:right w:val="none" w:sz="0" w:space="0" w:color="auto"/>
      </w:divBdr>
    </w:div>
    <w:div w:id="1839078062">
      <w:bodyDiv w:val="1"/>
      <w:marLeft w:val="0"/>
      <w:marRight w:val="0"/>
      <w:marTop w:val="0"/>
      <w:marBottom w:val="0"/>
      <w:divBdr>
        <w:top w:val="none" w:sz="0" w:space="0" w:color="auto"/>
        <w:left w:val="none" w:sz="0" w:space="0" w:color="auto"/>
        <w:bottom w:val="none" w:sz="0" w:space="0" w:color="auto"/>
        <w:right w:val="none" w:sz="0" w:space="0" w:color="auto"/>
      </w:divBdr>
    </w:div>
    <w:div w:id="1871381204">
      <w:bodyDiv w:val="1"/>
      <w:marLeft w:val="0"/>
      <w:marRight w:val="0"/>
      <w:marTop w:val="0"/>
      <w:marBottom w:val="0"/>
      <w:divBdr>
        <w:top w:val="none" w:sz="0" w:space="0" w:color="auto"/>
        <w:left w:val="none" w:sz="0" w:space="0" w:color="auto"/>
        <w:bottom w:val="none" w:sz="0" w:space="0" w:color="auto"/>
        <w:right w:val="none" w:sz="0" w:space="0" w:color="auto"/>
      </w:divBdr>
    </w:div>
    <w:div w:id="1873028804">
      <w:bodyDiv w:val="1"/>
      <w:marLeft w:val="0"/>
      <w:marRight w:val="0"/>
      <w:marTop w:val="0"/>
      <w:marBottom w:val="0"/>
      <w:divBdr>
        <w:top w:val="none" w:sz="0" w:space="0" w:color="auto"/>
        <w:left w:val="none" w:sz="0" w:space="0" w:color="auto"/>
        <w:bottom w:val="none" w:sz="0" w:space="0" w:color="auto"/>
        <w:right w:val="none" w:sz="0" w:space="0" w:color="auto"/>
      </w:divBdr>
    </w:div>
    <w:div w:id="1887986985">
      <w:bodyDiv w:val="1"/>
      <w:marLeft w:val="0"/>
      <w:marRight w:val="0"/>
      <w:marTop w:val="0"/>
      <w:marBottom w:val="0"/>
      <w:divBdr>
        <w:top w:val="none" w:sz="0" w:space="0" w:color="auto"/>
        <w:left w:val="none" w:sz="0" w:space="0" w:color="auto"/>
        <w:bottom w:val="none" w:sz="0" w:space="0" w:color="auto"/>
        <w:right w:val="none" w:sz="0" w:space="0" w:color="auto"/>
      </w:divBdr>
    </w:div>
    <w:div w:id="1920170630">
      <w:bodyDiv w:val="1"/>
      <w:marLeft w:val="0"/>
      <w:marRight w:val="0"/>
      <w:marTop w:val="0"/>
      <w:marBottom w:val="0"/>
      <w:divBdr>
        <w:top w:val="none" w:sz="0" w:space="0" w:color="auto"/>
        <w:left w:val="none" w:sz="0" w:space="0" w:color="auto"/>
        <w:bottom w:val="none" w:sz="0" w:space="0" w:color="auto"/>
        <w:right w:val="none" w:sz="0" w:space="0" w:color="auto"/>
      </w:divBdr>
    </w:div>
    <w:div w:id="1924140506">
      <w:bodyDiv w:val="1"/>
      <w:marLeft w:val="0"/>
      <w:marRight w:val="0"/>
      <w:marTop w:val="0"/>
      <w:marBottom w:val="0"/>
      <w:divBdr>
        <w:top w:val="none" w:sz="0" w:space="0" w:color="auto"/>
        <w:left w:val="none" w:sz="0" w:space="0" w:color="auto"/>
        <w:bottom w:val="none" w:sz="0" w:space="0" w:color="auto"/>
        <w:right w:val="none" w:sz="0" w:space="0" w:color="auto"/>
      </w:divBdr>
    </w:div>
    <w:div w:id="1939751848">
      <w:bodyDiv w:val="1"/>
      <w:marLeft w:val="0"/>
      <w:marRight w:val="0"/>
      <w:marTop w:val="0"/>
      <w:marBottom w:val="0"/>
      <w:divBdr>
        <w:top w:val="none" w:sz="0" w:space="0" w:color="auto"/>
        <w:left w:val="none" w:sz="0" w:space="0" w:color="auto"/>
        <w:bottom w:val="none" w:sz="0" w:space="0" w:color="auto"/>
        <w:right w:val="none" w:sz="0" w:space="0" w:color="auto"/>
      </w:divBdr>
    </w:div>
    <w:div w:id="1940335667">
      <w:bodyDiv w:val="1"/>
      <w:marLeft w:val="0"/>
      <w:marRight w:val="0"/>
      <w:marTop w:val="0"/>
      <w:marBottom w:val="0"/>
      <w:divBdr>
        <w:top w:val="none" w:sz="0" w:space="0" w:color="auto"/>
        <w:left w:val="none" w:sz="0" w:space="0" w:color="auto"/>
        <w:bottom w:val="none" w:sz="0" w:space="0" w:color="auto"/>
        <w:right w:val="none" w:sz="0" w:space="0" w:color="auto"/>
      </w:divBdr>
    </w:div>
    <w:div w:id="1949002780">
      <w:bodyDiv w:val="1"/>
      <w:marLeft w:val="0"/>
      <w:marRight w:val="0"/>
      <w:marTop w:val="0"/>
      <w:marBottom w:val="0"/>
      <w:divBdr>
        <w:top w:val="none" w:sz="0" w:space="0" w:color="auto"/>
        <w:left w:val="none" w:sz="0" w:space="0" w:color="auto"/>
        <w:bottom w:val="none" w:sz="0" w:space="0" w:color="auto"/>
        <w:right w:val="none" w:sz="0" w:space="0" w:color="auto"/>
      </w:divBdr>
    </w:div>
    <w:div w:id="1959144251">
      <w:bodyDiv w:val="1"/>
      <w:marLeft w:val="0"/>
      <w:marRight w:val="0"/>
      <w:marTop w:val="0"/>
      <w:marBottom w:val="0"/>
      <w:divBdr>
        <w:top w:val="none" w:sz="0" w:space="0" w:color="auto"/>
        <w:left w:val="none" w:sz="0" w:space="0" w:color="auto"/>
        <w:bottom w:val="none" w:sz="0" w:space="0" w:color="auto"/>
        <w:right w:val="none" w:sz="0" w:space="0" w:color="auto"/>
      </w:divBdr>
    </w:div>
    <w:div w:id="197089569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3945178">
      <w:bodyDiv w:val="1"/>
      <w:marLeft w:val="0"/>
      <w:marRight w:val="0"/>
      <w:marTop w:val="0"/>
      <w:marBottom w:val="0"/>
      <w:divBdr>
        <w:top w:val="none" w:sz="0" w:space="0" w:color="auto"/>
        <w:left w:val="none" w:sz="0" w:space="0" w:color="auto"/>
        <w:bottom w:val="none" w:sz="0" w:space="0" w:color="auto"/>
        <w:right w:val="none" w:sz="0" w:space="0" w:color="auto"/>
      </w:divBdr>
    </w:div>
    <w:div w:id="1975864247">
      <w:bodyDiv w:val="1"/>
      <w:marLeft w:val="0"/>
      <w:marRight w:val="0"/>
      <w:marTop w:val="0"/>
      <w:marBottom w:val="0"/>
      <w:divBdr>
        <w:top w:val="none" w:sz="0" w:space="0" w:color="auto"/>
        <w:left w:val="none" w:sz="0" w:space="0" w:color="auto"/>
        <w:bottom w:val="none" w:sz="0" w:space="0" w:color="auto"/>
        <w:right w:val="none" w:sz="0" w:space="0" w:color="auto"/>
      </w:divBdr>
    </w:div>
    <w:div w:id="1992250789">
      <w:bodyDiv w:val="1"/>
      <w:marLeft w:val="0"/>
      <w:marRight w:val="0"/>
      <w:marTop w:val="0"/>
      <w:marBottom w:val="0"/>
      <w:divBdr>
        <w:top w:val="none" w:sz="0" w:space="0" w:color="auto"/>
        <w:left w:val="none" w:sz="0" w:space="0" w:color="auto"/>
        <w:bottom w:val="none" w:sz="0" w:space="0" w:color="auto"/>
        <w:right w:val="none" w:sz="0" w:space="0" w:color="auto"/>
      </w:divBdr>
    </w:div>
    <w:div w:id="1994260722">
      <w:bodyDiv w:val="1"/>
      <w:marLeft w:val="0"/>
      <w:marRight w:val="0"/>
      <w:marTop w:val="0"/>
      <w:marBottom w:val="0"/>
      <w:divBdr>
        <w:top w:val="none" w:sz="0" w:space="0" w:color="auto"/>
        <w:left w:val="none" w:sz="0" w:space="0" w:color="auto"/>
        <w:bottom w:val="none" w:sz="0" w:space="0" w:color="auto"/>
        <w:right w:val="none" w:sz="0" w:space="0" w:color="auto"/>
      </w:divBdr>
    </w:div>
    <w:div w:id="1994406884">
      <w:bodyDiv w:val="1"/>
      <w:marLeft w:val="0"/>
      <w:marRight w:val="0"/>
      <w:marTop w:val="0"/>
      <w:marBottom w:val="0"/>
      <w:divBdr>
        <w:top w:val="none" w:sz="0" w:space="0" w:color="auto"/>
        <w:left w:val="none" w:sz="0" w:space="0" w:color="auto"/>
        <w:bottom w:val="none" w:sz="0" w:space="0" w:color="auto"/>
        <w:right w:val="none" w:sz="0" w:space="0" w:color="auto"/>
      </w:divBdr>
    </w:div>
    <w:div w:id="2000308671">
      <w:bodyDiv w:val="1"/>
      <w:marLeft w:val="0"/>
      <w:marRight w:val="0"/>
      <w:marTop w:val="0"/>
      <w:marBottom w:val="0"/>
      <w:divBdr>
        <w:top w:val="none" w:sz="0" w:space="0" w:color="auto"/>
        <w:left w:val="none" w:sz="0" w:space="0" w:color="auto"/>
        <w:bottom w:val="none" w:sz="0" w:space="0" w:color="auto"/>
        <w:right w:val="none" w:sz="0" w:space="0" w:color="auto"/>
      </w:divBdr>
    </w:div>
    <w:div w:id="2001350054">
      <w:bodyDiv w:val="1"/>
      <w:marLeft w:val="0"/>
      <w:marRight w:val="0"/>
      <w:marTop w:val="0"/>
      <w:marBottom w:val="0"/>
      <w:divBdr>
        <w:top w:val="none" w:sz="0" w:space="0" w:color="auto"/>
        <w:left w:val="none" w:sz="0" w:space="0" w:color="auto"/>
        <w:bottom w:val="none" w:sz="0" w:space="0" w:color="auto"/>
        <w:right w:val="none" w:sz="0" w:space="0" w:color="auto"/>
      </w:divBdr>
    </w:div>
    <w:div w:id="2025282022">
      <w:bodyDiv w:val="1"/>
      <w:marLeft w:val="0"/>
      <w:marRight w:val="0"/>
      <w:marTop w:val="0"/>
      <w:marBottom w:val="0"/>
      <w:divBdr>
        <w:top w:val="none" w:sz="0" w:space="0" w:color="auto"/>
        <w:left w:val="none" w:sz="0" w:space="0" w:color="auto"/>
        <w:bottom w:val="none" w:sz="0" w:space="0" w:color="auto"/>
        <w:right w:val="none" w:sz="0" w:space="0" w:color="auto"/>
      </w:divBdr>
    </w:div>
    <w:div w:id="2027050393">
      <w:bodyDiv w:val="1"/>
      <w:marLeft w:val="0"/>
      <w:marRight w:val="0"/>
      <w:marTop w:val="0"/>
      <w:marBottom w:val="0"/>
      <w:divBdr>
        <w:top w:val="none" w:sz="0" w:space="0" w:color="auto"/>
        <w:left w:val="none" w:sz="0" w:space="0" w:color="auto"/>
        <w:bottom w:val="none" w:sz="0" w:space="0" w:color="auto"/>
        <w:right w:val="none" w:sz="0" w:space="0" w:color="auto"/>
      </w:divBdr>
    </w:div>
    <w:div w:id="2032877142">
      <w:bodyDiv w:val="1"/>
      <w:marLeft w:val="0"/>
      <w:marRight w:val="0"/>
      <w:marTop w:val="0"/>
      <w:marBottom w:val="0"/>
      <w:divBdr>
        <w:top w:val="none" w:sz="0" w:space="0" w:color="auto"/>
        <w:left w:val="none" w:sz="0" w:space="0" w:color="auto"/>
        <w:bottom w:val="none" w:sz="0" w:space="0" w:color="auto"/>
        <w:right w:val="none" w:sz="0" w:space="0" w:color="auto"/>
      </w:divBdr>
    </w:div>
    <w:div w:id="2032994528">
      <w:bodyDiv w:val="1"/>
      <w:marLeft w:val="0"/>
      <w:marRight w:val="0"/>
      <w:marTop w:val="0"/>
      <w:marBottom w:val="0"/>
      <w:divBdr>
        <w:top w:val="none" w:sz="0" w:space="0" w:color="auto"/>
        <w:left w:val="none" w:sz="0" w:space="0" w:color="auto"/>
        <w:bottom w:val="none" w:sz="0" w:space="0" w:color="auto"/>
        <w:right w:val="none" w:sz="0" w:space="0" w:color="auto"/>
      </w:divBdr>
      <w:divsChild>
        <w:div w:id="388580346">
          <w:marLeft w:val="0"/>
          <w:marRight w:val="0"/>
          <w:marTop w:val="0"/>
          <w:marBottom w:val="0"/>
          <w:divBdr>
            <w:top w:val="none" w:sz="0" w:space="0" w:color="auto"/>
            <w:left w:val="none" w:sz="0" w:space="0" w:color="auto"/>
            <w:bottom w:val="none" w:sz="0" w:space="0" w:color="auto"/>
            <w:right w:val="none" w:sz="0" w:space="0" w:color="auto"/>
          </w:divBdr>
          <w:divsChild>
            <w:div w:id="1542589128">
              <w:marLeft w:val="0"/>
              <w:marRight w:val="0"/>
              <w:marTop w:val="0"/>
              <w:marBottom w:val="0"/>
              <w:divBdr>
                <w:top w:val="none" w:sz="0" w:space="0" w:color="auto"/>
                <w:left w:val="none" w:sz="0" w:space="0" w:color="auto"/>
                <w:bottom w:val="none" w:sz="0" w:space="0" w:color="auto"/>
                <w:right w:val="none" w:sz="0" w:space="0" w:color="auto"/>
              </w:divBdr>
              <w:divsChild>
                <w:div w:id="1214584476">
                  <w:marLeft w:val="0"/>
                  <w:marRight w:val="0"/>
                  <w:marTop w:val="0"/>
                  <w:marBottom w:val="0"/>
                  <w:divBdr>
                    <w:top w:val="none" w:sz="0" w:space="0" w:color="auto"/>
                    <w:left w:val="none" w:sz="0" w:space="0" w:color="auto"/>
                    <w:bottom w:val="none" w:sz="0" w:space="0" w:color="auto"/>
                    <w:right w:val="none" w:sz="0" w:space="0" w:color="auto"/>
                  </w:divBdr>
                  <w:divsChild>
                    <w:div w:id="115483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694123">
      <w:bodyDiv w:val="1"/>
      <w:marLeft w:val="0"/>
      <w:marRight w:val="0"/>
      <w:marTop w:val="0"/>
      <w:marBottom w:val="0"/>
      <w:divBdr>
        <w:top w:val="none" w:sz="0" w:space="0" w:color="auto"/>
        <w:left w:val="none" w:sz="0" w:space="0" w:color="auto"/>
        <w:bottom w:val="none" w:sz="0" w:space="0" w:color="auto"/>
        <w:right w:val="none" w:sz="0" w:space="0" w:color="auto"/>
      </w:divBdr>
    </w:div>
    <w:div w:id="2047288996">
      <w:bodyDiv w:val="1"/>
      <w:marLeft w:val="0"/>
      <w:marRight w:val="0"/>
      <w:marTop w:val="0"/>
      <w:marBottom w:val="0"/>
      <w:divBdr>
        <w:top w:val="none" w:sz="0" w:space="0" w:color="auto"/>
        <w:left w:val="none" w:sz="0" w:space="0" w:color="auto"/>
        <w:bottom w:val="none" w:sz="0" w:space="0" w:color="auto"/>
        <w:right w:val="none" w:sz="0" w:space="0" w:color="auto"/>
      </w:divBdr>
    </w:div>
    <w:div w:id="2064408902">
      <w:bodyDiv w:val="1"/>
      <w:marLeft w:val="0"/>
      <w:marRight w:val="0"/>
      <w:marTop w:val="0"/>
      <w:marBottom w:val="0"/>
      <w:divBdr>
        <w:top w:val="none" w:sz="0" w:space="0" w:color="auto"/>
        <w:left w:val="none" w:sz="0" w:space="0" w:color="auto"/>
        <w:bottom w:val="none" w:sz="0" w:space="0" w:color="auto"/>
        <w:right w:val="none" w:sz="0" w:space="0" w:color="auto"/>
      </w:divBdr>
    </w:div>
    <w:div w:id="2070415556">
      <w:bodyDiv w:val="1"/>
      <w:marLeft w:val="0"/>
      <w:marRight w:val="0"/>
      <w:marTop w:val="0"/>
      <w:marBottom w:val="0"/>
      <w:divBdr>
        <w:top w:val="none" w:sz="0" w:space="0" w:color="auto"/>
        <w:left w:val="none" w:sz="0" w:space="0" w:color="auto"/>
        <w:bottom w:val="none" w:sz="0" w:space="0" w:color="auto"/>
        <w:right w:val="none" w:sz="0" w:space="0" w:color="auto"/>
      </w:divBdr>
    </w:div>
    <w:div w:id="2071343945">
      <w:bodyDiv w:val="1"/>
      <w:marLeft w:val="0"/>
      <w:marRight w:val="0"/>
      <w:marTop w:val="0"/>
      <w:marBottom w:val="0"/>
      <w:divBdr>
        <w:top w:val="none" w:sz="0" w:space="0" w:color="auto"/>
        <w:left w:val="none" w:sz="0" w:space="0" w:color="auto"/>
        <w:bottom w:val="none" w:sz="0" w:space="0" w:color="auto"/>
        <w:right w:val="none" w:sz="0" w:space="0" w:color="auto"/>
      </w:divBdr>
    </w:div>
    <w:div w:id="2073040106">
      <w:bodyDiv w:val="1"/>
      <w:marLeft w:val="0"/>
      <w:marRight w:val="0"/>
      <w:marTop w:val="0"/>
      <w:marBottom w:val="0"/>
      <w:divBdr>
        <w:top w:val="none" w:sz="0" w:space="0" w:color="auto"/>
        <w:left w:val="none" w:sz="0" w:space="0" w:color="auto"/>
        <w:bottom w:val="none" w:sz="0" w:space="0" w:color="auto"/>
        <w:right w:val="none" w:sz="0" w:space="0" w:color="auto"/>
      </w:divBdr>
    </w:div>
    <w:div w:id="2075077761">
      <w:bodyDiv w:val="1"/>
      <w:marLeft w:val="0"/>
      <w:marRight w:val="0"/>
      <w:marTop w:val="0"/>
      <w:marBottom w:val="0"/>
      <w:divBdr>
        <w:top w:val="none" w:sz="0" w:space="0" w:color="auto"/>
        <w:left w:val="none" w:sz="0" w:space="0" w:color="auto"/>
        <w:bottom w:val="none" w:sz="0" w:space="0" w:color="auto"/>
        <w:right w:val="none" w:sz="0" w:space="0" w:color="auto"/>
      </w:divBdr>
    </w:div>
    <w:div w:id="2092506383">
      <w:bodyDiv w:val="1"/>
      <w:marLeft w:val="0"/>
      <w:marRight w:val="0"/>
      <w:marTop w:val="0"/>
      <w:marBottom w:val="0"/>
      <w:divBdr>
        <w:top w:val="none" w:sz="0" w:space="0" w:color="auto"/>
        <w:left w:val="none" w:sz="0" w:space="0" w:color="auto"/>
        <w:bottom w:val="none" w:sz="0" w:space="0" w:color="auto"/>
        <w:right w:val="none" w:sz="0" w:space="0" w:color="auto"/>
      </w:divBdr>
    </w:div>
    <w:div w:id="2123724696">
      <w:bodyDiv w:val="1"/>
      <w:marLeft w:val="0"/>
      <w:marRight w:val="0"/>
      <w:marTop w:val="0"/>
      <w:marBottom w:val="0"/>
      <w:divBdr>
        <w:top w:val="none" w:sz="0" w:space="0" w:color="auto"/>
        <w:left w:val="none" w:sz="0" w:space="0" w:color="auto"/>
        <w:bottom w:val="none" w:sz="0" w:space="0" w:color="auto"/>
        <w:right w:val="none" w:sz="0" w:space="0" w:color="auto"/>
      </w:divBdr>
    </w:div>
    <w:div w:id="2124614958">
      <w:bodyDiv w:val="1"/>
      <w:marLeft w:val="0"/>
      <w:marRight w:val="0"/>
      <w:marTop w:val="0"/>
      <w:marBottom w:val="0"/>
      <w:divBdr>
        <w:top w:val="none" w:sz="0" w:space="0" w:color="auto"/>
        <w:left w:val="none" w:sz="0" w:space="0" w:color="auto"/>
        <w:bottom w:val="none" w:sz="0" w:space="0" w:color="auto"/>
        <w:right w:val="none" w:sz="0" w:space="0" w:color="auto"/>
      </w:divBdr>
    </w:div>
    <w:div w:id="2125689503">
      <w:bodyDiv w:val="1"/>
      <w:marLeft w:val="0"/>
      <w:marRight w:val="0"/>
      <w:marTop w:val="0"/>
      <w:marBottom w:val="0"/>
      <w:divBdr>
        <w:top w:val="none" w:sz="0" w:space="0" w:color="auto"/>
        <w:left w:val="none" w:sz="0" w:space="0" w:color="auto"/>
        <w:bottom w:val="none" w:sz="0" w:space="0" w:color="auto"/>
        <w:right w:val="none" w:sz="0" w:space="0" w:color="auto"/>
      </w:divBdr>
    </w:div>
    <w:div w:id="2141922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footer" Target="footer2.xml"/><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5.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footer" Target="footer4.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y\Downloads\MP_Adamec.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353373ECF144E098C197C144D55A44C"/>
        <w:category>
          <w:name w:val="Obecné"/>
          <w:gallery w:val="placeholder"/>
        </w:category>
        <w:types>
          <w:type w:val="bbPlcHdr"/>
        </w:types>
        <w:behaviors>
          <w:behavior w:val="content"/>
        </w:behaviors>
        <w:guid w:val="{9DCCD661-517B-4B7B-91B9-DB4CE1FA005C}"/>
      </w:docPartPr>
      <w:docPartBody>
        <w:p w:rsidR="00306DCA" w:rsidRDefault="00F90ACD">
          <w:pPr>
            <w:pStyle w:val="9353373ECF144E098C197C144D55A44C"/>
          </w:pPr>
          <w:r w:rsidRPr="00DC335D">
            <w:rPr>
              <w:rStyle w:val="PlaceholderText"/>
            </w:rPr>
            <w:t>[Autor]</w:t>
          </w:r>
        </w:p>
      </w:docPartBody>
    </w:docPart>
    <w:docPart>
      <w:docPartPr>
        <w:name w:val="BDC8B445484B4A3AB91546488E723E53"/>
        <w:category>
          <w:name w:val="Obecné"/>
          <w:gallery w:val="placeholder"/>
        </w:category>
        <w:types>
          <w:type w:val="bbPlcHdr"/>
        </w:types>
        <w:behaviors>
          <w:behavior w:val="content"/>
        </w:behaviors>
        <w:guid w:val="{7C06EE44-C853-425E-AE30-8ED9C2CE0988}"/>
      </w:docPartPr>
      <w:docPartBody>
        <w:p w:rsidR="00306DCA" w:rsidRDefault="00F90ACD">
          <w:pPr>
            <w:pStyle w:val="BDC8B445484B4A3AB91546488E723E53"/>
          </w:pPr>
          <w:r w:rsidRPr="002052AC">
            <w:rPr>
              <w:rStyle w:val="Placeholder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15E"/>
    <w:rsid w:val="00063C36"/>
    <w:rsid w:val="0020759B"/>
    <w:rsid w:val="002137C4"/>
    <w:rsid w:val="00306DCA"/>
    <w:rsid w:val="00344DE1"/>
    <w:rsid w:val="004B0528"/>
    <w:rsid w:val="004F404B"/>
    <w:rsid w:val="0051569C"/>
    <w:rsid w:val="00583B2C"/>
    <w:rsid w:val="00606C43"/>
    <w:rsid w:val="00714466"/>
    <w:rsid w:val="007533E4"/>
    <w:rsid w:val="00CB5793"/>
    <w:rsid w:val="00E6715E"/>
    <w:rsid w:val="00F80420"/>
    <w:rsid w:val="00F90A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353373ECF144E098C197C144D55A44C">
    <w:name w:val="9353373ECF144E098C197C144D55A44C"/>
  </w:style>
  <w:style w:type="paragraph" w:customStyle="1" w:styleId="BDC8B445484B4A3AB91546488E723E53">
    <w:name w:val="BDC8B445484B4A3AB91546488E723E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E54B1815CC827B4C92BC2E13CD4BDEA1" ma:contentTypeVersion="17" ma:contentTypeDescription="Vytvoří nový dokument" ma:contentTypeScope="" ma:versionID="83ca7e7eb87ce51206473eb3a90b176c">
  <xsd:schema xmlns:xsd="http://www.w3.org/2001/XMLSchema" xmlns:xs="http://www.w3.org/2001/XMLSchema" xmlns:p="http://schemas.microsoft.com/office/2006/metadata/properties" xmlns:ns3="f8eb2f63-a03e-40c0-9296-87b603d4263d" xmlns:ns4="c56f70be-cf86-4734-8764-4bbf0dc2e3a4" targetNamespace="http://schemas.microsoft.com/office/2006/metadata/properties" ma:root="true" ma:fieldsID="96be3925d1f72da47981d6bb13ed7a11" ns3:_="" ns4:_="">
    <xsd:import namespace="f8eb2f63-a03e-40c0-9296-87b603d4263d"/>
    <xsd:import namespace="c56f70be-cf86-4734-8764-4bbf0dc2e3a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_activity" minOccurs="0"/>
                <xsd:element ref="ns3:MediaServiceDateTaken"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eb2f63-a03e-40c0-9296-87b603d426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_activity" ma:index="21" nillable="true" ma:displayName="_activity" ma:hidden="true" ma:internalName="_activity">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56f70be-cf86-4734-8764-4bbf0dc2e3a4" elementFormDefault="qualified">
    <xsd:import namespace="http://schemas.microsoft.com/office/2006/documentManagement/types"/>
    <xsd:import namespace="http://schemas.microsoft.com/office/infopath/2007/PartnerControls"/>
    <xsd:element name="SharedWithUsers" ma:index="12"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dílené s podrobnostmi" ma:internalName="SharedWithDetails" ma:readOnly="true">
      <xsd:simpleType>
        <xsd:restriction base="dms:Note">
          <xsd:maxLength value="255"/>
        </xsd:restriction>
      </xsd:simpleType>
    </xsd:element>
    <xsd:element name="SharingHintHash" ma:index="14" nillable="true" ma:displayName="Hodnota hash upozornění na sdílení"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8eb2f63-a03e-40c0-9296-87b603d4263d" xsi:nil="true"/>
  </documentManagement>
</p:properties>
</file>

<file path=customXml/item4.xml><?xml version="1.0" encoding="utf-8"?>
<b:Sources xmlns:b="http://schemas.openxmlformats.org/officeDocument/2006/bibliography" xmlns="http://schemas.openxmlformats.org/officeDocument/2006/bibliography" SelectedStyle="\ISO690Nmerical.XSL" StyleName="ISO 690 - Numerical Reference" Version="1987">
  <b:Source>
    <b:Tag>Goo25</b:Tag>
    <b:SourceType>InternetSite</b:SourceType>
    <b:Guid>{B19681C7-0AA8-4C3A-B286-A8E2F1D659CB}</b:Guid>
    <b:Title>Hand landmarks detection guide</b:Title>
    <b:Year>2025</b:Year>
    <b:Author>
      <b:Author>
        <b:Corporate>Google AI for Developers</b:Corporate>
      </b:Author>
    </b:Author>
    <b:InternetSiteTitle>Google AI for Developers</b:InternetSiteTitle>
    <b:Month>leden</b:Month>
    <b:Day>13</b:Day>
    <b:YearAccessed>2025</b:YearAccessed>
    <b:MonthAccessed>březen</b:MonthAccessed>
    <b:DayAccessed>10</b:DayAccessed>
    <b:URL>https://ai.google.dev/edge/mediapipe/solutions/vision/hand_landmarker</b:URL>
    <b:RefOrder>10</b:RefOrder>
  </b:Source>
  <b:Source>
    <b:Tag>Int21</b:Tag>
    <b:SourceType>InternetSite</b:SourceType>
    <b:Guid>{2EFC5EBC-C94F-46E4-961E-5312CC21EF6A}</b:Guid>
    <b:Title>Android for Rooted Devices</b:Title>
    <b:Year>2021</b:Year>
    <b:Author>
      <b:Author>
        <b:Corporate>Intel Corporation</b:Corporate>
      </b:Author>
    </b:Author>
    <b:InternetSiteTitle>Intel Realsense</b:InternetSiteTitle>
    <b:Month>leden</b:Month>
    <b:Day>1</b:Day>
    <b:YearAccessed>2025</b:YearAccessed>
    <b:MonthAccessed>březen</b:MonthAccessed>
    <b:DayAccessed>10</b:DayAccessed>
    <b:URL>https://dev.intelrealsense.com/docs/android-for-rooted-devices</b:URL>
    <b:RefOrder>3</b:RefOrder>
  </b:Source>
  <b:Source>
    <b:Tag>Int25</b:Tag>
    <b:SourceType>InternetSite</b:SourceType>
    <b:Guid>{716F8BDE-E116-4448-A4D3-9747880D7851}</b:Guid>
    <b:Author>
      <b:Author>
        <b:Corporate>Intel Corporation</b:Corporate>
      </b:Author>
    </b:Author>
    <b:Title>Depth Camera D415</b:Title>
    <b:InternetSiteTitle>intel REALSENSE</b:InternetSiteTitle>
    <b:YearAccessed>2025</b:YearAccessed>
    <b:MonthAccessed>březen</b:MonthAccessed>
    <b:DayAccessed>10</b:DayAccessed>
    <b:URL>https://www.intelrealsense.com/depth-camera-d415/</b:URL>
    <b:RefOrder>4</b:RefOrder>
  </b:Source>
  <b:Source>
    <b:Tag>Int23</b:Tag>
    <b:SourceType>InternetSite</b:SourceType>
    <b:Guid>{3EF2AF70-EA19-4B31-BD05-598627AC5A84}</b:Guid>
    <b:Author>
      <b:Author>
        <b:Corporate>Intel Corporation</b:Corporate>
      </b:Author>
    </b:Author>
    <b:Title>Build an Android application for Intel RealSense SDK</b:Title>
    <b:InternetSiteTitle>intel realsense</b:InternetSiteTitle>
    <b:Year>2023</b:Year>
    <b:Month>leden</b:Month>
    <b:Day>1</b:Day>
    <b:YearAccessed>2025</b:YearAccessed>
    <b:MonthAccessed>březen</b:MonthAccessed>
    <b:DayAccessed>10</b:DayAccessed>
    <b:URL>https://dev.intelrealsense.com/docs/build-an-android-application-for-intel-realsense-sdk</b:URL>
    <b:RefOrder>6</b:RefOrder>
  </b:Source>
  <b:Source>
    <b:Tag>Bui25</b:Tag>
    <b:SourceType>InternetSite</b:SourceType>
    <b:Guid>{C7743BFE-C797-4D76-9A03-6316333941F6}</b:Guid>
    <b:Title>Build Instructions</b:Title>
    <b:InternetSiteTitle>GitHub</b:InternetSiteTitle>
    <b:Year>2025</b:Year>
    <b:Month>únor</b:Month>
    <b:Day>17</b:Day>
    <b:YearAccessed>2025</b:YearAccessed>
    <b:MonthAccessed>březen</b:MonthAccessed>
    <b:DayAccessed>3</b:DayAccessed>
    <b:URL>https://github.com/homuler/MediaPipeUnityPlugin/blob/master/docs/Build.md</b:URL>
    <b:Author>
      <b:Author>
        <b:NameList>
          <b:Person>
            <b:Last>Nishida</b:Last>
            <b:First>Junrou</b:First>
          </b:Person>
        </b:NameList>
      </b:Author>
    </b:Author>
    <b:RefOrder>8</b:RefOrder>
  </b:Source>
  <b:Source>
    <b:Tag>Bui19</b:Tag>
    <b:SourceType>InternetSite</b:SourceType>
    <b:Guid>{03865801-9952-437E-8A8D-6A3BF8B11C5D}</b:Guid>
    <b:Title>Build RealSense SDK for Android OS</b:Title>
    <b:Year>2019</b:Year>
    <b:InternetSiteTitle>GitHub</b:InternetSiteTitle>
    <b:Month>únor</b:Month>
    <b:Day>19</b:Day>
    <b:YearAccessed>2025</b:YearAccessed>
    <b:MonthAccessed>březen</b:MonthAccessed>
    <b:DayAccessed>9</b:DayAccessed>
    <b:URL>https://github.com/IntelRealSense/librealsense/blob/master/wrappers/android/readme.md</b:URL>
    <b:Author>
      <b:Author>
        <b:Corporate>Intel Corporation</b:Corporate>
      </b:Author>
    </b:Author>
    <b:RefOrder>5</b:RefOrder>
  </b:Source>
  <b:Source>
    <b:Tag>Cal25</b:Tag>
    <b:SourceType>InternetSite</b:SourceType>
    <b:Guid>{4A677EBD-4943-4EA5-B04E-183DE5AFAC86}</b:Guid>
    <b:Title>Call Java and Kotlin plug-in code from C# scripts</b:Title>
    <b:InternetSiteTitle>Unity Documentation</b:InternetSiteTitle>
    <b:YearAccessed>2025</b:YearAccessed>
    <b:MonthAccessed>březen</b:MonthAccessed>
    <b:DayAccessed>11</b:DayAccessed>
    <b:URL>https://docs.unity3d.com/6000.0/Documentation/Manual/android-plugins-java-code-from-c-sharp.html</b:URL>
    <b:Author>
      <b:Author>
        <b:Corporate>Unity Technologies</b:Corporate>
      </b:Author>
    </b:Author>
    <b:Year>2025</b:Year>
    <b:Month>březen</b:Month>
    <b:Day>10</b:Day>
    <b:RefOrder>7</b:RefOrder>
  </b:Source>
  <b:Source>
    <b:Tag>Col25</b:Tag>
    <b:SourceType>InternetSite</b:SourceType>
    <b:Guid>{D4BC4DB7-E3CC-4ECC-BEA2-10F0B9194686}</b:Guid>
    <b:Title>Collider.OnTriggerEnter(Collider)</b:Title>
    <b:InternetSiteTitle>Unity Documentation</b:InternetSiteTitle>
    <b:YearAccessed>2025</b:YearAccessed>
    <b:MonthAccessed>březen</b:MonthAccessed>
    <b:DayAccessed>11</b:DayAccessed>
    <b:URL>https://docs.unity3d.com/6000.0/Documentation/ScriptReference/Collider.OnTriggerEnter.html</b:URL>
    <b:Author>
      <b:Author>
        <b:Corporate>Unity Technologies</b:Corporate>
      </b:Author>
    </b:Author>
    <b:Year>2025</b:Year>
    <b:Month>březen</b:Month>
    <b:Day>10</b:Day>
    <b:RefOrder>11</b:RefOrder>
  </b:Source>
  <b:Source>
    <b:Tag>Dll25</b:Tag>
    <b:SourceType>InternetSite</b:SourceType>
    <b:Guid>{6D9A1015-27B7-4A97-9602-7ADF3EF6653E}</b:Guid>
    <b:Title>DllImportAttribute Class</b:Title>
    <b:InternetSiteTitle>Microsoft Learn</b:InternetSiteTitle>
    <b:YearAccessed>2025</b:YearAccessed>
    <b:MonthAccessed>březen</b:MonthAccessed>
    <b:DayAccessed>10</b:DayAccessed>
    <b:URL>https://learn.microsoft.com/en-us/dotnet/api/system.runtime.interopservices.dllimportattribute</b:URL>
    <b:Author>
      <b:Author>
        <b:Corporate>Microsoft</b:Corporate>
      </b:Author>
    </b:Author>
    <b:RefOrder>9</b:RefOrder>
  </b:Source>
  <b:Source>
    <b:Tag>Par25</b:Tag>
    <b:SourceType>InternetSite</b:SourceType>
    <b:Guid>{C1664945-F653-4FB3-9824-F8C9E1EC6F71}</b:Guid>
    <b:Title>Particle systems</b:Title>
    <b:InternetSiteTitle>Unity Documentation</b:InternetSiteTitle>
    <b:YearAccessed>2025</b:YearAccessed>
    <b:MonthAccessed>březen</b:MonthAccessed>
    <b:DayAccessed>11</b:DayAccessed>
    <b:URL>https://docs.unity3d.com/6000.0/Documentation/Manual/ParticleSystems.html</b:URL>
    <b:Author>
      <b:Author>
        <b:Corporate>Unity Technologies</b:Corporate>
      </b:Author>
    </b:Author>
    <b:Year>2025</b:Year>
    <b:Month>březen</b:Month>
    <b:Day>10</b:Day>
    <b:RefOrder>12</b:RefOrder>
  </b:Source>
  <b:Source>
    <b:Tag>Rad251</b:Tag>
    <b:SourceType>InternetSite</b:SourceType>
    <b:Guid>{98383C13-DDB5-45FE-93A8-B815563B2109}</b:Guid>
    <b:Title>Radxa ROCK 5B+</b:Title>
    <b:InternetSiteTitle>radxa</b:InternetSiteTitle>
    <b:YearAccessed>2025</b:YearAccessed>
    <b:MonthAccessed>březen</b:MonthAccessed>
    <b:DayAccessed>10</b:DayAccessed>
    <b:URL>https://radxa.com/products/rock5/5bp#techspec</b:URL>
    <b:Author>
      <b:Author>
        <b:Corporate>Radxa</b:Corporate>
      </b:Author>
    </b:Author>
    <b:ProductionCompany>radxa</b:ProductionCompany>
    <b:RefOrder>1</b:RefOrder>
  </b:Source>
  <b:Source>
    <b:Tag>Rad25</b:Tag>
    <b:SourceType>InternetSite</b:SourceType>
    <b:Guid>{A3B9E512-9795-4DBE-A3F7-28A0F00E3251}</b:Guid>
    <b:Author>
      <b:Author>
        <b:Corporate>Radxa</b:Corporate>
      </b:Author>
    </b:Author>
    <b:Title>Summary of resource downloads</b:Title>
    <b:InternetSiteTitle>radxa Documentation Center</b:InternetSiteTitle>
    <b:YearAccessed>2025</b:YearAccessed>
    <b:MonthAccessed>březen</b:MonthAccessed>
    <b:DayAccessed>10</b:DayAccessed>
    <b:URL>https://docs.radxa.com/en/rock5/rock5b/download</b:URL>
    <b:RefOrder>2</b:RefOrder>
  </b:Source>
</b:Sources>
</file>

<file path=customXml/itemProps1.xml><?xml version="1.0" encoding="utf-8"?>
<ds:datastoreItem xmlns:ds="http://schemas.openxmlformats.org/officeDocument/2006/customXml" ds:itemID="{A8492132-1E54-4AAA-93F2-EDE8D124C836}">
  <ds:schemaRefs>
    <ds:schemaRef ds:uri="http://schemas.microsoft.com/sharepoint/v3/contenttype/forms"/>
  </ds:schemaRefs>
</ds:datastoreItem>
</file>

<file path=customXml/itemProps2.xml><?xml version="1.0" encoding="utf-8"?>
<ds:datastoreItem xmlns:ds="http://schemas.openxmlformats.org/officeDocument/2006/customXml" ds:itemID="{190C0FC7-7276-4FA2-8E34-60B7DC52CB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eb2f63-a03e-40c0-9296-87b603d4263d"/>
    <ds:schemaRef ds:uri="c56f70be-cf86-4734-8764-4bbf0dc2e3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871B590-A2BD-4FDE-9E4F-6C75862EE88D}">
  <ds:schemaRefs>
    <ds:schemaRef ds:uri="http://schemas.microsoft.com/office/2006/metadata/properties"/>
    <ds:schemaRef ds:uri="http://schemas.microsoft.com/office/infopath/2007/PartnerControls"/>
    <ds:schemaRef ds:uri="f8eb2f63-a03e-40c0-9296-87b603d4263d"/>
  </ds:schemaRefs>
</ds:datastoreItem>
</file>

<file path=customXml/itemProps4.xml><?xml version="1.0" encoding="utf-8"?>
<ds:datastoreItem xmlns:ds="http://schemas.openxmlformats.org/officeDocument/2006/customXml" ds:itemID="{91EC869B-FF3C-4F28-AF49-7C14773F4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MP_Adamec</Template>
  <TotalTime>2540</TotalTime>
  <Pages>34</Pages>
  <Words>6205</Words>
  <Characters>35374</Characters>
  <Application>Microsoft Office Word</Application>
  <DocSecurity>0</DocSecurity>
  <Lines>294</Lines>
  <Paragraphs>82</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Mediapipe V Unity</vt:lpstr>
      <vt:lpstr>Mediapipe V Unity</vt:lpstr>
    </vt:vector>
  </TitlesOfParts>
  <Company/>
  <LinksUpToDate>false</LinksUpToDate>
  <CharactersWithSpaces>41497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Mediapipe V Unity</dc:title>
  <dc:subject/>
  <dc:creator>Matyáš Adamec</dc:creator>
  <cp:keywords/>
  <dc:description/>
  <cp:lastModifiedBy>Matyáš Adamec</cp:lastModifiedBy>
  <cp:revision>19</cp:revision>
  <cp:lastPrinted>2025-03-12T19:51:00Z</cp:lastPrinted>
  <dcterms:created xsi:type="dcterms:W3CDTF">2025-03-12T08:18:00Z</dcterms:created>
  <dcterms:modified xsi:type="dcterms:W3CDTF">2025-03-14T10:25:00Z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0x010100E54B1815CC827B4C92BC2E13CD4BDEA1</vt:lpwstr>
  </property>
</Properties>
</file>